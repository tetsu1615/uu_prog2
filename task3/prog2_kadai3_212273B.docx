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1411" w14:textId="77777777" w:rsidR="00AB5A2C" w:rsidRDefault="00AB5A2C" w:rsidP="00AB5A2C">
      <w:pPr>
        <w:pStyle w:val="Title"/>
      </w:pPr>
      <w:r>
        <w:rPr>
          <w:rFonts w:hint="eastAsia"/>
        </w:rPr>
        <w:t>プログラミング</w:t>
      </w:r>
      <w:r>
        <w:t>演習</w:t>
      </w:r>
      <w:r>
        <w:t>II</w:t>
      </w:r>
      <w:r>
        <w:t>レポート</w:t>
      </w:r>
    </w:p>
    <w:p w14:paraId="09DC8EBF" w14:textId="77777777" w:rsidR="00AB5A2C" w:rsidRDefault="00AB5A2C" w:rsidP="00AB5A2C">
      <w:pPr>
        <w:pStyle w:val="Subtitle"/>
        <w:rPr>
          <w:u w:val="single"/>
        </w:rPr>
      </w:pPr>
      <w:r w:rsidRPr="00526FAD">
        <w:rPr>
          <w:rFonts w:hint="eastAsia"/>
          <w:u w:val="single"/>
        </w:rPr>
        <w:t>課題名</w:t>
      </w:r>
      <w:r w:rsidRPr="00526FAD">
        <w:rPr>
          <w:u w:val="single"/>
        </w:rPr>
        <w:t>：課題３　モジュール設計</w:t>
      </w:r>
    </w:p>
    <w:p w14:paraId="6D5CDC33" w14:textId="77777777" w:rsidR="00AB5A2C" w:rsidRPr="00526FAD" w:rsidRDefault="00AB5A2C" w:rsidP="00AB5A2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3336"/>
      </w:tblGrid>
      <w:tr w:rsidR="00AB5A2C" w14:paraId="5C5D58A2" w14:textId="77777777" w:rsidTr="00A97EEB">
        <w:trPr>
          <w:jc w:val="center"/>
        </w:trPr>
        <w:tc>
          <w:tcPr>
            <w:tcW w:w="2076" w:type="dxa"/>
            <w:shd w:val="clear" w:color="auto" w:fill="auto"/>
          </w:tcPr>
          <w:p w14:paraId="1E7884CF" w14:textId="77777777" w:rsidR="00AB5A2C" w:rsidRDefault="00AB5A2C" w:rsidP="00A97EEB">
            <w:pPr>
              <w:jc w:val="center"/>
            </w:pPr>
            <w:r>
              <w:rPr>
                <w:rFonts w:hint="eastAsia"/>
              </w:rPr>
              <w:t>学籍番号</w:t>
            </w:r>
          </w:p>
        </w:tc>
        <w:tc>
          <w:tcPr>
            <w:tcW w:w="3336" w:type="dxa"/>
            <w:shd w:val="clear" w:color="auto" w:fill="auto"/>
          </w:tcPr>
          <w:p w14:paraId="108BC04F" w14:textId="414E3DC8" w:rsidR="00AB5A2C" w:rsidRDefault="00413ACB" w:rsidP="00A97EEB">
            <w:r>
              <w:rPr>
                <w:rFonts w:hint="eastAsia"/>
              </w:rPr>
              <w:t>212273B</w:t>
            </w:r>
          </w:p>
        </w:tc>
      </w:tr>
      <w:tr w:rsidR="00AB5A2C" w14:paraId="41924D9D" w14:textId="77777777" w:rsidTr="00A97EEB">
        <w:trPr>
          <w:jc w:val="center"/>
        </w:trPr>
        <w:tc>
          <w:tcPr>
            <w:tcW w:w="2076" w:type="dxa"/>
            <w:shd w:val="clear" w:color="auto" w:fill="auto"/>
          </w:tcPr>
          <w:p w14:paraId="041E3910" w14:textId="77777777" w:rsidR="00AB5A2C" w:rsidRDefault="00AB5A2C" w:rsidP="00A97EEB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  <w:tc>
          <w:tcPr>
            <w:tcW w:w="3336" w:type="dxa"/>
            <w:shd w:val="clear" w:color="auto" w:fill="auto"/>
          </w:tcPr>
          <w:p w14:paraId="167FD81B" w14:textId="65E69F76" w:rsidR="00AB5A2C" w:rsidRDefault="00413ACB" w:rsidP="00A97EEB">
            <w:r>
              <w:rPr>
                <w:rFonts w:hint="eastAsia"/>
              </w:rPr>
              <w:t>高木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壱哲</w:t>
            </w:r>
          </w:p>
        </w:tc>
      </w:tr>
      <w:tr w:rsidR="00AB5A2C" w14:paraId="2D39B474" w14:textId="77777777" w:rsidTr="00A97EEB">
        <w:trPr>
          <w:jc w:val="center"/>
        </w:trPr>
        <w:tc>
          <w:tcPr>
            <w:tcW w:w="2076" w:type="dxa"/>
            <w:shd w:val="clear" w:color="auto" w:fill="auto"/>
          </w:tcPr>
          <w:p w14:paraId="24B856A7" w14:textId="77777777" w:rsidR="00AB5A2C" w:rsidRDefault="00AB5A2C" w:rsidP="00A97EEB">
            <w:pPr>
              <w:jc w:val="center"/>
            </w:pPr>
            <w:r>
              <w:rPr>
                <w:rFonts w:hint="eastAsia"/>
              </w:rPr>
              <w:t>提出日</w:t>
            </w:r>
          </w:p>
        </w:tc>
        <w:tc>
          <w:tcPr>
            <w:tcW w:w="3336" w:type="dxa"/>
            <w:shd w:val="clear" w:color="auto" w:fill="auto"/>
          </w:tcPr>
          <w:p w14:paraId="4EE11D9B" w14:textId="7A3A2626" w:rsidR="00AB5A2C" w:rsidRDefault="00576C47" w:rsidP="00A97EEB">
            <w:r>
              <w:rPr>
                <w:rFonts w:hint="eastAsia"/>
              </w:rPr>
              <w:t>令和</w:t>
            </w:r>
            <w:r w:rsidR="00AB5A2C">
              <w:t xml:space="preserve">　　</w:t>
            </w:r>
            <w:r w:rsidR="00413ACB">
              <w:rPr>
                <w:rFonts w:hint="eastAsia"/>
              </w:rPr>
              <w:t>5</w:t>
            </w:r>
            <w:r w:rsidR="00AB5A2C">
              <w:t xml:space="preserve">年　　</w:t>
            </w:r>
            <w:r w:rsidR="00413ACB">
              <w:rPr>
                <w:rFonts w:hint="eastAsia"/>
              </w:rPr>
              <w:t>6</w:t>
            </w:r>
            <w:r w:rsidR="00AB5A2C">
              <w:t xml:space="preserve">月　</w:t>
            </w:r>
            <w:r w:rsidR="00413ACB">
              <w:rPr>
                <w:rFonts w:hint="eastAsia"/>
              </w:rPr>
              <w:t>2</w:t>
            </w:r>
            <w:r w:rsidR="00413ACB">
              <w:t>8</w:t>
            </w:r>
            <w:r w:rsidR="00AB5A2C">
              <w:t>日</w:t>
            </w:r>
          </w:p>
        </w:tc>
      </w:tr>
      <w:tr w:rsidR="00AB5A2C" w:rsidRPr="00413ACB" w14:paraId="0B1A6C68" w14:textId="77777777" w:rsidTr="00A97EEB">
        <w:trPr>
          <w:jc w:val="center"/>
        </w:trPr>
        <w:tc>
          <w:tcPr>
            <w:tcW w:w="2076" w:type="dxa"/>
            <w:shd w:val="clear" w:color="auto" w:fill="auto"/>
          </w:tcPr>
          <w:p w14:paraId="19CC8442" w14:textId="77777777" w:rsidR="00AB5A2C" w:rsidRDefault="00AB5A2C" w:rsidP="00A97EEB">
            <w:pPr>
              <w:jc w:val="center"/>
            </w:pPr>
            <w:r>
              <w:rPr>
                <w:rFonts w:hint="eastAsia"/>
              </w:rPr>
              <w:t>書式</w:t>
            </w:r>
            <w:r>
              <w:t>修正版提出日</w:t>
            </w:r>
          </w:p>
        </w:tc>
        <w:tc>
          <w:tcPr>
            <w:tcW w:w="3336" w:type="dxa"/>
            <w:shd w:val="clear" w:color="auto" w:fill="auto"/>
          </w:tcPr>
          <w:p w14:paraId="55FAA1B4" w14:textId="71C67317" w:rsidR="00AB5A2C" w:rsidRDefault="00576C47" w:rsidP="00A97EEB">
            <w:r>
              <w:rPr>
                <w:rFonts w:hint="eastAsia"/>
              </w:rPr>
              <w:t>令和</w:t>
            </w:r>
            <w:r w:rsidR="00AB5A2C">
              <w:t xml:space="preserve">　　</w:t>
            </w:r>
            <w:r w:rsidR="00413ACB">
              <w:rPr>
                <w:rFonts w:hint="eastAsia"/>
              </w:rPr>
              <w:t>5</w:t>
            </w:r>
            <w:r w:rsidR="00413ACB">
              <w:t xml:space="preserve">年　　</w:t>
            </w:r>
            <w:r w:rsidR="00413ACB">
              <w:rPr>
                <w:rFonts w:hint="eastAsia"/>
              </w:rPr>
              <w:t xml:space="preserve">　</w:t>
            </w:r>
            <w:r w:rsidR="00413ACB">
              <w:t xml:space="preserve">月　</w:t>
            </w:r>
            <w:r w:rsidR="00413ACB">
              <w:rPr>
                <w:rFonts w:hint="eastAsia"/>
              </w:rPr>
              <w:t xml:space="preserve">　</w:t>
            </w:r>
            <w:r w:rsidR="00413ACB">
              <w:t>日</w:t>
            </w:r>
          </w:p>
        </w:tc>
      </w:tr>
    </w:tbl>
    <w:p w14:paraId="0FBD887B" w14:textId="77777777" w:rsidR="00AB5A2C" w:rsidRDefault="00AB5A2C" w:rsidP="00AB5A2C"/>
    <w:p w14:paraId="7529A116" w14:textId="77777777" w:rsidR="00AB5A2C" w:rsidRDefault="00AB5A2C" w:rsidP="00AB5A2C">
      <w:r>
        <w:rPr>
          <w:rFonts w:hint="eastAsia"/>
        </w:rPr>
        <w:t>以下の</w:t>
      </w:r>
      <w:r>
        <w:t>項目が正しく</w:t>
      </w:r>
      <w:r>
        <w:rPr>
          <w:rFonts w:hint="eastAsia"/>
        </w:rPr>
        <w:t>記載</w:t>
      </w:r>
      <w:r>
        <w:t>されているかを確認し，</w:t>
      </w:r>
      <w:r>
        <w:rPr>
          <w:rFonts w:hint="eastAsia"/>
        </w:rPr>
        <w:t>「自己チェック」欄</w:t>
      </w:r>
      <w:r>
        <w:t>に</w:t>
      </w:r>
      <w:r>
        <w:rPr>
          <w:rFonts w:hint="eastAsia"/>
        </w:rPr>
        <w:t>○</w:t>
      </w:r>
      <w:r>
        <w:t>をつけること．</w:t>
      </w:r>
      <w:r>
        <w:t xml:space="preserve"> </w:t>
      </w:r>
    </w:p>
    <w:tbl>
      <w:tblPr>
        <w:tblW w:w="8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938"/>
      </w:tblGrid>
      <w:tr w:rsidR="00A97EEB" w14:paraId="50EFD472" w14:textId="77777777" w:rsidTr="00A97EEB">
        <w:tc>
          <w:tcPr>
            <w:tcW w:w="7792" w:type="dxa"/>
            <w:gridSpan w:val="2"/>
            <w:shd w:val="clear" w:color="auto" w:fill="auto"/>
          </w:tcPr>
          <w:p w14:paraId="5915B0FE" w14:textId="77777777" w:rsidR="00AB5A2C" w:rsidRDefault="00AB5A2C" w:rsidP="00A97EEB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938" w:type="dxa"/>
            <w:shd w:val="clear" w:color="auto" w:fill="auto"/>
          </w:tcPr>
          <w:p w14:paraId="3033DE9C" w14:textId="77777777" w:rsidR="00AB5A2C" w:rsidRDefault="00AB5A2C" w:rsidP="00A97EEB">
            <w:pPr>
              <w:jc w:val="center"/>
            </w:pPr>
            <w:r>
              <w:rPr>
                <w:rFonts w:hint="eastAsia"/>
              </w:rPr>
              <w:t>自己チェック</w:t>
            </w:r>
          </w:p>
        </w:tc>
      </w:tr>
      <w:tr w:rsidR="00A97EEB" w14:paraId="6F3D8583" w14:textId="77777777" w:rsidTr="00A97EEB">
        <w:tc>
          <w:tcPr>
            <w:tcW w:w="7792" w:type="dxa"/>
            <w:gridSpan w:val="2"/>
            <w:shd w:val="clear" w:color="auto" w:fill="auto"/>
          </w:tcPr>
          <w:p w14:paraId="1BB60816" w14:textId="77777777" w:rsidR="00AB5A2C" w:rsidRDefault="00AB5A2C" w:rsidP="00A97EEB">
            <w:pPr>
              <w:pStyle w:val="ListParagraph"/>
              <w:numPr>
                <w:ilvl w:val="0"/>
                <w:numId w:val="29"/>
              </w:numPr>
              <w:ind w:leftChars="0"/>
            </w:pPr>
            <w:r>
              <w:t>表紙に</w:t>
            </w:r>
            <w:r>
              <w:rPr>
                <w:rFonts w:hint="eastAsia"/>
              </w:rPr>
              <w:t>学籍番号</w:t>
            </w:r>
            <w:r>
              <w:t>，氏名等の必要</w:t>
            </w:r>
            <w:r>
              <w:rPr>
                <w:rFonts w:hint="eastAsia"/>
              </w:rPr>
              <w:t>事項を記載</w:t>
            </w:r>
            <w:r>
              <w:t>したか</w:t>
            </w:r>
          </w:p>
        </w:tc>
        <w:tc>
          <w:tcPr>
            <w:tcW w:w="938" w:type="dxa"/>
            <w:shd w:val="clear" w:color="auto" w:fill="auto"/>
          </w:tcPr>
          <w:p w14:paraId="3160F255" w14:textId="10FEA102" w:rsidR="00AB5A2C" w:rsidRPr="00BB1A49" w:rsidRDefault="00BB1A49" w:rsidP="00A97EEB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◯</w:t>
            </w:r>
          </w:p>
        </w:tc>
      </w:tr>
      <w:tr w:rsidR="00BB1A49" w14:paraId="19B24BEA" w14:textId="77777777" w:rsidTr="00A97EEB">
        <w:tc>
          <w:tcPr>
            <w:tcW w:w="7792" w:type="dxa"/>
            <w:gridSpan w:val="2"/>
            <w:shd w:val="clear" w:color="auto" w:fill="auto"/>
          </w:tcPr>
          <w:p w14:paraId="2637DC3E" w14:textId="77777777" w:rsidR="00BB1A49" w:rsidRPr="00362260" w:rsidRDefault="00BB1A49" w:rsidP="00BB1A49">
            <w:r>
              <w:rPr>
                <w:rFonts w:hint="eastAsia"/>
              </w:rPr>
              <w:t>(2)</w:t>
            </w:r>
            <w:r>
              <w:t xml:space="preserve"> </w:t>
            </w:r>
            <w:r>
              <w:rPr>
                <w:rFonts w:hint="eastAsia"/>
              </w:rPr>
              <w:t>課題の</w:t>
            </w:r>
            <w:r>
              <w:t>目的を記載したか</w:t>
            </w:r>
            <w:r>
              <w:rPr>
                <w:rFonts w:hint="eastAsia"/>
              </w:rPr>
              <w:t>【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_Ref394589265 \r \h</w:instrText>
            </w:r>
            <w:r>
              <w:instrText xml:space="preserve">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hint="eastAsia"/>
              </w:rPr>
              <w:t>】</w:t>
            </w:r>
          </w:p>
        </w:tc>
        <w:tc>
          <w:tcPr>
            <w:tcW w:w="938" w:type="dxa"/>
            <w:shd w:val="clear" w:color="auto" w:fill="auto"/>
          </w:tcPr>
          <w:p w14:paraId="4808EE7F" w14:textId="4BA4525E" w:rsidR="00BB1A49" w:rsidRDefault="00BB1A49" w:rsidP="00BB1A49">
            <w:r w:rsidRPr="00924B0A">
              <w:rPr>
                <w:rFonts w:hint="eastAsia"/>
                <w:lang w:val="en-GB"/>
              </w:rPr>
              <w:t>◯</w:t>
            </w:r>
          </w:p>
        </w:tc>
      </w:tr>
      <w:tr w:rsidR="00BB1A49" w14:paraId="5373D2D6" w14:textId="77777777" w:rsidTr="00A97EEB">
        <w:tc>
          <w:tcPr>
            <w:tcW w:w="7792" w:type="dxa"/>
            <w:gridSpan w:val="2"/>
            <w:shd w:val="clear" w:color="auto" w:fill="auto"/>
          </w:tcPr>
          <w:p w14:paraId="68171850" w14:textId="77777777" w:rsidR="00BB1A49" w:rsidRDefault="00BB1A49" w:rsidP="00BB1A49">
            <w:r>
              <w:rPr>
                <w:rFonts w:hint="eastAsia"/>
              </w:rPr>
              <w:t xml:space="preserve">(3) </w:t>
            </w:r>
            <w:r>
              <w:t>ページ番号を記載したか</w:t>
            </w:r>
          </w:p>
        </w:tc>
        <w:tc>
          <w:tcPr>
            <w:tcW w:w="938" w:type="dxa"/>
            <w:shd w:val="clear" w:color="auto" w:fill="auto"/>
          </w:tcPr>
          <w:p w14:paraId="590C99C4" w14:textId="79F8C812" w:rsidR="00BB1A49" w:rsidRDefault="00BB1A49" w:rsidP="00BB1A49">
            <w:r w:rsidRPr="00924B0A">
              <w:rPr>
                <w:rFonts w:hint="eastAsia"/>
                <w:lang w:val="en-GB"/>
              </w:rPr>
              <w:t>◯</w:t>
            </w:r>
          </w:p>
        </w:tc>
      </w:tr>
      <w:tr w:rsidR="00BB1A49" w14:paraId="1A8DE6CB" w14:textId="77777777" w:rsidTr="00A97EEB">
        <w:tc>
          <w:tcPr>
            <w:tcW w:w="7792" w:type="dxa"/>
            <w:gridSpan w:val="2"/>
            <w:shd w:val="clear" w:color="auto" w:fill="auto"/>
          </w:tcPr>
          <w:p w14:paraId="1D6C4565" w14:textId="77777777" w:rsidR="00BB1A49" w:rsidRPr="00362260" w:rsidRDefault="00BB1A49" w:rsidP="00BB1A49">
            <w:r>
              <w:t xml:space="preserve">(4) </w:t>
            </w:r>
            <w:r>
              <w:t>図は図の下に図番号付で図タイトル</w:t>
            </w:r>
            <w:r>
              <w:rPr>
                <w:rFonts w:hint="eastAsia"/>
              </w:rPr>
              <w:t>を</w:t>
            </w:r>
            <w:r>
              <w:t>記載し，表は表の上に表番号付で表タイトルを記載し，</w:t>
            </w:r>
            <w:r>
              <w:rPr>
                <w:rFonts w:hint="eastAsia"/>
              </w:rPr>
              <w:t>全ての</w:t>
            </w:r>
            <w:r>
              <w:t>図表を本文中で引用したか</w:t>
            </w:r>
          </w:p>
        </w:tc>
        <w:tc>
          <w:tcPr>
            <w:tcW w:w="938" w:type="dxa"/>
            <w:shd w:val="clear" w:color="auto" w:fill="auto"/>
          </w:tcPr>
          <w:p w14:paraId="5DAEEB83" w14:textId="58205845" w:rsidR="00BB1A49" w:rsidRDefault="00BB1A49" w:rsidP="00BB1A49">
            <w:r w:rsidRPr="00924B0A">
              <w:rPr>
                <w:rFonts w:hint="eastAsia"/>
                <w:lang w:val="en-GB"/>
              </w:rPr>
              <w:t>◯</w:t>
            </w:r>
          </w:p>
        </w:tc>
      </w:tr>
      <w:tr w:rsidR="00BB1A49" w14:paraId="7B70B462" w14:textId="77777777" w:rsidTr="00A97EEB">
        <w:tc>
          <w:tcPr>
            <w:tcW w:w="1271" w:type="dxa"/>
            <w:vMerge w:val="restart"/>
            <w:shd w:val="clear" w:color="auto" w:fill="auto"/>
          </w:tcPr>
          <w:p w14:paraId="50DBCA4B" w14:textId="77777777" w:rsidR="00BB1A49" w:rsidRPr="00362260" w:rsidRDefault="00BB1A49" w:rsidP="00BB1A49">
            <w:r>
              <w:rPr>
                <w:rFonts w:hint="eastAsia"/>
              </w:rPr>
              <w:t>必須課題</w:t>
            </w:r>
            <w:r>
              <w:t>１</w:t>
            </w:r>
          </w:p>
        </w:tc>
        <w:tc>
          <w:tcPr>
            <w:tcW w:w="6521" w:type="dxa"/>
            <w:shd w:val="clear" w:color="auto" w:fill="auto"/>
          </w:tcPr>
          <w:p w14:paraId="1AEC8334" w14:textId="77777777" w:rsidR="00BB1A49" w:rsidRPr="00E23810" w:rsidRDefault="00BB1A49" w:rsidP="00BB1A49">
            <w:r>
              <w:rPr>
                <w:rFonts w:hint="eastAsia"/>
              </w:rPr>
              <w:t xml:space="preserve">(5) </w:t>
            </w:r>
            <w:r>
              <w:t>課題の概要を記載したか</w:t>
            </w:r>
            <w:r>
              <w:rPr>
                <w:rFonts w:hint="eastAsia"/>
              </w:rPr>
              <w:t>【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_Ref394589292 \r \h</w:instrText>
            </w:r>
            <w:r>
              <w:instrText xml:space="preserve"> </w:instrText>
            </w:r>
            <w:r>
              <w:fldChar w:fldCharType="separate"/>
            </w:r>
            <w:r>
              <w:t>2.1</w:t>
            </w:r>
            <w:r>
              <w:fldChar w:fldCharType="end"/>
            </w:r>
            <w:r>
              <w:rPr>
                <w:rFonts w:hint="eastAsia"/>
              </w:rPr>
              <w:t>】</w:t>
            </w:r>
          </w:p>
        </w:tc>
        <w:tc>
          <w:tcPr>
            <w:tcW w:w="938" w:type="dxa"/>
            <w:shd w:val="clear" w:color="auto" w:fill="auto"/>
          </w:tcPr>
          <w:p w14:paraId="7E722134" w14:textId="655CF929" w:rsidR="00BB1A49" w:rsidRDefault="00BB1A49" w:rsidP="00BB1A49">
            <w:r w:rsidRPr="000A48F4">
              <w:rPr>
                <w:rFonts w:hint="eastAsia"/>
                <w:lang w:val="en-GB"/>
              </w:rPr>
              <w:t>◯</w:t>
            </w:r>
          </w:p>
        </w:tc>
      </w:tr>
      <w:tr w:rsidR="00BB1A49" w14:paraId="35F27A4A" w14:textId="77777777" w:rsidTr="00A97EEB">
        <w:tc>
          <w:tcPr>
            <w:tcW w:w="1271" w:type="dxa"/>
            <w:vMerge/>
            <w:shd w:val="clear" w:color="auto" w:fill="auto"/>
          </w:tcPr>
          <w:p w14:paraId="2DC51468" w14:textId="77777777" w:rsidR="00BB1A49" w:rsidRPr="00362260" w:rsidRDefault="00BB1A49" w:rsidP="00BB1A49"/>
        </w:tc>
        <w:tc>
          <w:tcPr>
            <w:tcW w:w="6521" w:type="dxa"/>
            <w:shd w:val="clear" w:color="auto" w:fill="auto"/>
          </w:tcPr>
          <w:p w14:paraId="7CAC968B" w14:textId="77777777" w:rsidR="00BB1A49" w:rsidRPr="00526FAD" w:rsidRDefault="00BB1A49" w:rsidP="00BB1A49">
            <w:r>
              <w:t>(6) LU</w:t>
            </w:r>
            <w:r>
              <w:t>分解</w:t>
            </w:r>
            <w:r>
              <w:rPr>
                <w:rFonts w:hint="eastAsia"/>
              </w:rPr>
              <w:t>とその結果を用いた連立方程式の解法を数式</w:t>
            </w:r>
            <w:r>
              <w:t>，図，例などを用いて</w:t>
            </w:r>
            <w:r>
              <w:rPr>
                <w:rFonts w:hint="eastAsia"/>
              </w:rPr>
              <w:t>詳細に</w:t>
            </w:r>
            <w:r>
              <w:t>説明したか</w:t>
            </w:r>
            <w:r>
              <w:rPr>
                <w:rFonts w:hint="eastAsia"/>
              </w:rPr>
              <w:t>【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_Ref394589301 \r \h</w:instrText>
            </w:r>
            <w:r>
              <w:instrText xml:space="preserve"> </w:instrText>
            </w:r>
            <w:r>
              <w:fldChar w:fldCharType="separate"/>
            </w:r>
            <w:r>
              <w:t>2.2</w:t>
            </w:r>
            <w:r>
              <w:fldChar w:fldCharType="end"/>
            </w:r>
            <w:r>
              <w:rPr>
                <w:rFonts w:hint="eastAsia"/>
              </w:rPr>
              <w:t>】</w:t>
            </w:r>
          </w:p>
        </w:tc>
        <w:tc>
          <w:tcPr>
            <w:tcW w:w="938" w:type="dxa"/>
            <w:shd w:val="clear" w:color="auto" w:fill="auto"/>
          </w:tcPr>
          <w:p w14:paraId="04185E9E" w14:textId="3ACF8977" w:rsidR="00BB1A49" w:rsidRDefault="00BB1A49" w:rsidP="00BB1A49">
            <w:r w:rsidRPr="000A48F4">
              <w:rPr>
                <w:rFonts w:hint="eastAsia"/>
                <w:lang w:val="en-GB"/>
              </w:rPr>
              <w:t>◯</w:t>
            </w:r>
          </w:p>
        </w:tc>
      </w:tr>
      <w:tr w:rsidR="00BB1A49" w14:paraId="320B3595" w14:textId="77777777" w:rsidTr="00A97EEB">
        <w:tc>
          <w:tcPr>
            <w:tcW w:w="1271" w:type="dxa"/>
            <w:vMerge/>
            <w:shd w:val="clear" w:color="auto" w:fill="auto"/>
          </w:tcPr>
          <w:p w14:paraId="324A26C6" w14:textId="77777777" w:rsidR="00BB1A49" w:rsidRDefault="00BB1A49" w:rsidP="00BB1A49"/>
        </w:tc>
        <w:tc>
          <w:tcPr>
            <w:tcW w:w="6521" w:type="dxa"/>
            <w:shd w:val="clear" w:color="auto" w:fill="auto"/>
          </w:tcPr>
          <w:p w14:paraId="61BE551E" w14:textId="77777777" w:rsidR="00BB1A49" w:rsidRPr="00E23810" w:rsidRDefault="00BB1A49" w:rsidP="00BB1A49">
            <w:r>
              <w:t xml:space="preserve">(7) </w:t>
            </w:r>
            <w:proofErr w:type="spellStart"/>
            <w:r>
              <w:rPr>
                <w:rFonts w:hint="eastAsia"/>
              </w:rPr>
              <w:t>vector.</w:t>
            </w:r>
            <w:proofErr w:type="gramStart"/>
            <w:r>
              <w:rPr>
                <w:rFonts w:hint="eastAsia"/>
              </w:rPr>
              <w:t>h</w:t>
            </w:r>
            <w:proofErr w:type="spellEnd"/>
            <w:proofErr w:type="gram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vector.</w:t>
            </w:r>
            <w:proofErr w:type="gramStart"/>
            <w:r>
              <w:rPr>
                <w:rFonts w:hint="eastAsia"/>
              </w:rPr>
              <w:t>c</w:t>
            </w:r>
            <w:proofErr w:type="spellEnd"/>
            <w:proofErr w:type="gram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matrix.</w:t>
            </w:r>
            <w:proofErr w:type="gramStart"/>
            <w:r>
              <w:rPr>
                <w:rFonts w:hint="eastAsia"/>
              </w:rPr>
              <w:t>h</w:t>
            </w:r>
            <w:proofErr w:type="spellEnd"/>
            <w:proofErr w:type="gram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matrix.</w:t>
            </w:r>
            <w:proofErr w:type="gramStart"/>
            <w:r>
              <w:rPr>
                <w:rFonts w:hint="eastAsia"/>
              </w:rPr>
              <w:t>c</w:t>
            </w:r>
            <w:proofErr w:type="spellEnd"/>
            <w:proofErr w:type="gram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lu.</w:t>
            </w:r>
            <w:proofErr w:type="gramStart"/>
            <w:r>
              <w:rPr>
                <w:rFonts w:hint="eastAsia"/>
              </w:rPr>
              <w:t>h</w:t>
            </w:r>
            <w:proofErr w:type="spellEnd"/>
            <w:proofErr w:type="gram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lu.</w:t>
            </w:r>
            <w:proofErr w:type="gramStart"/>
            <w:r>
              <w:rPr>
                <w:rFonts w:hint="eastAsia"/>
              </w:rPr>
              <w:t>c</w:t>
            </w:r>
            <w:proofErr w:type="spellEnd"/>
            <w:proofErr w:type="gram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lu_test.</w:t>
            </w:r>
            <w:proofErr w:type="gramStart"/>
            <w:r>
              <w:rPr>
                <w:rFonts w:hint="eastAsia"/>
              </w:rPr>
              <w:t>c</w:t>
            </w:r>
            <w:proofErr w:type="spellEnd"/>
            <w:proofErr w:type="gramEnd"/>
            <w:r>
              <w:rPr>
                <w:rFonts w:hint="eastAsia"/>
              </w:rPr>
              <w:t>のプログラム</w:t>
            </w:r>
            <w:r>
              <w:t>リストを掲載し，それぞれ</w:t>
            </w:r>
            <w:r>
              <w:rPr>
                <w:rFonts w:hint="eastAsia"/>
              </w:rPr>
              <w:t>の</w:t>
            </w:r>
            <w:r>
              <w:t>関数などを</w:t>
            </w:r>
            <w:r>
              <w:rPr>
                <w:rFonts w:hint="eastAsia"/>
              </w:rPr>
              <w:t>説明</w:t>
            </w:r>
            <w:r>
              <w:t>したか</w:t>
            </w:r>
            <w:r>
              <w:rPr>
                <w:rFonts w:hint="eastAsia"/>
              </w:rPr>
              <w:t>【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_Ref394589311 \r \h</w:instrText>
            </w:r>
            <w:r>
              <w:instrText xml:space="preserve"> </w:instrText>
            </w:r>
            <w:r>
              <w:fldChar w:fldCharType="separate"/>
            </w:r>
            <w:r>
              <w:t>2.3</w:t>
            </w:r>
            <w:r>
              <w:fldChar w:fldCharType="end"/>
            </w:r>
            <w:r>
              <w:rPr>
                <w:rFonts w:hint="eastAsia"/>
              </w:rPr>
              <w:t>】</w:t>
            </w:r>
          </w:p>
        </w:tc>
        <w:tc>
          <w:tcPr>
            <w:tcW w:w="938" w:type="dxa"/>
            <w:shd w:val="clear" w:color="auto" w:fill="auto"/>
          </w:tcPr>
          <w:p w14:paraId="5DD43BE9" w14:textId="46D95F77" w:rsidR="00BB1A49" w:rsidRDefault="00BB1A49" w:rsidP="00BB1A49">
            <w:r w:rsidRPr="000A48F4">
              <w:rPr>
                <w:rFonts w:hint="eastAsia"/>
                <w:lang w:val="en-GB"/>
              </w:rPr>
              <w:t>◯</w:t>
            </w:r>
          </w:p>
        </w:tc>
      </w:tr>
      <w:tr w:rsidR="00BB1A49" w14:paraId="044AA924" w14:textId="77777777" w:rsidTr="00A97EEB">
        <w:tc>
          <w:tcPr>
            <w:tcW w:w="1271" w:type="dxa"/>
            <w:vMerge/>
            <w:shd w:val="clear" w:color="auto" w:fill="auto"/>
          </w:tcPr>
          <w:p w14:paraId="73136A18" w14:textId="77777777" w:rsidR="00BB1A49" w:rsidRPr="00362260" w:rsidRDefault="00BB1A49" w:rsidP="00BB1A49"/>
        </w:tc>
        <w:tc>
          <w:tcPr>
            <w:tcW w:w="6521" w:type="dxa"/>
            <w:shd w:val="clear" w:color="auto" w:fill="auto"/>
          </w:tcPr>
          <w:p w14:paraId="4ADA1A2C" w14:textId="77777777" w:rsidR="00BB1A49" w:rsidRPr="00362260" w:rsidRDefault="00BB1A49" w:rsidP="00BB1A49">
            <w:r>
              <w:t xml:space="preserve">(8) </w:t>
            </w:r>
            <w:r>
              <w:rPr>
                <w:rFonts w:hint="eastAsia"/>
              </w:rPr>
              <w:t>プログラム</w:t>
            </w:r>
            <w:r>
              <w:t>の出力結果を掲載し，</w:t>
            </w:r>
            <w:r>
              <w:rPr>
                <w:rFonts w:hint="eastAsia"/>
              </w:rPr>
              <w:t>結果を</w:t>
            </w:r>
            <w:r>
              <w:t>考察したか</w:t>
            </w:r>
            <w:r>
              <w:rPr>
                <w:rFonts w:hint="eastAsia"/>
              </w:rPr>
              <w:t>【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_Ref394589320 \r \h</w:instrText>
            </w:r>
            <w:r>
              <w:instrText xml:space="preserve"> </w:instrText>
            </w:r>
            <w:r>
              <w:fldChar w:fldCharType="separate"/>
            </w:r>
            <w:r>
              <w:t>2.4</w:t>
            </w:r>
            <w:r>
              <w:fldChar w:fldCharType="end"/>
            </w:r>
            <w:r>
              <w:rPr>
                <w:rFonts w:hint="eastAsia"/>
              </w:rPr>
              <w:t>】</w:t>
            </w:r>
          </w:p>
        </w:tc>
        <w:tc>
          <w:tcPr>
            <w:tcW w:w="938" w:type="dxa"/>
            <w:shd w:val="clear" w:color="auto" w:fill="auto"/>
          </w:tcPr>
          <w:p w14:paraId="2C2AE2C7" w14:textId="1C302BC7" w:rsidR="00BB1A49" w:rsidRDefault="00BB1A49" w:rsidP="00BB1A49">
            <w:r w:rsidRPr="000A48F4">
              <w:rPr>
                <w:rFonts w:hint="eastAsia"/>
                <w:lang w:val="en-GB"/>
              </w:rPr>
              <w:t>◯</w:t>
            </w:r>
          </w:p>
        </w:tc>
      </w:tr>
      <w:tr w:rsidR="00BB1A49" w:rsidRPr="00CD77EB" w14:paraId="37322AA8" w14:textId="77777777" w:rsidTr="00A97EEB">
        <w:tc>
          <w:tcPr>
            <w:tcW w:w="1271" w:type="dxa"/>
            <w:vMerge w:val="restart"/>
            <w:shd w:val="clear" w:color="auto" w:fill="auto"/>
          </w:tcPr>
          <w:p w14:paraId="3F476A13" w14:textId="77777777" w:rsidR="00BB1A49" w:rsidRPr="00CD77EB" w:rsidRDefault="00BB1A49" w:rsidP="00BB1A49">
            <w:r>
              <w:rPr>
                <w:rFonts w:hint="eastAsia"/>
              </w:rPr>
              <w:t>必須</w:t>
            </w:r>
            <w:r>
              <w:t>課題２</w:t>
            </w:r>
          </w:p>
        </w:tc>
        <w:tc>
          <w:tcPr>
            <w:tcW w:w="6521" w:type="dxa"/>
            <w:shd w:val="clear" w:color="auto" w:fill="auto"/>
          </w:tcPr>
          <w:p w14:paraId="31BD23E2" w14:textId="77777777" w:rsidR="00BB1A49" w:rsidRPr="00CD77EB" w:rsidRDefault="00BB1A49" w:rsidP="00BB1A49">
            <w:r>
              <w:rPr>
                <w:rFonts w:hint="eastAsia"/>
              </w:rPr>
              <w:t xml:space="preserve">(9) </w:t>
            </w:r>
            <w:r>
              <w:t>課題の概要を記載したか</w:t>
            </w:r>
            <w:r>
              <w:rPr>
                <w:rFonts w:hint="eastAsia"/>
              </w:rPr>
              <w:t>【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_Ref394589328 \r \h</w:instrText>
            </w:r>
            <w:r>
              <w:instrText xml:space="preserve">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rPr>
                <w:rFonts w:hint="eastAsia"/>
              </w:rPr>
              <w:t>】</w:t>
            </w:r>
          </w:p>
        </w:tc>
        <w:tc>
          <w:tcPr>
            <w:tcW w:w="938" w:type="dxa"/>
            <w:shd w:val="clear" w:color="auto" w:fill="auto"/>
          </w:tcPr>
          <w:p w14:paraId="40166BCB" w14:textId="5EF3D868" w:rsidR="00BB1A49" w:rsidRDefault="00BB1A49" w:rsidP="00BB1A49">
            <w:r w:rsidRPr="00610C38">
              <w:rPr>
                <w:rFonts w:hint="eastAsia"/>
                <w:lang w:val="en-GB"/>
              </w:rPr>
              <w:t>◯</w:t>
            </w:r>
          </w:p>
        </w:tc>
      </w:tr>
      <w:tr w:rsidR="00BB1A49" w:rsidRPr="00CD77EB" w14:paraId="63A0AC0C" w14:textId="77777777" w:rsidTr="00A97EEB">
        <w:tc>
          <w:tcPr>
            <w:tcW w:w="1271" w:type="dxa"/>
            <w:vMerge/>
            <w:shd w:val="clear" w:color="auto" w:fill="auto"/>
          </w:tcPr>
          <w:p w14:paraId="1A9B35B1" w14:textId="77777777" w:rsidR="00BB1A49" w:rsidRDefault="00BB1A49" w:rsidP="00BB1A49"/>
        </w:tc>
        <w:tc>
          <w:tcPr>
            <w:tcW w:w="6521" w:type="dxa"/>
            <w:shd w:val="clear" w:color="auto" w:fill="auto"/>
          </w:tcPr>
          <w:p w14:paraId="4F6785CA" w14:textId="77777777" w:rsidR="00BB1A49" w:rsidRPr="00526FAD" w:rsidRDefault="00BB1A49" w:rsidP="00BB1A49">
            <w:r>
              <w:t xml:space="preserve">(10) </w:t>
            </w:r>
            <w:r>
              <w:rPr>
                <w:rFonts w:hint="eastAsia"/>
              </w:rPr>
              <w:t>２つの</w:t>
            </w:r>
            <w:r>
              <w:t>連立方程式</w:t>
            </w:r>
            <w:r>
              <w:rPr>
                <w:rFonts w:hint="eastAsia"/>
              </w:rPr>
              <w:t>それぞれの</w:t>
            </w:r>
            <w:r>
              <w:t>手計算</w:t>
            </w:r>
            <w:r>
              <w:rPr>
                <w:rFonts w:hint="eastAsia"/>
              </w:rPr>
              <w:t>で</w:t>
            </w:r>
            <w:r>
              <w:t>得られた解とプログラムで</w:t>
            </w:r>
            <w:r>
              <w:rPr>
                <w:rFonts w:hint="eastAsia"/>
              </w:rPr>
              <w:t>得られた</w:t>
            </w:r>
            <w:r>
              <w:t>解を掲載したか</w:t>
            </w:r>
            <w:r>
              <w:rPr>
                <w:rFonts w:hint="eastAsia"/>
              </w:rPr>
              <w:t>【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_Ref394589334 \r \h</w:instrText>
            </w:r>
            <w:r>
              <w:instrText xml:space="preserve">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  <w:r>
              <w:rPr>
                <w:rFonts w:hint="eastAsia"/>
              </w:rPr>
              <w:t>】</w:t>
            </w:r>
          </w:p>
        </w:tc>
        <w:tc>
          <w:tcPr>
            <w:tcW w:w="938" w:type="dxa"/>
            <w:shd w:val="clear" w:color="auto" w:fill="auto"/>
          </w:tcPr>
          <w:p w14:paraId="518482F4" w14:textId="4BC2013F" w:rsidR="00BB1A49" w:rsidRPr="00526FAD" w:rsidRDefault="00BB1A49" w:rsidP="00BB1A49">
            <w:r w:rsidRPr="00610C38">
              <w:rPr>
                <w:rFonts w:hint="eastAsia"/>
                <w:lang w:val="en-GB"/>
              </w:rPr>
              <w:t>◯</w:t>
            </w:r>
          </w:p>
        </w:tc>
      </w:tr>
      <w:tr w:rsidR="00BB1A49" w:rsidRPr="00526FAD" w14:paraId="0AFD0C63" w14:textId="77777777" w:rsidTr="00A97EEB">
        <w:tc>
          <w:tcPr>
            <w:tcW w:w="1271" w:type="dxa"/>
            <w:vMerge/>
            <w:shd w:val="clear" w:color="auto" w:fill="auto"/>
          </w:tcPr>
          <w:p w14:paraId="25F5274C" w14:textId="77777777" w:rsidR="00BB1A49" w:rsidRDefault="00BB1A49" w:rsidP="00BB1A49"/>
        </w:tc>
        <w:tc>
          <w:tcPr>
            <w:tcW w:w="6521" w:type="dxa"/>
            <w:shd w:val="clear" w:color="auto" w:fill="auto"/>
          </w:tcPr>
          <w:p w14:paraId="48F14768" w14:textId="77777777" w:rsidR="00BB1A49" w:rsidRDefault="00BB1A49" w:rsidP="00BB1A49">
            <w:r>
              <w:rPr>
                <w:rFonts w:hint="eastAsia"/>
              </w:rPr>
              <w:t xml:space="preserve">(11) </w:t>
            </w:r>
            <w:r>
              <w:rPr>
                <w:rFonts w:hint="eastAsia"/>
              </w:rPr>
              <w:t>得られた</w:t>
            </w:r>
            <w:r>
              <w:t>結果について，</w:t>
            </w:r>
            <w:r>
              <w:rPr>
                <w:rFonts w:hint="eastAsia"/>
              </w:rPr>
              <w:t>考察</w:t>
            </w:r>
            <w:r>
              <w:t>したか</w:t>
            </w:r>
            <w:r>
              <w:rPr>
                <w:rFonts w:hint="eastAsia"/>
              </w:rPr>
              <w:t>【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_Ref394589341 \r \h</w:instrText>
            </w:r>
            <w:r>
              <w:instrText xml:space="preserve"> </w:instrText>
            </w:r>
            <w:r>
              <w:fldChar w:fldCharType="separate"/>
            </w:r>
            <w:r>
              <w:t>3.3</w:t>
            </w:r>
            <w:r>
              <w:fldChar w:fldCharType="end"/>
            </w:r>
            <w:r>
              <w:rPr>
                <w:rFonts w:hint="eastAsia"/>
              </w:rPr>
              <w:t>】</w:t>
            </w:r>
          </w:p>
        </w:tc>
        <w:tc>
          <w:tcPr>
            <w:tcW w:w="938" w:type="dxa"/>
            <w:shd w:val="clear" w:color="auto" w:fill="auto"/>
          </w:tcPr>
          <w:p w14:paraId="6B4D2E7B" w14:textId="6CB6A434" w:rsidR="00BB1A49" w:rsidRPr="00526FAD" w:rsidRDefault="00BB1A49" w:rsidP="00BB1A49">
            <w:r w:rsidRPr="00610C38">
              <w:rPr>
                <w:rFonts w:hint="eastAsia"/>
                <w:lang w:val="en-GB"/>
              </w:rPr>
              <w:t>◯</w:t>
            </w:r>
          </w:p>
        </w:tc>
      </w:tr>
      <w:tr w:rsidR="00A97EEB" w:rsidRPr="00526FAD" w14:paraId="268ED9BB" w14:textId="77777777" w:rsidTr="00A97EEB">
        <w:tc>
          <w:tcPr>
            <w:tcW w:w="7792" w:type="dxa"/>
            <w:gridSpan w:val="2"/>
            <w:shd w:val="clear" w:color="auto" w:fill="auto"/>
          </w:tcPr>
          <w:p w14:paraId="28D0F46E" w14:textId="77777777" w:rsidR="00AB5A2C" w:rsidRDefault="00AB5A2C" w:rsidP="00A97EEB">
            <w:r>
              <w:rPr>
                <w:rFonts w:hint="eastAsia"/>
              </w:rPr>
              <w:t xml:space="preserve">(12) </w:t>
            </w:r>
            <w:r>
              <w:rPr>
                <w:rFonts w:hint="eastAsia"/>
              </w:rPr>
              <w:t>参考</w:t>
            </w:r>
            <w:r>
              <w:t>文献</w:t>
            </w:r>
            <w:r>
              <w:rPr>
                <w:rFonts w:hint="eastAsia"/>
              </w:rPr>
              <w:t>の</w:t>
            </w:r>
            <w:r>
              <w:t>書式は正確か</w:t>
            </w:r>
          </w:p>
        </w:tc>
        <w:tc>
          <w:tcPr>
            <w:tcW w:w="938" w:type="dxa"/>
            <w:shd w:val="clear" w:color="auto" w:fill="auto"/>
          </w:tcPr>
          <w:p w14:paraId="733DD7DB" w14:textId="69C9E5E8" w:rsidR="00AB5A2C" w:rsidRPr="00526FAD" w:rsidRDefault="00BB1A49" w:rsidP="00A97EEB">
            <w:r>
              <w:rPr>
                <w:rFonts w:hint="eastAsia"/>
                <w:lang w:val="en-GB"/>
              </w:rPr>
              <w:t>◯</w:t>
            </w:r>
          </w:p>
        </w:tc>
      </w:tr>
    </w:tbl>
    <w:p w14:paraId="5143A76F" w14:textId="77777777" w:rsidR="00AB5A2C" w:rsidRDefault="00AB5A2C" w:rsidP="00AB5A2C">
      <w:pPr>
        <w:jc w:val="right"/>
      </w:pPr>
      <w:r>
        <w:rPr>
          <w:rFonts w:hint="eastAsia"/>
        </w:rPr>
        <w:t>【】</w:t>
      </w:r>
      <w:r>
        <w:t>は対応する節</w:t>
      </w:r>
    </w:p>
    <w:p w14:paraId="2B7B38A0" w14:textId="77777777" w:rsidR="00AB5A2C" w:rsidRDefault="00AB5A2C" w:rsidP="00AB5A2C">
      <w:pPr>
        <w:widowControl/>
        <w:jc w:val="left"/>
      </w:pPr>
      <w:r>
        <w:br w:type="page"/>
      </w:r>
    </w:p>
    <w:p w14:paraId="4DDCAF60" w14:textId="77777777" w:rsidR="00AB5A2C" w:rsidRDefault="00AB5A2C" w:rsidP="00AB5A2C">
      <w:pPr>
        <w:pStyle w:val="Heading1"/>
        <w:numPr>
          <w:ilvl w:val="0"/>
          <w:numId w:val="28"/>
        </w:numPr>
      </w:pPr>
      <w:bookmarkStart w:id="0" w:name="_Ref394589265"/>
      <w:r>
        <w:rPr>
          <w:rFonts w:hint="eastAsia"/>
        </w:rPr>
        <w:lastRenderedPageBreak/>
        <w:t>目的</w:t>
      </w:r>
      <w:bookmarkEnd w:id="0"/>
    </w:p>
    <w:p w14:paraId="2640CEAB" w14:textId="5A1E168A" w:rsidR="00AB5A2C" w:rsidRPr="006F6623" w:rsidRDefault="005F62F4" w:rsidP="006F6623">
      <w:pPr>
        <w:ind w:firstLine="420"/>
      </w:pPr>
      <w:r>
        <w:rPr>
          <w:rFonts w:hint="eastAsia"/>
        </w:rPr>
        <w:t>モジュール設計について学ぶ。</w:t>
      </w:r>
      <w:r w:rsidR="003E33D5">
        <w:rPr>
          <w:rFonts w:hint="eastAsia"/>
        </w:rPr>
        <w:t>デバッグを容易にするため・複数人で開発するため・コンパイル時間短縮のためなどで、複数のファイルに分割してプログラムを作成し、最終的に</w:t>
      </w:r>
      <w:r w:rsidR="003E33D5">
        <w:rPr>
          <w:rFonts w:hint="eastAsia"/>
        </w:rPr>
        <w:t>1</w:t>
      </w:r>
      <w:r w:rsidR="003E33D5">
        <w:rPr>
          <w:rFonts w:hint="eastAsia"/>
        </w:rPr>
        <w:t>つの実行形式にまとめる分割コンパイルについて学ぶ。</w:t>
      </w:r>
    </w:p>
    <w:p w14:paraId="0F60A966" w14:textId="77777777" w:rsidR="004E6DA1" w:rsidRPr="006F6623" w:rsidRDefault="004E6DA1" w:rsidP="006F6623">
      <w:pPr>
        <w:ind w:firstLine="420"/>
      </w:pPr>
    </w:p>
    <w:p w14:paraId="1F4532F7" w14:textId="77777777" w:rsidR="00AB5A2C" w:rsidRPr="00E23810" w:rsidRDefault="00AB5A2C" w:rsidP="00AB5A2C">
      <w:pPr>
        <w:pStyle w:val="Heading1"/>
        <w:numPr>
          <w:ilvl w:val="0"/>
          <w:numId w:val="28"/>
        </w:numPr>
      </w:pPr>
      <w:r>
        <w:rPr>
          <w:rFonts w:hint="eastAsia"/>
        </w:rPr>
        <w:t>必須課題</w:t>
      </w:r>
      <w:r>
        <w:t>１</w:t>
      </w:r>
    </w:p>
    <w:p w14:paraId="3CC0F417" w14:textId="77777777" w:rsidR="00AB5A2C" w:rsidRDefault="00AB5A2C" w:rsidP="00AB5A2C">
      <w:pPr>
        <w:pStyle w:val="Heading2"/>
        <w:numPr>
          <w:ilvl w:val="1"/>
          <w:numId w:val="28"/>
        </w:numPr>
      </w:pPr>
      <w:bookmarkStart w:id="1" w:name="_Ref394589292"/>
      <w:r>
        <w:rPr>
          <w:rFonts w:hint="eastAsia"/>
        </w:rPr>
        <w:t>概要</w:t>
      </w:r>
      <w:bookmarkEnd w:id="1"/>
    </w:p>
    <w:p w14:paraId="5160DF56" w14:textId="5B78DEB0" w:rsidR="00AB5A2C" w:rsidRDefault="00BE75BF" w:rsidP="00BE75BF">
      <w:pPr>
        <w:ind w:firstLine="420"/>
      </w:pPr>
      <w:r>
        <w:rPr>
          <w:rFonts w:hint="eastAsia"/>
        </w:rPr>
        <w:t>L</w:t>
      </w:r>
      <w:r>
        <w:t>U</w:t>
      </w:r>
      <w:r>
        <w:rPr>
          <w:rFonts w:hint="eastAsia"/>
        </w:rPr>
        <w:t>分解モジュールの未実装関数（</w:t>
      </w:r>
      <w:proofErr w:type="spellStart"/>
      <w:r>
        <w:rPr>
          <w:rFonts w:hint="eastAsia"/>
        </w:rPr>
        <w:t>l</w:t>
      </w:r>
      <w:r>
        <w:t>u_solve</w:t>
      </w:r>
      <w:proofErr w:type="spellEnd"/>
      <w:r>
        <w:t>()</w:t>
      </w:r>
      <w:r>
        <w:rPr>
          <w:rFonts w:hint="eastAsia"/>
        </w:rPr>
        <w:t>）を実装し、</w:t>
      </w:r>
      <w:r>
        <w:rPr>
          <w:rFonts w:hint="eastAsia"/>
        </w:rPr>
        <w:t>LU</w:t>
      </w:r>
      <w:r>
        <w:rPr>
          <w:rFonts w:hint="eastAsia"/>
        </w:rPr>
        <w:t>分解を用いて連立方程式を解くアプリケーションを完成させる。</w:t>
      </w:r>
    </w:p>
    <w:p w14:paraId="7BE8D8BC" w14:textId="77777777" w:rsidR="00BE75BF" w:rsidRPr="00E23810" w:rsidRDefault="00BE75BF" w:rsidP="00BE75BF">
      <w:pPr>
        <w:ind w:firstLine="420"/>
        <w:rPr>
          <w:color w:val="FF0000"/>
        </w:rPr>
      </w:pPr>
    </w:p>
    <w:p w14:paraId="0C64BCF0" w14:textId="540715E6" w:rsidR="00AB5A2C" w:rsidRDefault="00AB5A2C" w:rsidP="00AB5A2C">
      <w:pPr>
        <w:pStyle w:val="Heading2"/>
        <w:numPr>
          <w:ilvl w:val="1"/>
          <w:numId w:val="28"/>
        </w:numPr>
      </w:pPr>
      <w:bookmarkStart w:id="2" w:name="_Ref394589301"/>
      <w:r>
        <w:t>LU</w:t>
      </w:r>
      <w:r>
        <w:t>分解の説明</w:t>
      </w:r>
      <w:bookmarkEnd w:id="2"/>
    </w:p>
    <w:p w14:paraId="6FE388DD" w14:textId="4CFB3550" w:rsidR="00BE75BF" w:rsidRDefault="00CD09B8" w:rsidP="00CD09B8">
      <w:pPr>
        <w:ind w:firstLine="420"/>
      </w:pPr>
      <w:r>
        <w:rPr>
          <w:rFonts w:hint="eastAsia"/>
        </w:rPr>
        <w:t xml:space="preserve">LU </w:t>
      </w:r>
      <w:r>
        <w:rPr>
          <w:rFonts w:hint="eastAsia"/>
        </w:rPr>
        <w:t>分解とは</w:t>
      </w:r>
      <w:r w:rsidR="0052266C"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の対角成分より右上の要素が全て</w:t>
      </w:r>
      <w:r>
        <w:rPr>
          <w:rFonts w:hint="eastAsia"/>
        </w:rPr>
        <w:t>0</w:t>
      </w:r>
      <w:r>
        <w:rPr>
          <w:rFonts w:hint="eastAsia"/>
        </w:rPr>
        <w:t>である下三角行列</w:t>
      </w:r>
      <w:r>
        <w:rPr>
          <w:rFonts w:hint="eastAsia"/>
        </w:rPr>
        <w:t>L</w:t>
      </w:r>
      <w:r>
        <w:rPr>
          <w:rFonts w:hint="eastAsia"/>
        </w:rPr>
        <w:t>と</w:t>
      </w:r>
      <w:r w:rsidR="0052266C"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の対角成分が全て</w:t>
      </w:r>
      <w:r>
        <w:rPr>
          <w:rFonts w:hint="eastAsia"/>
        </w:rPr>
        <w:t>1</w:t>
      </w:r>
      <w:r>
        <w:rPr>
          <w:rFonts w:hint="eastAsia"/>
        </w:rPr>
        <w:t>で対角成分より左下の要素が全て</w:t>
      </w:r>
      <w:r>
        <w:rPr>
          <w:rFonts w:hint="eastAsia"/>
        </w:rPr>
        <w:t>0</w:t>
      </w:r>
      <w:r>
        <w:rPr>
          <w:rFonts w:hint="eastAsia"/>
        </w:rPr>
        <w:t>の上三角行列を</w:t>
      </w:r>
      <w:r>
        <w:t>L</w:t>
      </w:r>
      <w:r w:rsidR="00C2140E">
        <w:rPr>
          <w:rFonts w:hint="eastAsia"/>
        </w:rPr>
        <w:t>と</w:t>
      </w:r>
      <w:r>
        <w:rPr>
          <w:rFonts w:hint="eastAsia"/>
        </w:rPr>
        <w:t>する</w:t>
      </w:r>
      <w:r w:rsidR="00A105DA">
        <w:rPr>
          <w:rFonts w:hint="eastAsia"/>
        </w:rPr>
        <w:t>とき</w:t>
      </w:r>
      <w:r w:rsidR="00C2140E"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の正方行列</w:t>
      </w:r>
      <w:r>
        <w:t>A</w:t>
      </w:r>
      <w:r w:rsidR="0052266C">
        <w:rPr>
          <w:rFonts w:hint="eastAsia"/>
        </w:rPr>
        <w:t>を</w:t>
      </w:r>
      <w:r>
        <w:t>A = LU</w:t>
      </w:r>
      <w:r>
        <w:rPr>
          <w:rFonts w:hint="eastAsia"/>
        </w:rPr>
        <w:t>の形に分解することである</w:t>
      </w:r>
      <w:r w:rsidR="00C2140E">
        <w:rPr>
          <w:rFonts w:hint="eastAsia"/>
        </w:rPr>
        <w:t>。</w:t>
      </w:r>
    </w:p>
    <w:p w14:paraId="54878E3A" w14:textId="6324A35C" w:rsidR="00F839AE" w:rsidRPr="00F51976" w:rsidRDefault="00F839AE" w:rsidP="00CD09B8">
      <w:pPr>
        <w:ind w:firstLine="420"/>
        <w:rPr>
          <w:rFonts w:hint="eastAsia"/>
          <w:i/>
        </w:rPr>
      </w:pPr>
      <w:r>
        <w:rPr>
          <w:rFonts w:hint="eastAsia"/>
          <w:lang w:val="en-GB"/>
        </w:rPr>
        <w:t>以下</w:t>
      </w:r>
      <w:r w:rsidR="002D1BEA">
        <w:rPr>
          <w:rFonts w:hint="eastAsia"/>
          <w:lang w:val="en-GB"/>
        </w:rPr>
        <w:t>の図</w:t>
      </w:r>
      <w:r w:rsidR="002D1BEA">
        <w:rPr>
          <w:rFonts w:hint="eastAsia"/>
          <w:lang w:val="en-GB"/>
        </w:rPr>
        <w:t>1</w:t>
      </w:r>
      <w:r>
        <w:rPr>
          <w:rFonts w:hint="eastAsia"/>
          <w:lang w:val="en-GB"/>
        </w:rPr>
        <w:t>に</w:t>
      </w:r>
      <w:r w:rsidR="00AD71B0">
        <w:rPr>
          <w:rFonts w:hint="eastAsia"/>
          <w:lang w:val="en-GB"/>
        </w:rPr>
        <w:t xml:space="preserve"> 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24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32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17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59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22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46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105</m:t>
                  </m:r>
                </m:e>
              </m:mr>
            </m:m>
          </m:e>
        </m:d>
      </m:oMath>
      <w:r w:rsidR="00AD71B0">
        <w:rPr>
          <w:rFonts w:hint="eastAsia"/>
          <w:lang w:val="en-GB"/>
        </w:rPr>
        <w:t xml:space="preserve"> </w:t>
      </w:r>
      <w:r w:rsidR="00F51976">
        <w:rPr>
          <w:rFonts w:hint="eastAsia"/>
          <w:lang w:val="en-GB"/>
        </w:rPr>
        <w:t>の場合についての例を示す。</w:t>
      </w:r>
    </w:p>
    <w:p w14:paraId="07154F35" w14:textId="167F076D" w:rsidR="00BE75BF" w:rsidRPr="00AD71B0" w:rsidRDefault="002D1BEA" w:rsidP="00BE75BF">
      <w:pPr>
        <w:ind w:firstLine="420"/>
        <w:rPr>
          <w:iCs/>
        </w:rPr>
      </w:pPr>
      <w:r w:rsidRPr="002D1BEA">
        <w:rPr>
          <w:iCs/>
        </w:rPr>
        <w:drawing>
          <wp:inline distT="0" distB="0" distL="0" distR="0" wp14:anchorId="224C9F3D" wp14:editId="1FEA3131">
            <wp:extent cx="5759450" cy="4838065"/>
            <wp:effectExtent l="0" t="0" r="6350" b="635"/>
            <wp:docPr id="2134374099" name="Picture 1" descr="A picture containing text, diagram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74099" name="Picture 1" descr="A picture containing text, diagram, plan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2431" w14:textId="77777777" w:rsidR="00F51976" w:rsidRPr="00AD71B0" w:rsidRDefault="00F51976" w:rsidP="00BE75BF">
      <w:pPr>
        <w:ind w:firstLine="420"/>
        <w:rPr>
          <w:rFonts w:hint="eastAsia"/>
          <w:iCs/>
        </w:rPr>
      </w:pPr>
    </w:p>
    <w:p w14:paraId="13DC7EF5" w14:textId="77777777" w:rsidR="00AB5A2C" w:rsidRDefault="00AB5A2C" w:rsidP="00AB5A2C">
      <w:pPr>
        <w:pStyle w:val="Heading2"/>
        <w:numPr>
          <w:ilvl w:val="1"/>
          <w:numId w:val="28"/>
        </w:numPr>
      </w:pPr>
      <w:bookmarkStart w:id="3" w:name="_Ref394589311"/>
      <w:r>
        <w:rPr>
          <w:rFonts w:hint="eastAsia"/>
        </w:rPr>
        <w:t>プログラム</w:t>
      </w:r>
      <w:r>
        <w:t>リストの説明</w:t>
      </w:r>
      <w:bookmarkEnd w:id="3"/>
    </w:p>
    <w:p w14:paraId="546E9F39" w14:textId="0C0DEA38" w:rsidR="00AD71B0" w:rsidRDefault="00AD71B0" w:rsidP="00AB5A2C">
      <w:r w:rsidRPr="00AD71B0">
        <w:tab/>
      </w:r>
      <w:proofErr w:type="spellStart"/>
      <w:r w:rsidRPr="00AD71B0">
        <w:rPr>
          <w:rFonts w:hint="eastAsia"/>
        </w:rPr>
        <w:t>vector.</w:t>
      </w:r>
      <w:proofErr w:type="gramStart"/>
      <w:r w:rsidRPr="00AD71B0">
        <w:rPr>
          <w:rFonts w:hint="eastAsia"/>
        </w:rPr>
        <w:t>h</w:t>
      </w:r>
      <w:proofErr w:type="spellEnd"/>
      <w:proofErr w:type="gramEnd"/>
      <w:r>
        <w:rPr>
          <w:rFonts w:hint="eastAsia"/>
        </w:rPr>
        <w:t>のソースリストを以下のリスト</w:t>
      </w:r>
      <w:r>
        <w:rPr>
          <w:rFonts w:hint="eastAsia"/>
        </w:rPr>
        <w:t>1</w:t>
      </w:r>
      <w:r>
        <w:rPr>
          <w:rFonts w:hint="eastAsia"/>
        </w:rPr>
        <w:t>に、</w:t>
      </w:r>
      <w:proofErr w:type="spellStart"/>
      <w:r w:rsidRPr="00AD71B0">
        <w:rPr>
          <w:rFonts w:hint="eastAsia"/>
        </w:rPr>
        <w:t>vector.</w:t>
      </w:r>
      <w:proofErr w:type="gramStart"/>
      <w:r w:rsidRPr="00AD71B0">
        <w:rPr>
          <w:rFonts w:hint="eastAsia"/>
        </w:rPr>
        <w:t>c</w:t>
      </w:r>
      <w:proofErr w:type="spellEnd"/>
      <w:proofErr w:type="gramEnd"/>
      <w:r>
        <w:rPr>
          <w:rFonts w:hint="eastAsia"/>
        </w:rPr>
        <w:t>のソースリストを以下のリスト</w:t>
      </w:r>
      <w:r>
        <w:rPr>
          <w:rFonts w:hint="eastAsia"/>
        </w:rPr>
        <w:t>2</w:t>
      </w:r>
      <w:r>
        <w:rPr>
          <w:rFonts w:hint="eastAsia"/>
        </w:rPr>
        <w:t>に、</w:t>
      </w:r>
      <w:proofErr w:type="spellStart"/>
      <w:r w:rsidRPr="00AD71B0">
        <w:rPr>
          <w:rFonts w:hint="eastAsia"/>
        </w:rPr>
        <w:t>matrix.</w:t>
      </w:r>
      <w:proofErr w:type="gramStart"/>
      <w:r w:rsidRPr="00AD71B0">
        <w:rPr>
          <w:rFonts w:hint="eastAsia"/>
        </w:rPr>
        <w:t>h</w:t>
      </w:r>
      <w:proofErr w:type="spellEnd"/>
      <w:proofErr w:type="gramEnd"/>
      <w:r>
        <w:rPr>
          <w:rFonts w:hint="eastAsia"/>
        </w:rPr>
        <w:t>のソースリストを以下のリスト</w:t>
      </w:r>
      <w:r>
        <w:rPr>
          <w:rFonts w:hint="eastAsia"/>
        </w:rPr>
        <w:t>3</w:t>
      </w:r>
      <w:r>
        <w:rPr>
          <w:rFonts w:hint="eastAsia"/>
        </w:rPr>
        <w:t>に、</w:t>
      </w:r>
      <w:proofErr w:type="spellStart"/>
      <w:r w:rsidRPr="00AD71B0">
        <w:rPr>
          <w:rFonts w:hint="eastAsia"/>
        </w:rPr>
        <w:t>matrix.</w:t>
      </w:r>
      <w:proofErr w:type="gramStart"/>
      <w:r w:rsidRPr="00AD71B0">
        <w:rPr>
          <w:rFonts w:hint="eastAsia"/>
        </w:rPr>
        <w:t>c</w:t>
      </w:r>
      <w:proofErr w:type="spellEnd"/>
      <w:proofErr w:type="gramEnd"/>
      <w:r>
        <w:rPr>
          <w:rFonts w:hint="eastAsia"/>
        </w:rPr>
        <w:t>のソースリストを以下のリスト</w:t>
      </w:r>
      <w:r>
        <w:rPr>
          <w:rFonts w:hint="eastAsia"/>
        </w:rPr>
        <w:t>4</w:t>
      </w:r>
      <w:r>
        <w:rPr>
          <w:rFonts w:hint="eastAsia"/>
        </w:rPr>
        <w:t>に、</w:t>
      </w:r>
      <w:proofErr w:type="spellStart"/>
      <w:r w:rsidRPr="00AD71B0">
        <w:rPr>
          <w:rFonts w:hint="eastAsia"/>
        </w:rPr>
        <w:t>lu.</w:t>
      </w:r>
      <w:proofErr w:type="gramStart"/>
      <w:r w:rsidRPr="00AD71B0">
        <w:rPr>
          <w:rFonts w:hint="eastAsia"/>
        </w:rPr>
        <w:t>h</w:t>
      </w:r>
      <w:proofErr w:type="spellEnd"/>
      <w:proofErr w:type="gramEnd"/>
      <w:r>
        <w:rPr>
          <w:rFonts w:hint="eastAsia"/>
        </w:rPr>
        <w:t>のソースリストを以下のリスト</w:t>
      </w:r>
      <w:r>
        <w:rPr>
          <w:rFonts w:hint="eastAsia"/>
        </w:rPr>
        <w:t>5</w:t>
      </w:r>
      <w:r>
        <w:rPr>
          <w:rFonts w:hint="eastAsia"/>
        </w:rPr>
        <w:t>に、</w:t>
      </w:r>
      <w:proofErr w:type="spellStart"/>
      <w:r w:rsidRPr="00AD71B0">
        <w:rPr>
          <w:rFonts w:hint="eastAsia"/>
        </w:rPr>
        <w:t>lu.</w:t>
      </w:r>
      <w:proofErr w:type="gramStart"/>
      <w:r w:rsidRPr="00AD71B0">
        <w:rPr>
          <w:rFonts w:hint="eastAsia"/>
        </w:rPr>
        <w:t>c</w:t>
      </w:r>
      <w:proofErr w:type="spellEnd"/>
      <w:proofErr w:type="gramEnd"/>
      <w:r>
        <w:rPr>
          <w:rFonts w:hint="eastAsia"/>
        </w:rPr>
        <w:t>のソースリストを以下のリスト</w:t>
      </w:r>
      <w:r>
        <w:rPr>
          <w:rFonts w:hint="eastAsia"/>
        </w:rPr>
        <w:t>6</w:t>
      </w:r>
      <w:r>
        <w:rPr>
          <w:rFonts w:hint="eastAsia"/>
        </w:rPr>
        <w:t>に、</w:t>
      </w:r>
      <w:proofErr w:type="spellStart"/>
      <w:r w:rsidRPr="00AD71B0">
        <w:rPr>
          <w:rFonts w:hint="eastAsia"/>
        </w:rPr>
        <w:t>lu_test.</w:t>
      </w:r>
      <w:proofErr w:type="gramStart"/>
      <w:r w:rsidRPr="00AD71B0">
        <w:rPr>
          <w:rFonts w:hint="eastAsia"/>
        </w:rPr>
        <w:t>c</w:t>
      </w:r>
      <w:proofErr w:type="spellEnd"/>
      <w:proofErr w:type="gramEnd"/>
      <w:r>
        <w:rPr>
          <w:rFonts w:hint="eastAsia"/>
        </w:rPr>
        <w:t>のソースリストを以下のリスト</w:t>
      </w:r>
      <w:r>
        <w:rPr>
          <w:rFonts w:hint="eastAsia"/>
        </w:rPr>
        <w:t>7</w:t>
      </w:r>
      <w:r>
        <w:rPr>
          <w:rFonts w:hint="eastAsia"/>
        </w:rPr>
        <w:t>に</w:t>
      </w:r>
      <w:r>
        <w:rPr>
          <w:rFonts w:hint="eastAsia"/>
        </w:rPr>
        <w:t>それぞれ示す。</w:t>
      </w:r>
    </w:p>
    <w:p w14:paraId="63BAF84F" w14:textId="77777777" w:rsidR="00AD71B0" w:rsidRDefault="00AD71B0" w:rsidP="00AD71B0">
      <w:pPr>
        <w:ind w:firstLine="420"/>
      </w:pPr>
    </w:p>
    <w:p w14:paraId="7C5D64F5" w14:textId="23E5E55C" w:rsidR="00AD71B0" w:rsidRDefault="00112018" w:rsidP="00112018">
      <w:pPr>
        <w:jc w:val="center"/>
      </w:pPr>
      <w:r>
        <w:rPr>
          <w:rFonts w:hint="eastAsia"/>
        </w:rPr>
        <w:t>リスト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proofErr w:type="spellStart"/>
      <w:r w:rsidRPr="00AD71B0">
        <w:rPr>
          <w:rFonts w:hint="eastAsia"/>
        </w:rPr>
        <w:t>vector.</w:t>
      </w:r>
      <w:proofErr w:type="gramStart"/>
      <w:r w:rsidRPr="00AD71B0">
        <w:rPr>
          <w:rFonts w:hint="eastAsia"/>
        </w:rPr>
        <w:t>h</w:t>
      </w:r>
      <w:proofErr w:type="spellEnd"/>
      <w:proofErr w:type="gramEnd"/>
      <w:r>
        <w:rPr>
          <w:rFonts w:hint="eastAsia"/>
        </w:rPr>
        <w:t>のソースリスト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12018" w14:paraId="1A50E8CD" w14:textId="77777777" w:rsidTr="00112018">
        <w:tc>
          <w:tcPr>
            <w:tcW w:w="9060" w:type="dxa"/>
          </w:tcPr>
          <w:p w14:paraId="0ED83E7B" w14:textId="77777777" w:rsidR="00480B03" w:rsidRDefault="00480B03" w:rsidP="00480B03">
            <w:pPr>
              <w:pStyle w:val="a"/>
            </w:pPr>
            <w:r>
              <w:t>#ifndef VECTOR_H</w:t>
            </w:r>
          </w:p>
          <w:p w14:paraId="18E19D4C" w14:textId="77777777" w:rsidR="00480B03" w:rsidRDefault="00480B03" w:rsidP="00480B03">
            <w:pPr>
              <w:pStyle w:val="a"/>
            </w:pPr>
            <w:r>
              <w:t>#define</w:t>
            </w:r>
            <w:r>
              <w:tab/>
              <w:t>VECTOR_H</w:t>
            </w:r>
          </w:p>
          <w:p w14:paraId="225C3152" w14:textId="77777777" w:rsidR="00480B03" w:rsidRDefault="00480B03" w:rsidP="00480B03">
            <w:pPr>
              <w:pStyle w:val="a"/>
            </w:pPr>
          </w:p>
          <w:p w14:paraId="45DCDFEB" w14:textId="77777777" w:rsidR="00480B03" w:rsidRDefault="00480B03" w:rsidP="00480B03">
            <w:pPr>
              <w:pStyle w:val="a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5871F00" w14:textId="77777777" w:rsidR="00480B03" w:rsidRDefault="00480B03" w:rsidP="00480B03">
            <w:pPr>
              <w:pStyle w:val="a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6BBD1AAA" w14:textId="77777777" w:rsidR="00480B03" w:rsidRDefault="00480B03" w:rsidP="00480B03">
            <w:pPr>
              <w:pStyle w:val="a"/>
            </w:pPr>
          </w:p>
          <w:p w14:paraId="50B4D987" w14:textId="77777777" w:rsidR="00480B03" w:rsidRDefault="00480B03" w:rsidP="00480B03">
            <w:pPr>
              <w:pStyle w:val="a"/>
            </w:pPr>
            <w:r>
              <w:t>/**</w:t>
            </w:r>
          </w:p>
          <w:p w14:paraId="4509EDEE" w14:textId="77777777" w:rsidR="00480B03" w:rsidRDefault="00480B03" w:rsidP="00480B03">
            <w:pPr>
              <w:pStyle w:val="a"/>
            </w:pPr>
            <w:r>
              <w:t xml:space="preserve"> * @struct vector</w:t>
            </w:r>
          </w:p>
          <w:p w14:paraId="28F98DCB" w14:textId="77777777" w:rsidR="00480B03" w:rsidRDefault="00480B03" w:rsidP="00480B03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* @brief 1</w:t>
            </w:r>
            <w:r>
              <w:rPr>
                <w:rFonts w:hint="eastAsia"/>
              </w:rPr>
              <w:t>次元配列構造体</w:t>
            </w:r>
          </w:p>
          <w:p w14:paraId="08C15F6B" w14:textId="77777777" w:rsidR="00480B03" w:rsidRDefault="00480B03" w:rsidP="00480B03">
            <w:pPr>
              <w:pStyle w:val="a"/>
            </w:pPr>
            <w:r>
              <w:t xml:space="preserve"> */</w:t>
            </w:r>
          </w:p>
          <w:p w14:paraId="7D7647F6" w14:textId="77777777" w:rsidR="00480B03" w:rsidRDefault="00480B03" w:rsidP="00480B03">
            <w:pPr>
              <w:pStyle w:val="a"/>
            </w:pPr>
            <w:r>
              <w:t>typedef struct {</w:t>
            </w:r>
          </w:p>
          <w:p w14:paraId="3DB39C22" w14:textId="77777777" w:rsidR="00480B03" w:rsidRDefault="00480B03" w:rsidP="00480B03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  int size; /**&lt; </w:t>
            </w:r>
            <w:r>
              <w:rPr>
                <w:rFonts w:hint="eastAsia"/>
              </w:rPr>
              <w:t>サイズ</w:t>
            </w:r>
            <w:r>
              <w:rPr>
                <w:rFonts w:hint="eastAsia"/>
              </w:rPr>
              <w:t xml:space="preserve"> */</w:t>
            </w:r>
          </w:p>
          <w:p w14:paraId="2E799041" w14:textId="77777777" w:rsidR="00480B03" w:rsidRDefault="00480B03" w:rsidP="00480B03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  double*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; /**&lt; </w:t>
            </w:r>
            <w:r>
              <w:rPr>
                <w:rFonts w:hint="eastAsia"/>
              </w:rPr>
              <w:t>配列要素</w:t>
            </w:r>
            <w:r>
              <w:rPr>
                <w:rFonts w:hint="eastAsia"/>
              </w:rPr>
              <w:t xml:space="preserve"> */</w:t>
            </w:r>
          </w:p>
          <w:p w14:paraId="089FE788" w14:textId="77777777" w:rsidR="00480B03" w:rsidRDefault="00480B03" w:rsidP="00480B03">
            <w:pPr>
              <w:pStyle w:val="a"/>
            </w:pPr>
            <w:r>
              <w:t>} vector;</w:t>
            </w:r>
          </w:p>
          <w:p w14:paraId="7981FEAE" w14:textId="77777777" w:rsidR="00480B03" w:rsidRDefault="00480B03" w:rsidP="00480B03">
            <w:pPr>
              <w:pStyle w:val="a"/>
            </w:pPr>
          </w:p>
          <w:p w14:paraId="0B1454D9" w14:textId="77777777" w:rsidR="00480B03" w:rsidRDefault="00480B03" w:rsidP="00480B03">
            <w:pPr>
              <w:pStyle w:val="a"/>
            </w:pPr>
            <w:r>
              <w:t>/**</w:t>
            </w:r>
          </w:p>
          <w:p w14:paraId="2607B112" w14:textId="77777777" w:rsidR="00480B03" w:rsidRDefault="00480B03" w:rsidP="00480B03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* @brief </w:t>
            </w:r>
            <w:r>
              <w:rPr>
                <w:rFonts w:hint="eastAsia"/>
              </w:rPr>
              <w:t>サイズ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次元配列を動的に確保</w:t>
            </w:r>
          </w:p>
          <w:p w14:paraId="1020C7C6" w14:textId="77777777" w:rsidR="00480B03" w:rsidRDefault="00480B03" w:rsidP="00480B03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* @param[in] n </w:t>
            </w:r>
            <w:r>
              <w:rPr>
                <w:rFonts w:hint="eastAsia"/>
              </w:rPr>
              <w:t>サイズ</w:t>
            </w:r>
          </w:p>
          <w:p w14:paraId="549CAE4D" w14:textId="77777777" w:rsidR="00480B03" w:rsidRDefault="00480B03" w:rsidP="00480B03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* @param[out] </w:t>
            </w:r>
            <w:proofErr w:type="spellStart"/>
            <w:r>
              <w:rPr>
                <w:rFonts w:hint="eastAsia"/>
              </w:rPr>
              <w:t>vec</w:t>
            </w:r>
            <w:proofErr w:type="spellEnd"/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次元配列</w:t>
            </w:r>
          </w:p>
          <w:p w14:paraId="19D7A2BB" w14:textId="77777777" w:rsidR="00480B03" w:rsidRDefault="00480B03" w:rsidP="00480B03">
            <w:pPr>
              <w:pStyle w:val="a"/>
            </w:pPr>
            <w:r>
              <w:t xml:space="preserve"> */</w:t>
            </w:r>
          </w:p>
          <w:p w14:paraId="008AA2D9" w14:textId="77777777" w:rsidR="00480B03" w:rsidRDefault="00480B03" w:rsidP="00480B03">
            <w:pPr>
              <w:pStyle w:val="a"/>
            </w:pPr>
            <w:r>
              <w:t xml:space="preserve">void </w:t>
            </w:r>
            <w:proofErr w:type="spellStart"/>
            <w:r>
              <w:t>vector_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 xml:space="preserve">int n, vector* </w:t>
            </w:r>
            <w:proofErr w:type="spellStart"/>
            <w:r>
              <w:t>vec</w:t>
            </w:r>
            <w:proofErr w:type="spellEnd"/>
            <w:r>
              <w:t>);</w:t>
            </w:r>
          </w:p>
          <w:p w14:paraId="61961A2C" w14:textId="77777777" w:rsidR="00480B03" w:rsidRDefault="00480B03" w:rsidP="00480B03">
            <w:pPr>
              <w:pStyle w:val="a"/>
            </w:pPr>
          </w:p>
          <w:p w14:paraId="567704CB" w14:textId="77777777" w:rsidR="00480B03" w:rsidRDefault="00480B03" w:rsidP="00480B03">
            <w:pPr>
              <w:pStyle w:val="a"/>
            </w:pPr>
            <w:r>
              <w:t>/**</w:t>
            </w:r>
          </w:p>
          <w:p w14:paraId="2EFFB9E3" w14:textId="77777777" w:rsidR="00480B03" w:rsidRDefault="00480B03" w:rsidP="00480B03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* @brief </w:t>
            </w:r>
            <w:r>
              <w:rPr>
                <w:rFonts w:hint="eastAsia"/>
              </w:rPr>
              <w:t>確保した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次元配列を開放</w:t>
            </w:r>
          </w:p>
          <w:p w14:paraId="238B00A6" w14:textId="77777777" w:rsidR="00480B03" w:rsidRDefault="00480B03" w:rsidP="00480B03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* @param[in,out] </w:t>
            </w:r>
            <w:proofErr w:type="spellStart"/>
            <w:r>
              <w:rPr>
                <w:rFonts w:hint="eastAsia"/>
              </w:rPr>
              <w:t>vec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開放する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次元配列</w:t>
            </w:r>
          </w:p>
          <w:p w14:paraId="26A4A936" w14:textId="77777777" w:rsidR="00480B03" w:rsidRDefault="00480B03" w:rsidP="00480B03">
            <w:pPr>
              <w:pStyle w:val="a"/>
            </w:pPr>
            <w:r>
              <w:t xml:space="preserve"> */</w:t>
            </w:r>
          </w:p>
          <w:p w14:paraId="15FC4C58" w14:textId="77777777" w:rsidR="00480B03" w:rsidRDefault="00480B03" w:rsidP="00480B03">
            <w:pPr>
              <w:pStyle w:val="a"/>
            </w:pPr>
            <w:r>
              <w:t xml:space="preserve">void </w:t>
            </w:r>
            <w:proofErr w:type="spellStart"/>
            <w:r>
              <w:t>vector_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 xml:space="preserve">vector* </w:t>
            </w:r>
            <w:proofErr w:type="spellStart"/>
            <w:r>
              <w:t>vec</w:t>
            </w:r>
            <w:proofErr w:type="spellEnd"/>
            <w:r>
              <w:t>);</w:t>
            </w:r>
          </w:p>
          <w:p w14:paraId="0B0989A3" w14:textId="77777777" w:rsidR="00480B03" w:rsidRDefault="00480B03" w:rsidP="00480B03">
            <w:pPr>
              <w:pStyle w:val="a"/>
            </w:pPr>
          </w:p>
          <w:p w14:paraId="07F1F880" w14:textId="77777777" w:rsidR="00480B03" w:rsidRDefault="00480B03" w:rsidP="00480B03">
            <w:pPr>
              <w:pStyle w:val="a"/>
            </w:pPr>
            <w:r>
              <w:t>/**</w:t>
            </w:r>
          </w:p>
          <w:p w14:paraId="68D70882" w14:textId="77777777" w:rsidR="00480B03" w:rsidRDefault="00480B03" w:rsidP="00480B03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* @brief 1</w:t>
            </w:r>
            <w:r>
              <w:rPr>
                <w:rFonts w:hint="eastAsia"/>
              </w:rPr>
              <w:t>次元配列</w:t>
            </w:r>
            <w:r>
              <w:rPr>
                <w:rFonts w:hint="eastAsia"/>
              </w:rPr>
              <w:t>vec2</w:t>
            </w:r>
            <w:r>
              <w:rPr>
                <w:rFonts w:hint="eastAsia"/>
              </w:rPr>
              <w:t>を</w:t>
            </w:r>
            <w:r>
              <w:rPr>
                <w:rFonts w:hint="eastAsia"/>
              </w:rPr>
              <w:t>vec1</w:t>
            </w:r>
            <w:r>
              <w:rPr>
                <w:rFonts w:hint="eastAsia"/>
              </w:rPr>
              <w:t>にコピー</w:t>
            </w:r>
          </w:p>
          <w:p w14:paraId="1C6E6468" w14:textId="77777777" w:rsidR="00480B03" w:rsidRDefault="00480B03" w:rsidP="00480B03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* @param[out] vec1 </w:t>
            </w:r>
            <w:r>
              <w:rPr>
                <w:rFonts w:hint="eastAsia"/>
              </w:rPr>
              <w:t>コピー先</w:t>
            </w:r>
          </w:p>
          <w:p w14:paraId="520EA2F3" w14:textId="77777777" w:rsidR="00480B03" w:rsidRDefault="00480B03" w:rsidP="00480B03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* @param[in] vec2 </w:t>
            </w:r>
            <w:r>
              <w:rPr>
                <w:rFonts w:hint="eastAsia"/>
              </w:rPr>
              <w:t>コピー元</w:t>
            </w:r>
          </w:p>
          <w:p w14:paraId="168E34D3" w14:textId="77777777" w:rsidR="00480B03" w:rsidRDefault="00480B03" w:rsidP="00480B03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* @retval 1 </w:t>
            </w:r>
            <w:r>
              <w:rPr>
                <w:rFonts w:hint="eastAsia"/>
              </w:rPr>
              <w:t>成功</w:t>
            </w:r>
          </w:p>
          <w:p w14:paraId="688D2F62" w14:textId="77777777" w:rsidR="00480B03" w:rsidRDefault="00480B03" w:rsidP="00480B03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* @retval 0 </w:t>
            </w:r>
            <w:r>
              <w:rPr>
                <w:rFonts w:hint="eastAsia"/>
              </w:rPr>
              <w:t>失敗（</w:t>
            </w:r>
            <w:r>
              <w:rPr>
                <w:rFonts w:hint="eastAsia"/>
              </w:rPr>
              <w:t>vec1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vec2</w:t>
            </w:r>
            <w:r>
              <w:rPr>
                <w:rFonts w:hint="eastAsia"/>
              </w:rPr>
              <w:t>のサイズ不整合）</w:t>
            </w:r>
          </w:p>
          <w:p w14:paraId="0B5FAD4E" w14:textId="77777777" w:rsidR="00480B03" w:rsidRDefault="00480B03" w:rsidP="00480B03">
            <w:pPr>
              <w:pStyle w:val="a"/>
            </w:pPr>
            <w:r>
              <w:t xml:space="preserve"> */</w:t>
            </w:r>
          </w:p>
          <w:p w14:paraId="70882F9F" w14:textId="77777777" w:rsidR="00480B03" w:rsidRDefault="00480B03" w:rsidP="00480B03">
            <w:pPr>
              <w:pStyle w:val="a"/>
            </w:pPr>
            <w:r>
              <w:t xml:space="preserve">int </w:t>
            </w:r>
            <w:proofErr w:type="spellStart"/>
            <w:r>
              <w:t>vector_</w:t>
            </w:r>
            <w:proofErr w:type="gramStart"/>
            <w:r>
              <w:t>copy</w:t>
            </w:r>
            <w:proofErr w:type="spellEnd"/>
            <w:r>
              <w:t>(</w:t>
            </w:r>
            <w:proofErr w:type="gramEnd"/>
            <w:r>
              <w:t>vector* vec1, const vector* vec2);</w:t>
            </w:r>
          </w:p>
          <w:p w14:paraId="3397DFFF" w14:textId="77777777" w:rsidR="00480B03" w:rsidRDefault="00480B03" w:rsidP="00480B03">
            <w:pPr>
              <w:pStyle w:val="a"/>
            </w:pPr>
          </w:p>
          <w:p w14:paraId="64790F6D" w14:textId="77777777" w:rsidR="00480B03" w:rsidRDefault="00480B03" w:rsidP="00480B03">
            <w:pPr>
              <w:pStyle w:val="a"/>
            </w:pPr>
            <w:r>
              <w:t>/**</w:t>
            </w:r>
          </w:p>
          <w:p w14:paraId="1351C7FB" w14:textId="77777777" w:rsidR="00480B03" w:rsidRDefault="00480B03" w:rsidP="00480B03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* @breif 1</w:t>
            </w:r>
            <w:r>
              <w:rPr>
                <w:rFonts w:hint="eastAsia"/>
              </w:rPr>
              <w:t>次元配列</w:t>
            </w:r>
            <w:proofErr w:type="spellStart"/>
            <w:r>
              <w:rPr>
                <w:rFonts w:hint="eastAsia"/>
              </w:rPr>
              <w:t>vec</w:t>
            </w:r>
            <w:proofErr w:type="spellEnd"/>
            <w:r>
              <w:rPr>
                <w:rFonts w:hint="eastAsia"/>
              </w:rPr>
              <w:t>を</w:t>
            </w: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に従って標準出力に表示</w:t>
            </w:r>
          </w:p>
          <w:p w14:paraId="43719391" w14:textId="77777777" w:rsidR="00480B03" w:rsidRDefault="00480B03" w:rsidP="00480B03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* @param[in] </w:t>
            </w:r>
            <w:proofErr w:type="spellStart"/>
            <w:r>
              <w:rPr>
                <w:rFonts w:hint="eastAsia"/>
              </w:rPr>
              <w:t>vec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出力する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次元配列</w:t>
            </w:r>
          </w:p>
          <w:p w14:paraId="77370208" w14:textId="77777777" w:rsidR="00480B03" w:rsidRDefault="00480B03" w:rsidP="00480B03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* @param[in] format </w:t>
            </w:r>
            <w:r>
              <w:rPr>
                <w:rFonts w:hint="eastAsia"/>
              </w:rPr>
              <w:t>出力形式（</w:t>
            </w:r>
            <w:proofErr w:type="spellStart"/>
            <w:r>
              <w:rPr>
                <w:rFonts w:hint="eastAsia"/>
              </w:rPr>
              <w:t>prinf</w:t>
            </w:r>
            <w:proofErr w:type="spellEnd"/>
            <w:r>
              <w:rPr>
                <w:rFonts w:hint="eastAsia"/>
              </w:rPr>
              <w:t>の第１引数）</w:t>
            </w:r>
          </w:p>
          <w:p w14:paraId="1455DD60" w14:textId="77777777" w:rsidR="00480B03" w:rsidRDefault="00480B03" w:rsidP="00480B03">
            <w:pPr>
              <w:pStyle w:val="a"/>
            </w:pPr>
            <w:r>
              <w:t xml:space="preserve"> */</w:t>
            </w:r>
          </w:p>
          <w:p w14:paraId="3D1A7814" w14:textId="77777777" w:rsidR="00480B03" w:rsidRDefault="00480B03" w:rsidP="00480B03">
            <w:pPr>
              <w:pStyle w:val="a"/>
            </w:pPr>
            <w:r>
              <w:t xml:space="preserve">void </w:t>
            </w:r>
            <w:proofErr w:type="spellStart"/>
            <w:r>
              <w:t>vector_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const vector* </w:t>
            </w:r>
            <w:proofErr w:type="spellStart"/>
            <w:r>
              <w:t>vec</w:t>
            </w:r>
            <w:proofErr w:type="spellEnd"/>
            <w:r>
              <w:t>, const char* format);</w:t>
            </w:r>
          </w:p>
          <w:p w14:paraId="3B7D66B1" w14:textId="77777777" w:rsidR="00480B03" w:rsidRDefault="00480B03" w:rsidP="00480B03">
            <w:pPr>
              <w:pStyle w:val="a"/>
            </w:pPr>
          </w:p>
          <w:p w14:paraId="2AF529CA" w14:textId="54D95C75" w:rsidR="00112018" w:rsidRDefault="00480B03" w:rsidP="00480B03">
            <w:pPr>
              <w:pStyle w:val="a"/>
              <w:rPr>
                <w:rFonts w:hint="eastAsia"/>
              </w:rPr>
            </w:pPr>
            <w:r>
              <w:t>#endif</w:t>
            </w:r>
            <w:r>
              <w:tab/>
              <w:t>/* VECTOR_H */</w:t>
            </w:r>
          </w:p>
        </w:tc>
      </w:tr>
    </w:tbl>
    <w:p w14:paraId="4721FCBD" w14:textId="77777777" w:rsidR="00112018" w:rsidRDefault="00112018" w:rsidP="00C06A9F"/>
    <w:p w14:paraId="03AD545C" w14:textId="459CB1B8" w:rsidR="00C06A9F" w:rsidRDefault="00C06A9F" w:rsidP="00C06A9F">
      <w:pPr>
        <w:jc w:val="center"/>
      </w:pPr>
      <w:r>
        <w:rPr>
          <w:rFonts w:hint="eastAsia"/>
        </w:rPr>
        <w:t>リスト</w:t>
      </w:r>
      <w:r>
        <w:t>2</w:t>
      </w:r>
      <w:r>
        <w:rPr>
          <w:rFonts w:hint="eastAsia"/>
        </w:rPr>
        <w:t xml:space="preserve">　</w:t>
      </w:r>
      <w:proofErr w:type="spellStart"/>
      <w:r w:rsidRPr="00AD71B0">
        <w:rPr>
          <w:rFonts w:hint="eastAsia"/>
        </w:rPr>
        <w:t>vector.</w:t>
      </w:r>
      <w:proofErr w:type="gramStart"/>
      <w:r>
        <w:rPr>
          <w:rFonts w:hint="eastAsia"/>
        </w:rPr>
        <w:t>c</w:t>
      </w:r>
      <w:proofErr w:type="spellEnd"/>
      <w:proofErr w:type="gramEnd"/>
      <w:r>
        <w:rPr>
          <w:rFonts w:hint="eastAsia"/>
        </w:rPr>
        <w:t>のソースリスト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06A9F" w14:paraId="45693094" w14:textId="77777777" w:rsidTr="00690824">
        <w:tc>
          <w:tcPr>
            <w:tcW w:w="9060" w:type="dxa"/>
          </w:tcPr>
          <w:p w14:paraId="2B89FCEE" w14:textId="77777777" w:rsidR="00C06A9F" w:rsidRDefault="00C06A9F" w:rsidP="00C06A9F">
            <w:pPr>
              <w:pStyle w:val="a"/>
              <w:numPr>
                <w:ilvl w:val="0"/>
                <w:numId w:val="31"/>
              </w:numPr>
            </w:pPr>
            <w:r>
              <w:t>#include "</w:t>
            </w:r>
            <w:proofErr w:type="spellStart"/>
            <w:r>
              <w:t>vector.h</w:t>
            </w:r>
            <w:proofErr w:type="spellEnd"/>
            <w:r>
              <w:t>"</w:t>
            </w:r>
          </w:p>
          <w:p w14:paraId="67B8F014" w14:textId="77777777" w:rsidR="00C06A9F" w:rsidRDefault="00C06A9F" w:rsidP="00690824">
            <w:pPr>
              <w:pStyle w:val="a"/>
            </w:pPr>
          </w:p>
          <w:p w14:paraId="3CDF2341" w14:textId="77777777" w:rsidR="00C06A9F" w:rsidRDefault="00C06A9F" w:rsidP="00690824">
            <w:pPr>
              <w:pStyle w:val="a"/>
            </w:pPr>
            <w:r>
              <w:t xml:space="preserve">void </w:t>
            </w:r>
            <w:proofErr w:type="spellStart"/>
            <w:r>
              <w:t>vector_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 xml:space="preserve">int n, vector* </w:t>
            </w:r>
            <w:proofErr w:type="spellStart"/>
            <w:r>
              <w:t>vec</w:t>
            </w:r>
            <w:proofErr w:type="spellEnd"/>
            <w:r>
              <w:t>) {</w:t>
            </w:r>
          </w:p>
          <w:p w14:paraId="57585558" w14:textId="77777777" w:rsidR="00C06A9F" w:rsidRDefault="00C06A9F" w:rsidP="00690824">
            <w:pPr>
              <w:pStyle w:val="a"/>
            </w:pPr>
            <w:r>
              <w:lastRenderedPageBreak/>
              <w:t xml:space="preserve">    if (n &lt;= 0) {</w:t>
            </w:r>
          </w:p>
          <w:p w14:paraId="72CEFDE9" w14:textId="77777777" w:rsidR="00C06A9F" w:rsidRDefault="00C06A9F" w:rsidP="0069082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 xml:space="preserve">stderr, "allocation failure in </w:t>
            </w:r>
            <w:proofErr w:type="spellStart"/>
            <w:r>
              <w:t>vector_new</w:t>
            </w:r>
            <w:proofErr w:type="spellEnd"/>
            <w:r>
              <w:t>()\n");</w:t>
            </w:r>
          </w:p>
          <w:p w14:paraId="09EFD7E6" w14:textId="77777777" w:rsidR="00C06A9F" w:rsidRDefault="00C06A9F" w:rsidP="00690824">
            <w:pPr>
              <w:pStyle w:val="a"/>
            </w:pPr>
            <w:r>
              <w:t xml:space="preserve">        </w:t>
            </w:r>
            <w:proofErr w:type="gramStart"/>
            <w:r>
              <w:t>exit(</w:t>
            </w:r>
            <w:proofErr w:type="gramEnd"/>
            <w:r>
              <w:t>EXIT_FAILURE);</w:t>
            </w:r>
          </w:p>
          <w:p w14:paraId="513A3698" w14:textId="77777777" w:rsidR="00C06A9F" w:rsidRDefault="00C06A9F" w:rsidP="00690824">
            <w:pPr>
              <w:pStyle w:val="a"/>
            </w:pPr>
            <w:r>
              <w:t xml:space="preserve">    }</w:t>
            </w:r>
          </w:p>
          <w:p w14:paraId="414D4D38" w14:textId="77777777" w:rsidR="00C06A9F" w:rsidRDefault="00C06A9F" w:rsidP="00690824">
            <w:pPr>
              <w:pStyle w:val="a"/>
            </w:pPr>
            <w:r>
              <w:t xml:space="preserve">    else {</w:t>
            </w:r>
          </w:p>
          <w:p w14:paraId="4D983BAE" w14:textId="77777777" w:rsidR="00C06A9F" w:rsidRDefault="00C06A9F" w:rsidP="00690824">
            <w:pPr>
              <w:pStyle w:val="a"/>
            </w:pPr>
            <w:r>
              <w:t xml:space="preserve">        </w:t>
            </w:r>
            <w:proofErr w:type="spellStart"/>
            <w:r>
              <w:t>vec</w:t>
            </w:r>
            <w:proofErr w:type="spellEnd"/>
            <w:r>
              <w:t>-&gt;</w:t>
            </w:r>
            <w:proofErr w:type="spellStart"/>
            <w:r>
              <w:t>val</w:t>
            </w:r>
            <w:proofErr w:type="spellEnd"/>
            <w:r>
              <w:t xml:space="preserve"> = (double</w:t>
            </w:r>
            <w:proofErr w:type="gramStart"/>
            <w:r>
              <w:t>*)malloc</w:t>
            </w:r>
            <w:proofErr w:type="gramEnd"/>
            <w:r>
              <w:t xml:space="preserve">(n * </w:t>
            </w:r>
            <w:proofErr w:type="spellStart"/>
            <w:r>
              <w:t>sizeof</w:t>
            </w:r>
            <w:proofErr w:type="spellEnd"/>
            <w:r>
              <w:t>(double));</w:t>
            </w:r>
          </w:p>
          <w:p w14:paraId="64364FFC" w14:textId="77777777" w:rsidR="00C06A9F" w:rsidRDefault="00C06A9F" w:rsidP="00690824">
            <w:pPr>
              <w:pStyle w:val="a"/>
            </w:pPr>
            <w:r>
              <w:t xml:space="preserve">        if (</w:t>
            </w:r>
            <w:proofErr w:type="spellStart"/>
            <w:r>
              <w:t>vec</w:t>
            </w:r>
            <w:proofErr w:type="spellEnd"/>
            <w:r>
              <w:t>-&gt;</w:t>
            </w:r>
            <w:proofErr w:type="spellStart"/>
            <w:r>
              <w:t>val</w:t>
            </w:r>
            <w:proofErr w:type="spellEnd"/>
            <w:r>
              <w:t xml:space="preserve"> == NULL) {</w:t>
            </w:r>
          </w:p>
          <w:p w14:paraId="12A76538" w14:textId="77777777" w:rsidR="00C06A9F" w:rsidRDefault="00C06A9F" w:rsidP="00690824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 xml:space="preserve">stderr, "allocation failure in </w:t>
            </w:r>
            <w:proofErr w:type="spellStart"/>
            <w:r>
              <w:t>vector_new</w:t>
            </w:r>
            <w:proofErr w:type="spellEnd"/>
            <w:r>
              <w:t>()\n");</w:t>
            </w:r>
          </w:p>
          <w:p w14:paraId="3AE2D3AF" w14:textId="77777777" w:rsidR="00C06A9F" w:rsidRDefault="00C06A9F" w:rsidP="00690824">
            <w:pPr>
              <w:pStyle w:val="a"/>
            </w:pPr>
            <w:r>
              <w:t xml:space="preserve">            </w:t>
            </w:r>
            <w:proofErr w:type="gramStart"/>
            <w:r>
              <w:t>exit(</w:t>
            </w:r>
            <w:proofErr w:type="gramEnd"/>
            <w:r>
              <w:t>EXIT_FAILURE);</w:t>
            </w:r>
          </w:p>
          <w:p w14:paraId="2ADFBF36" w14:textId="77777777" w:rsidR="00C06A9F" w:rsidRDefault="00C06A9F" w:rsidP="00690824">
            <w:pPr>
              <w:pStyle w:val="a"/>
            </w:pPr>
            <w:r>
              <w:t xml:space="preserve">        }</w:t>
            </w:r>
          </w:p>
          <w:p w14:paraId="64B73DE7" w14:textId="77777777" w:rsidR="00C06A9F" w:rsidRDefault="00C06A9F" w:rsidP="00690824">
            <w:pPr>
              <w:pStyle w:val="a"/>
            </w:pPr>
            <w:r>
              <w:t xml:space="preserve">        </w:t>
            </w:r>
            <w:proofErr w:type="spellStart"/>
            <w:r>
              <w:t>vec</w:t>
            </w:r>
            <w:proofErr w:type="spellEnd"/>
            <w:r>
              <w:t>-&gt;size = n;</w:t>
            </w:r>
          </w:p>
          <w:p w14:paraId="64CEA51A" w14:textId="77777777" w:rsidR="00C06A9F" w:rsidRDefault="00C06A9F" w:rsidP="00690824">
            <w:pPr>
              <w:pStyle w:val="a"/>
            </w:pPr>
            <w:r>
              <w:t xml:space="preserve">    }</w:t>
            </w:r>
          </w:p>
          <w:p w14:paraId="66A0BCA5" w14:textId="77777777" w:rsidR="00C06A9F" w:rsidRDefault="00C06A9F" w:rsidP="00690824">
            <w:pPr>
              <w:pStyle w:val="a"/>
            </w:pPr>
            <w:r>
              <w:t>}</w:t>
            </w:r>
          </w:p>
          <w:p w14:paraId="3F71FCDA" w14:textId="77777777" w:rsidR="00C06A9F" w:rsidRDefault="00C06A9F" w:rsidP="00690824">
            <w:pPr>
              <w:pStyle w:val="a"/>
            </w:pPr>
          </w:p>
          <w:p w14:paraId="12FE1B27" w14:textId="77777777" w:rsidR="00C06A9F" w:rsidRDefault="00C06A9F" w:rsidP="00690824">
            <w:pPr>
              <w:pStyle w:val="a"/>
            </w:pPr>
            <w:r>
              <w:t xml:space="preserve">void </w:t>
            </w:r>
            <w:proofErr w:type="spellStart"/>
            <w:r>
              <w:t>vector_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 xml:space="preserve">vector* </w:t>
            </w:r>
            <w:proofErr w:type="spellStart"/>
            <w:r>
              <w:t>vec</w:t>
            </w:r>
            <w:proofErr w:type="spellEnd"/>
            <w:r>
              <w:t>) {</w:t>
            </w:r>
          </w:p>
          <w:p w14:paraId="3964667C" w14:textId="77777777" w:rsidR="00C06A9F" w:rsidRDefault="00C06A9F" w:rsidP="00690824">
            <w:pPr>
              <w:pStyle w:val="a"/>
            </w:pPr>
            <w:r>
              <w:t xml:space="preserve">    free(</w:t>
            </w:r>
            <w:proofErr w:type="spellStart"/>
            <w:r>
              <w:t>vec</w:t>
            </w:r>
            <w:proofErr w:type="spellEnd"/>
            <w:r>
              <w:t>-&gt;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14:paraId="5BBC692E" w14:textId="77777777" w:rsidR="00C06A9F" w:rsidRDefault="00C06A9F" w:rsidP="00690824">
            <w:pPr>
              <w:pStyle w:val="a"/>
            </w:pPr>
            <w:r>
              <w:t>}</w:t>
            </w:r>
          </w:p>
          <w:p w14:paraId="661BE426" w14:textId="77777777" w:rsidR="00C06A9F" w:rsidRDefault="00C06A9F" w:rsidP="00690824">
            <w:pPr>
              <w:pStyle w:val="a"/>
            </w:pPr>
          </w:p>
          <w:p w14:paraId="570C68DC" w14:textId="77777777" w:rsidR="00C06A9F" w:rsidRDefault="00C06A9F" w:rsidP="00690824">
            <w:pPr>
              <w:pStyle w:val="a"/>
            </w:pPr>
            <w:r>
              <w:t xml:space="preserve">int </w:t>
            </w:r>
            <w:proofErr w:type="spellStart"/>
            <w:r>
              <w:t>vector_</w:t>
            </w:r>
            <w:proofErr w:type="gramStart"/>
            <w:r>
              <w:t>copy</w:t>
            </w:r>
            <w:proofErr w:type="spellEnd"/>
            <w:r>
              <w:t>(</w:t>
            </w:r>
            <w:proofErr w:type="gramEnd"/>
            <w:r>
              <w:t>vector* vec1, const vector* vec2) {</w:t>
            </w:r>
          </w:p>
          <w:p w14:paraId="121F9EB6" w14:textId="77777777" w:rsidR="00C06A9F" w:rsidRDefault="00C06A9F" w:rsidP="00690824">
            <w:pPr>
              <w:pStyle w:val="a"/>
            </w:pPr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621856F9" w14:textId="77777777" w:rsidR="00C06A9F" w:rsidRDefault="00C06A9F" w:rsidP="00690824">
            <w:pPr>
              <w:pStyle w:val="a"/>
            </w:pPr>
          </w:p>
          <w:p w14:paraId="5ACD8AC3" w14:textId="77777777" w:rsidR="00C06A9F" w:rsidRDefault="00C06A9F" w:rsidP="00690824">
            <w:pPr>
              <w:pStyle w:val="a"/>
            </w:pPr>
            <w:r>
              <w:t xml:space="preserve">    if (vec1-&gt;</w:t>
            </w:r>
            <w:proofErr w:type="gramStart"/>
            <w:r>
              <w:t>size !</w:t>
            </w:r>
            <w:proofErr w:type="gramEnd"/>
            <w:r>
              <w:t>= vec2-&gt;size) {</w:t>
            </w:r>
          </w:p>
          <w:p w14:paraId="1A5141CB" w14:textId="77777777" w:rsidR="00C06A9F" w:rsidRDefault="00C06A9F" w:rsidP="00690824">
            <w:pPr>
              <w:pStyle w:val="a"/>
            </w:pPr>
            <w:r>
              <w:t xml:space="preserve">        return 0;</w:t>
            </w:r>
          </w:p>
          <w:p w14:paraId="3A55D240" w14:textId="77777777" w:rsidR="00C06A9F" w:rsidRDefault="00C06A9F" w:rsidP="00690824">
            <w:pPr>
              <w:pStyle w:val="a"/>
            </w:pPr>
            <w:r>
              <w:t xml:space="preserve">    }</w:t>
            </w:r>
          </w:p>
          <w:p w14:paraId="096FC25C" w14:textId="77777777" w:rsidR="00C06A9F" w:rsidRDefault="00C06A9F" w:rsidP="00690824">
            <w:pPr>
              <w:pStyle w:val="a"/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vec1-&gt;size;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F80067C" w14:textId="77777777" w:rsidR="00C06A9F" w:rsidRDefault="00C06A9F" w:rsidP="00690824">
            <w:pPr>
              <w:pStyle w:val="a"/>
            </w:pPr>
            <w:r>
              <w:t xml:space="preserve">        vec1-&gt;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vec2-&gt;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0D858C55" w14:textId="77777777" w:rsidR="00C06A9F" w:rsidRDefault="00C06A9F" w:rsidP="00690824">
            <w:pPr>
              <w:pStyle w:val="a"/>
            </w:pPr>
            <w:r>
              <w:t xml:space="preserve">    }</w:t>
            </w:r>
          </w:p>
          <w:p w14:paraId="57653EB7" w14:textId="77777777" w:rsidR="00C06A9F" w:rsidRDefault="00C06A9F" w:rsidP="00690824">
            <w:pPr>
              <w:pStyle w:val="a"/>
            </w:pPr>
            <w:r>
              <w:t xml:space="preserve">    return 1;</w:t>
            </w:r>
          </w:p>
          <w:p w14:paraId="6223E844" w14:textId="77777777" w:rsidR="00C06A9F" w:rsidRDefault="00C06A9F" w:rsidP="00690824">
            <w:pPr>
              <w:pStyle w:val="a"/>
            </w:pPr>
            <w:r>
              <w:t>}</w:t>
            </w:r>
          </w:p>
          <w:p w14:paraId="1692673A" w14:textId="77777777" w:rsidR="00C06A9F" w:rsidRDefault="00C06A9F" w:rsidP="00690824">
            <w:pPr>
              <w:pStyle w:val="a"/>
            </w:pPr>
          </w:p>
          <w:p w14:paraId="098ECC7A" w14:textId="77777777" w:rsidR="00C06A9F" w:rsidRDefault="00C06A9F" w:rsidP="00690824">
            <w:pPr>
              <w:pStyle w:val="a"/>
            </w:pPr>
            <w:r>
              <w:t xml:space="preserve">void </w:t>
            </w:r>
            <w:proofErr w:type="spellStart"/>
            <w:r>
              <w:t>vector_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const vector* </w:t>
            </w:r>
            <w:proofErr w:type="spellStart"/>
            <w:r>
              <w:t>vec</w:t>
            </w:r>
            <w:proofErr w:type="spellEnd"/>
            <w:r>
              <w:t>, const char* format) {</w:t>
            </w:r>
          </w:p>
          <w:p w14:paraId="464724D5" w14:textId="77777777" w:rsidR="00C06A9F" w:rsidRDefault="00C06A9F" w:rsidP="00690824">
            <w:pPr>
              <w:pStyle w:val="a"/>
            </w:pPr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325CE848" w14:textId="77777777" w:rsidR="00C06A9F" w:rsidRDefault="00C06A9F" w:rsidP="00690824">
            <w:pPr>
              <w:pStyle w:val="a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"[");</w:t>
            </w:r>
          </w:p>
          <w:p w14:paraId="3147D106" w14:textId="77777777" w:rsidR="00C06A9F" w:rsidRDefault="00C06A9F" w:rsidP="00690824">
            <w:pPr>
              <w:pStyle w:val="a"/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vec</w:t>
            </w:r>
            <w:proofErr w:type="spellEnd"/>
            <w:r>
              <w:t>-&gt;size;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2B2A95DE" w14:textId="77777777" w:rsidR="00C06A9F" w:rsidRDefault="00C06A9F" w:rsidP="0069082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format, </w:t>
            </w:r>
            <w:proofErr w:type="spellStart"/>
            <w:r>
              <w:t>vec</w:t>
            </w:r>
            <w:proofErr w:type="spellEnd"/>
            <w:r>
              <w:t>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BC43274" w14:textId="77777777" w:rsidR="00C06A9F" w:rsidRDefault="00C06A9F" w:rsidP="00690824">
            <w:pPr>
              <w:pStyle w:val="a"/>
            </w:pPr>
            <w:r>
              <w:t xml:space="preserve">        if (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vec</w:t>
            </w:r>
            <w:proofErr w:type="spellEnd"/>
            <w:r>
              <w:t>-&gt;size - 1) {</w:t>
            </w:r>
          </w:p>
          <w:p w14:paraId="50D04696" w14:textId="77777777" w:rsidR="00C06A9F" w:rsidRDefault="00C06A9F" w:rsidP="00690824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", ");</w:t>
            </w:r>
          </w:p>
          <w:p w14:paraId="6130B60B" w14:textId="77777777" w:rsidR="00C06A9F" w:rsidRDefault="00C06A9F" w:rsidP="00690824">
            <w:pPr>
              <w:pStyle w:val="a"/>
            </w:pPr>
            <w:r>
              <w:t xml:space="preserve">        }</w:t>
            </w:r>
          </w:p>
          <w:p w14:paraId="24C49DC3" w14:textId="77777777" w:rsidR="00C06A9F" w:rsidRDefault="00C06A9F" w:rsidP="00690824">
            <w:pPr>
              <w:pStyle w:val="a"/>
            </w:pPr>
            <w:r>
              <w:t xml:space="preserve">    }</w:t>
            </w:r>
          </w:p>
          <w:p w14:paraId="25E50C8C" w14:textId="77777777" w:rsidR="00C06A9F" w:rsidRDefault="00C06A9F" w:rsidP="00690824">
            <w:pPr>
              <w:pStyle w:val="a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</w:t>
            </w:r>
            <w:proofErr w:type="gramStart"/>
            <w:r>
              <w:t>"]\</w:t>
            </w:r>
            <w:proofErr w:type="gramEnd"/>
            <w:r>
              <w:t>n");</w:t>
            </w:r>
          </w:p>
          <w:p w14:paraId="5F1F0E01" w14:textId="77777777" w:rsidR="00C06A9F" w:rsidRDefault="00C06A9F" w:rsidP="00690824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6F796D0A" w14:textId="77777777" w:rsidR="00C06A9F" w:rsidRPr="00AD71B0" w:rsidRDefault="00C06A9F" w:rsidP="00C06A9F">
      <w:pPr>
        <w:rPr>
          <w:rFonts w:hint="eastAsia"/>
        </w:rPr>
      </w:pPr>
    </w:p>
    <w:p w14:paraId="422936AC" w14:textId="275ABBA2" w:rsidR="00EA7828" w:rsidRPr="00774AA3" w:rsidRDefault="00EA7828" w:rsidP="00EA7828">
      <w:pPr>
        <w:jc w:val="center"/>
        <w:rPr>
          <w:lang w:val="en-GB"/>
        </w:rPr>
      </w:pPr>
      <w:r>
        <w:rPr>
          <w:rFonts w:hint="eastAsia"/>
        </w:rPr>
        <w:t>リスト</w:t>
      </w:r>
      <w:r>
        <w:t>3</w:t>
      </w:r>
      <w:r>
        <w:rPr>
          <w:rFonts w:hint="eastAsia"/>
        </w:rPr>
        <w:t xml:space="preserve">　</w:t>
      </w:r>
      <w:proofErr w:type="spellStart"/>
      <w:r w:rsidRPr="00AD71B0">
        <w:rPr>
          <w:rFonts w:hint="eastAsia"/>
        </w:rPr>
        <w:t>matrix.</w:t>
      </w:r>
      <w:proofErr w:type="gramStart"/>
      <w:r>
        <w:t>h</w:t>
      </w:r>
      <w:proofErr w:type="spellEnd"/>
      <w:proofErr w:type="gramEnd"/>
      <w:r>
        <w:rPr>
          <w:rFonts w:hint="eastAsia"/>
        </w:rPr>
        <w:t>のソースリスト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A7828" w14:paraId="547BD0F5" w14:textId="77777777" w:rsidTr="00690824">
        <w:tc>
          <w:tcPr>
            <w:tcW w:w="9060" w:type="dxa"/>
          </w:tcPr>
          <w:p w14:paraId="005D43AA" w14:textId="77777777" w:rsidR="00774AA3" w:rsidRDefault="00774AA3" w:rsidP="00774AA3">
            <w:pPr>
              <w:pStyle w:val="a"/>
              <w:numPr>
                <w:ilvl w:val="0"/>
                <w:numId w:val="32"/>
              </w:numPr>
            </w:pPr>
            <w:r>
              <w:t>#ifndef MATRIX_H</w:t>
            </w:r>
          </w:p>
          <w:p w14:paraId="14F98ECD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>#define</w:t>
            </w:r>
            <w:r>
              <w:tab/>
              <w:t>MATRIX_H</w:t>
            </w:r>
          </w:p>
          <w:p w14:paraId="44E8113C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</w:p>
          <w:p w14:paraId="15EA0CF0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EFF0C95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29928F37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</w:p>
          <w:p w14:paraId="768CF7B6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>/**</w:t>
            </w:r>
          </w:p>
          <w:p w14:paraId="1907ECF1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 xml:space="preserve"> * @struct matrix</w:t>
            </w:r>
          </w:p>
          <w:p w14:paraId="60199BB6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@brief 2</w:t>
            </w:r>
            <w:r>
              <w:rPr>
                <w:rFonts w:hint="eastAsia"/>
              </w:rPr>
              <w:t>次元配列構造体</w:t>
            </w:r>
          </w:p>
          <w:p w14:paraId="51777DDE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 xml:space="preserve"> */</w:t>
            </w:r>
          </w:p>
          <w:p w14:paraId="702484F0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>typedef struct {</w:t>
            </w:r>
          </w:p>
          <w:p w14:paraId="440CDC7B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int size1; /**&lt; 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 xml:space="preserve"> */</w:t>
            </w:r>
          </w:p>
          <w:p w14:paraId="3C7326BD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int size2; /**&lt; 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 xml:space="preserve"> */</w:t>
            </w:r>
          </w:p>
          <w:p w14:paraId="28A1E226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double**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; /**&lt; </w:t>
            </w:r>
            <w:r>
              <w:rPr>
                <w:rFonts w:hint="eastAsia"/>
              </w:rPr>
              <w:t>配列要素</w:t>
            </w:r>
            <w:r>
              <w:rPr>
                <w:rFonts w:hint="eastAsia"/>
              </w:rPr>
              <w:t xml:space="preserve"> */</w:t>
            </w:r>
          </w:p>
          <w:p w14:paraId="656D9C33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>} matrix;</w:t>
            </w:r>
          </w:p>
          <w:p w14:paraId="390E4CE9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</w:p>
          <w:p w14:paraId="74A94E33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>/**</w:t>
            </w:r>
          </w:p>
          <w:p w14:paraId="1E29E647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@brief m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次元配列を動的に確保</w:t>
            </w:r>
          </w:p>
          <w:p w14:paraId="4873ECE9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@param[in] m </w:t>
            </w:r>
            <w:r>
              <w:rPr>
                <w:rFonts w:hint="eastAsia"/>
              </w:rPr>
              <w:t>行数</w:t>
            </w:r>
          </w:p>
          <w:p w14:paraId="22548C8D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@param[in] n </w:t>
            </w:r>
            <w:r>
              <w:rPr>
                <w:rFonts w:hint="eastAsia"/>
              </w:rPr>
              <w:t>列数</w:t>
            </w:r>
          </w:p>
          <w:p w14:paraId="20A0B1E6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@param[out] mat 2</w:t>
            </w:r>
            <w:r>
              <w:rPr>
                <w:rFonts w:hint="eastAsia"/>
              </w:rPr>
              <w:t>次元配列</w:t>
            </w:r>
          </w:p>
          <w:p w14:paraId="4FD592A1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 xml:space="preserve"> */</w:t>
            </w:r>
          </w:p>
          <w:p w14:paraId="4F670EAB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lastRenderedPageBreak/>
              <w:t xml:space="preserve">void </w:t>
            </w:r>
            <w:proofErr w:type="spellStart"/>
            <w:r>
              <w:t>matrix_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int m, int n, matrix* mat);</w:t>
            </w:r>
          </w:p>
          <w:p w14:paraId="3FAA8A57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</w:p>
          <w:p w14:paraId="0C8A0BBE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>/**</w:t>
            </w:r>
          </w:p>
          <w:p w14:paraId="26F12D39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@brief </w:t>
            </w:r>
            <w:r>
              <w:rPr>
                <w:rFonts w:hint="eastAsia"/>
              </w:rPr>
              <w:t>確保した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次元配列を開放</w:t>
            </w:r>
          </w:p>
          <w:p w14:paraId="0D60BC33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@param[in,out] mat </w:t>
            </w:r>
            <w:r>
              <w:rPr>
                <w:rFonts w:hint="eastAsia"/>
              </w:rPr>
              <w:t>開放する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次元配列</w:t>
            </w:r>
          </w:p>
          <w:p w14:paraId="5320B7DC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 xml:space="preserve"> */</w:t>
            </w:r>
          </w:p>
          <w:p w14:paraId="293A49C4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 xml:space="preserve">void </w:t>
            </w:r>
            <w:proofErr w:type="spellStart"/>
            <w:r>
              <w:t>matrix_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matrix* mat);</w:t>
            </w:r>
          </w:p>
          <w:p w14:paraId="3C2CABAF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</w:p>
          <w:p w14:paraId="18C33D5B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>/**</w:t>
            </w:r>
          </w:p>
          <w:p w14:paraId="15158B4D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@brief 2</w:t>
            </w:r>
            <w:r>
              <w:rPr>
                <w:rFonts w:hint="eastAsia"/>
              </w:rPr>
              <w:t>次元配列</w:t>
            </w:r>
            <w:r>
              <w:rPr>
                <w:rFonts w:hint="eastAsia"/>
              </w:rPr>
              <w:t>mat2</w:t>
            </w:r>
            <w:r>
              <w:rPr>
                <w:rFonts w:hint="eastAsia"/>
              </w:rPr>
              <w:t>を</w:t>
            </w:r>
            <w:r>
              <w:rPr>
                <w:rFonts w:hint="eastAsia"/>
              </w:rPr>
              <w:t>mat1</w:t>
            </w:r>
            <w:r>
              <w:rPr>
                <w:rFonts w:hint="eastAsia"/>
              </w:rPr>
              <w:t>にコピー</w:t>
            </w:r>
          </w:p>
          <w:p w14:paraId="768DC822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@param[out] mat1 </w:t>
            </w:r>
            <w:r>
              <w:rPr>
                <w:rFonts w:hint="eastAsia"/>
              </w:rPr>
              <w:t>コピー先</w:t>
            </w:r>
          </w:p>
          <w:p w14:paraId="3843C546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@param[in] mat2 </w:t>
            </w:r>
            <w:r>
              <w:rPr>
                <w:rFonts w:hint="eastAsia"/>
              </w:rPr>
              <w:t>コピー元</w:t>
            </w:r>
          </w:p>
          <w:p w14:paraId="1AF3F11D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@retval 1 </w:t>
            </w:r>
            <w:r>
              <w:rPr>
                <w:rFonts w:hint="eastAsia"/>
              </w:rPr>
              <w:t>成功</w:t>
            </w:r>
          </w:p>
          <w:p w14:paraId="1B75A17B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@retval 0 </w:t>
            </w:r>
            <w:r>
              <w:rPr>
                <w:rFonts w:hint="eastAsia"/>
              </w:rPr>
              <w:t>失敗（</w:t>
            </w:r>
            <w:r>
              <w:rPr>
                <w:rFonts w:hint="eastAsia"/>
              </w:rPr>
              <w:t>mat1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mat2</w:t>
            </w:r>
            <w:r>
              <w:rPr>
                <w:rFonts w:hint="eastAsia"/>
              </w:rPr>
              <w:t>のサイズ不整合）</w:t>
            </w:r>
          </w:p>
          <w:p w14:paraId="0AC0AB27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 xml:space="preserve"> */</w:t>
            </w:r>
          </w:p>
          <w:p w14:paraId="1C72A4E0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 xml:space="preserve">int </w:t>
            </w:r>
            <w:proofErr w:type="spellStart"/>
            <w:r>
              <w:t>matrix_</w:t>
            </w:r>
            <w:proofErr w:type="gramStart"/>
            <w:r>
              <w:t>copy</w:t>
            </w:r>
            <w:proofErr w:type="spellEnd"/>
            <w:r>
              <w:t>(</w:t>
            </w:r>
            <w:proofErr w:type="gramEnd"/>
            <w:r>
              <w:t>matrix* mat1, const matrix* mat2);</w:t>
            </w:r>
          </w:p>
          <w:p w14:paraId="752BF792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</w:p>
          <w:p w14:paraId="32C57FD8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>/**</w:t>
            </w:r>
          </w:p>
          <w:p w14:paraId="5DC65935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@brief 2</w:t>
            </w:r>
            <w:r>
              <w:rPr>
                <w:rFonts w:hint="eastAsia"/>
              </w:rPr>
              <w:t>次元配列</w:t>
            </w:r>
            <w:r>
              <w:rPr>
                <w:rFonts w:hint="eastAsia"/>
              </w:rPr>
              <w:t>mat</w:t>
            </w:r>
            <w:r>
              <w:rPr>
                <w:rFonts w:hint="eastAsia"/>
              </w:rPr>
              <w:t>を</w:t>
            </w: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に従って標準出力に表示</w:t>
            </w:r>
          </w:p>
          <w:p w14:paraId="1D593AFF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@param[in] mat </w:t>
            </w:r>
            <w:r>
              <w:rPr>
                <w:rFonts w:hint="eastAsia"/>
              </w:rPr>
              <w:t>出力する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次元配列</w:t>
            </w:r>
          </w:p>
          <w:p w14:paraId="0338FBF7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@param[in] format</w:t>
            </w:r>
            <w:r>
              <w:rPr>
                <w:rFonts w:hint="eastAsia"/>
              </w:rPr>
              <w:t>出力形式（</w:t>
            </w:r>
            <w:proofErr w:type="spellStart"/>
            <w:r>
              <w:rPr>
                <w:rFonts w:hint="eastAsia"/>
              </w:rPr>
              <w:t>prinf</w:t>
            </w:r>
            <w:proofErr w:type="spellEnd"/>
            <w:r>
              <w:rPr>
                <w:rFonts w:hint="eastAsia"/>
              </w:rPr>
              <w:t>の第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引数）</w:t>
            </w:r>
          </w:p>
          <w:p w14:paraId="3C26F677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 xml:space="preserve"> */</w:t>
            </w:r>
          </w:p>
          <w:p w14:paraId="3DCA14DD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  <w:r>
              <w:t xml:space="preserve">void </w:t>
            </w:r>
            <w:proofErr w:type="spellStart"/>
            <w:r>
              <w:t>matrix_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const matrix* mat, const char* format);</w:t>
            </w:r>
          </w:p>
          <w:p w14:paraId="0C8F46C4" w14:textId="77777777" w:rsidR="00774AA3" w:rsidRDefault="00774AA3" w:rsidP="00774AA3">
            <w:pPr>
              <w:pStyle w:val="a"/>
              <w:numPr>
                <w:ilvl w:val="0"/>
                <w:numId w:val="31"/>
              </w:numPr>
            </w:pPr>
          </w:p>
          <w:p w14:paraId="00E10B51" w14:textId="6F9A96EE" w:rsidR="00EA7828" w:rsidRDefault="00774AA3" w:rsidP="00774AA3">
            <w:pPr>
              <w:pStyle w:val="a"/>
              <w:numPr>
                <w:ilvl w:val="0"/>
                <w:numId w:val="31"/>
              </w:numPr>
              <w:rPr>
                <w:rFonts w:hint="eastAsia"/>
              </w:rPr>
            </w:pPr>
            <w:r>
              <w:t>#endif</w:t>
            </w:r>
            <w:r>
              <w:tab/>
              <w:t>/* MATRIX_H */</w:t>
            </w:r>
          </w:p>
        </w:tc>
      </w:tr>
    </w:tbl>
    <w:p w14:paraId="2D0C1921" w14:textId="77777777" w:rsidR="00EA7828" w:rsidRPr="00AD71B0" w:rsidRDefault="00EA7828" w:rsidP="00EA7828">
      <w:pPr>
        <w:rPr>
          <w:rFonts w:hint="eastAsia"/>
        </w:rPr>
      </w:pPr>
    </w:p>
    <w:p w14:paraId="199CD143" w14:textId="5EDCFCE2" w:rsidR="00774AA3" w:rsidRPr="00774AA3" w:rsidRDefault="00774AA3" w:rsidP="00774AA3">
      <w:pPr>
        <w:jc w:val="center"/>
        <w:rPr>
          <w:lang w:val="en-GB"/>
        </w:rPr>
      </w:pPr>
      <w:r>
        <w:rPr>
          <w:rFonts w:hint="eastAsia"/>
        </w:rPr>
        <w:t>リスト</w:t>
      </w:r>
      <w:r>
        <w:t>4</w:t>
      </w:r>
      <w:r>
        <w:rPr>
          <w:rFonts w:hint="eastAsia"/>
        </w:rPr>
        <w:t xml:space="preserve">　</w:t>
      </w:r>
      <w:proofErr w:type="spellStart"/>
      <w:r w:rsidRPr="00AD71B0">
        <w:rPr>
          <w:rFonts w:hint="eastAsia"/>
        </w:rPr>
        <w:t>matrix.</w:t>
      </w:r>
      <w:proofErr w:type="gramStart"/>
      <w:r>
        <w:t>c</w:t>
      </w:r>
      <w:proofErr w:type="spellEnd"/>
      <w:proofErr w:type="gramEnd"/>
      <w:r>
        <w:rPr>
          <w:rFonts w:hint="eastAsia"/>
        </w:rPr>
        <w:t>のソースリスト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74AA3" w14:paraId="0F1C44BF" w14:textId="77777777" w:rsidTr="00690824">
        <w:tc>
          <w:tcPr>
            <w:tcW w:w="9060" w:type="dxa"/>
          </w:tcPr>
          <w:p w14:paraId="6019DD8E" w14:textId="77777777" w:rsidR="00E14AE7" w:rsidRDefault="00E14AE7" w:rsidP="00E14AE7">
            <w:pPr>
              <w:pStyle w:val="a"/>
              <w:numPr>
                <w:ilvl w:val="0"/>
                <w:numId w:val="33"/>
              </w:numPr>
            </w:pPr>
            <w:r>
              <w:t>#include "</w:t>
            </w:r>
            <w:proofErr w:type="spellStart"/>
            <w:r>
              <w:t>matrix.h</w:t>
            </w:r>
            <w:proofErr w:type="spellEnd"/>
            <w:r>
              <w:t>"</w:t>
            </w:r>
          </w:p>
          <w:p w14:paraId="5B5579EF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</w:p>
          <w:p w14:paraId="7933AE7F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void </w:t>
            </w:r>
            <w:proofErr w:type="spellStart"/>
            <w:r>
              <w:t>matrix_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int m, int n, matrix* mat) {</w:t>
            </w:r>
          </w:p>
          <w:p w14:paraId="4EBA34D3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588951B3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</w:p>
          <w:p w14:paraId="27103212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if ((m &lt;= 0) || (n &lt;= 0)) {</w:t>
            </w:r>
          </w:p>
          <w:p w14:paraId="335DA18D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 xml:space="preserve">stderr, "allocation failure in </w:t>
            </w:r>
            <w:proofErr w:type="spellStart"/>
            <w:r>
              <w:t>matrix_new</w:t>
            </w:r>
            <w:proofErr w:type="spellEnd"/>
            <w:r>
              <w:t>()\n");</w:t>
            </w:r>
          </w:p>
          <w:p w14:paraId="2A0B5CDD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</w:t>
            </w:r>
            <w:proofErr w:type="gramStart"/>
            <w:r>
              <w:t>exit(</w:t>
            </w:r>
            <w:proofErr w:type="gramEnd"/>
            <w:r>
              <w:t>EXIT_FAILURE);</w:t>
            </w:r>
          </w:p>
          <w:p w14:paraId="10F65E6F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}</w:t>
            </w:r>
          </w:p>
          <w:p w14:paraId="56917B20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mat-&gt;</w:t>
            </w:r>
            <w:proofErr w:type="spellStart"/>
            <w:r>
              <w:t>val</w:t>
            </w:r>
            <w:proofErr w:type="spellEnd"/>
            <w:r>
              <w:t xml:space="preserve"> = (double*</w:t>
            </w:r>
            <w:proofErr w:type="gramStart"/>
            <w:r>
              <w:t>*)malloc</w:t>
            </w:r>
            <w:proofErr w:type="gramEnd"/>
            <w:r>
              <w:t xml:space="preserve">(m * </w:t>
            </w:r>
            <w:proofErr w:type="spellStart"/>
            <w:r>
              <w:t>sizeof</w:t>
            </w:r>
            <w:proofErr w:type="spellEnd"/>
            <w:r>
              <w:t>(double*));</w:t>
            </w:r>
          </w:p>
          <w:p w14:paraId="262D5A4F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if (mat-&gt;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== NULL) { /* </w:t>
            </w:r>
            <w:r>
              <w:rPr>
                <w:rFonts w:hint="eastAsia"/>
              </w:rPr>
              <w:t>領域割当に失敗したら</w:t>
            </w:r>
            <w:r>
              <w:rPr>
                <w:rFonts w:hint="eastAsia"/>
              </w:rPr>
              <w:t xml:space="preserve"> */</w:t>
            </w:r>
          </w:p>
          <w:p w14:paraId="34EE60D1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 xml:space="preserve">stderr, "allocation failure in </w:t>
            </w:r>
            <w:proofErr w:type="spellStart"/>
            <w:r>
              <w:t>matrix_new</w:t>
            </w:r>
            <w:proofErr w:type="spellEnd"/>
            <w:r>
              <w:t>()\n");</w:t>
            </w:r>
          </w:p>
          <w:p w14:paraId="3804FCC8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</w:t>
            </w:r>
            <w:proofErr w:type="gramStart"/>
            <w:r>
              <w:t>exit(</w:t>
            </w:r>
            <w:proofErr w:type="gramEnd"/>
            <w:r>
              <w:t>EXIT_FAILURE);</w:t>
            </w:r>
          </w:p>
          <w:p w14:paraId="326249BE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}</w:t>
            </w:r>
          </w:p>
          <w:p w14:paraId="7FB3C3A1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2E64EDE0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mat-&gt;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(double</w:t>
            </w:r>
            <w:proofErr w:type="gramStart"/>
            <w:r>
              <w:t>*)malloc</w:t>
            </w:r>
            <w:proofErr w:type="gramEnd"/>
            <w:r>
              <w:t xml:space="preserve">(n * </w:t>
            </w:r>
            <w:proofErr w:type="spellStart"/>
            <w:r>
              <w:t>sizeof</w:t>
            </w:r>
            <w:proofErr w:type="spellEnd"/>
            <w:r>
              <w:t>(double));</w:t>
            </w:r>
          </w:p>
          <w:p w14:paraId="710683E9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if (mat-&gt;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== NULL) { /* </w:t>
            </w:r>
            <w:r>
              <w:rPr>
                <w:rFonts w:hint="eastAsia"/>
              </w:rPr>
              <w:t>領域割当に失敗したら</w:t>
            </w:r>
            <w:r>
              <w:rPr>
                <w:rFonts w:hint="eastAsia"/>
              </w:rPr>
              <w:t xml:space="preserve"> */</w:t>
            </w:r>
          </w:p>
          <w:p w14:paraId="21FF842C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    while (--</w:t>
            </w:r>
            <w:proofErr w:type="spellStart"/>
            <w:r>
              <w:t>i</w:t>
            </w:r>
            <w:proofErr w:type="spellEnd"/>
            <w:r>
              <w:t xml:space="preserve"> &gt;= 0) {</w:t>
            </w:r>
          </w:p>
          <w:p w14:paraId="627E4F7E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free(mat-&gt;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]); /* </w:t>
            </w:r>
            <w:r>
              <w:rPr>
                <w:rFonts w:hint="eastAsia"/>
              </w:rPr>
              <w:t>領域開放</w:t>
            </w:r>
            <w:r>
              <w:rPr>
                <w:rFonts w:hint="eastAsia"/>
              </w:rPr>
              <w:t xml:space="preserve"> */</w:t>
            </w:r>
          </w:p>
          <w:p w14:paraId="22BC87DE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    }</w:t>
            </w:r>
          </w:p>
          <w:p w14:paraId="35B50320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    free(mat-&gt;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14:paraId="7C45B44B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 xml:space="preserve">stderr, "allocation failure in </w:t>
            </w:r>
            <w:proofErr w:type="spellStart"/>
            <w:r>
              <w:t>matrix_new</w:t>
            </w:r>
            <w:proofErr w:type="spellEnd"/>
            <w:r>
              <w:t>()\n");</w:t>
            </w:r>
          </w:p>
          <w:p w14:paraId="1922A100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    </w:t>
            </w:r>
            <w:proofErr w:type="gramStart"/>
            <w:r>
              <w:t>exit(</w:t>
            </w:r>
            <w:proofErr w:type="gramEnd"/>
            <w:r>
              <w:t>EXIT_FAILURE);</w:t>
            </w:r>
          </w:p>
          <w:p w14:paraId="60874B4C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}</w:t>
            </w:r>
          </w:p>
          <w:p w14:paraId="41609BB2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}</w:t>
            </w:r>
          </w:p>
          <w:p w14:paraId="3241C385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mat-&gt;size1 = m;</w:t>
            </w:r>
          </w:p>
          <w:p w14:paraId="1FF6A693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mat-&gt;size2 = n;</w:t>
            </w:r>
          </w:p>
          <w:p w14:paraId="54612666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>}</w:t>
            </w:r>
          </w:p>
          <w:p w14:paraId="2E0AFE75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</w:p>
          <w:p w14:paraId="76D09B74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void </w:t>
            </w:r>
            <w:proofErr w:type="spellStart"/>
            <w:r>
              <w:t>matrix_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matrix* mat) {</w:t>
            </w:r>
          </w:p>
          <w:p w14:paraId="3BE89FE3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664A8CC6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mat-&gt;size1;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55076271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free(mat-&gt;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7587314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}</w:t>
            </w:r>
          </w:p>
          <w:p w14:paraId="37437A91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free(mat-&gt;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14:paraId="32C1DE46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mat-&gt;size1 = mat-&gt;size2 = 0;</w:t>
            </w:r>
          </w:p>
          <w:p w14:paraId="5278F5DA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>}</w:t>
            </w:r>
          </w:p>
          <w:p w14:paraId="057C7E8C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</w:p>
          <w:p w14:paraId="140F65E1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int </w:t>
            </w:r>
            <w:proofErr w:type="spellStart"/>
            <w:r>
              <w:t>matrix_</w:t>
            </w:r>
            <w:proofErr w:type="gramStart"/>
            <w:r>
              <w:t>copy</w:t>
            </w:r>
            <w:proofErr w:type="spellEnd"/>
            <w:r>
              <w:t>(</w:t>
            </w:r>
            <w:proofErr w:type="gramEnd"/>
            <w:r>
              <w:t>matrix* mat1, const matrix* mat2) {</w:t>
            </w:r>
          </w:p>
          <w:p w14:paraId="2DC411E0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14:paraId="55EE8D80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if ((mat1-&gt;size</w:t>
            </w:r>
            <w:proofErr w:type="gramStart"/>
            <w:r>
              <w:t>1 !</w:t>
            </w:r>
            <w:proofErr w:type="gramEnd"/>
            <w:r>
              <w:t>= mat2-&gt;size1) || (mat2-&gt;size2 != mat2-&gt;size2)) {</w:t>
            </w:r>
          </w:p>
          <w:p w14:paraId="3BB73A26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return 0;</w:t>
            </w:r>
          </w:p>
          <w:p w14:paraId="7F3E84B0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}</w:t>
            </w:r>
          </w:p>
          <w:p w14:paraId="1C755FAE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mat1-&gt;size1;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5DE466E8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for (j = 0; j &lt; mat1-&gt;size2; ++j) {</w:t>
            </w:r>
          </w:p>
          <w:p w14:paraId="1E4CC42D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    mat1-&gt;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mat2-&gt;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14:paraId="020EA96D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}</w:t>
            </w:r>
          </w:p>
          <w:p w14:paraId="07865B1F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}</w:t>
            </w:r>
          </w:p>
          <w:p w14:paraId="4862614C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return 1;</w:t>
            </w:r>
          </w:p>
          <w:p w14:paraId="013B7174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>}</w:t>
            </w:r>
          </w:p>
          <w:p w14:paraId="607C12F4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</w:p>
          <w:p w14:paraId="12F0141B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void </w:t>
            </w:r>
            <w:proofErr w:type="spellStart"/>
            <w:r>
              <w:t>matrix_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const matrix* mat, const char* format) {</w:t>
            </w:r>
          </w:p>
          <w:p w14:paraId="1F3FF93F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14:paraId="7449AA85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"[");</w:t>
            </w:r>
          </w:p>
          <w:p w14:paraId="491F98D7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mat-&gt;size1;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5C3758EE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for (j = 0; j &lt; mat-&gt;size2; ++j) {</w:t>
            </w:r>
          </w:p>
          <w:p w14:paraId="525B80B8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format, mat-&gt;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14:paraId="1B660004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    if (j &lt; mat-&gt;size2 - 1) {</w:t>
            </w:r>
          </w:p>
          <w:p w14:paraId="331B65E2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", ");</w:t>
            </w:r>
          </w:p>
          <w:p w14:paraId="3D204D11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    }</w:t>
            </w:r>
          </w:p>
          <w:p w14:paraId="1B396756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}</w:t>
            </w:r>
          </w:p>
          <w:p w14:paraId="043DFFC6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if (</w:t>
            </w:r>
            <w:proofErr w:type="spellStart"/>
            <w:r>
              <w:t>i</w:t>
            </w:r>
            <w:proofErr w:type="spellEnd"/>
            <w:r>
              <w:t xml:space="preserve"> == mat-&gt;size1 - 1) {</w:t>
            </w:r>
          </w:p>
          <w:p w14:paraId="598A04E0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"]");</w:t>
            </w:r>
          </w:p>
          <w:p w14:paraId="1EE9FD30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}</w:t>
            </w:r>
          </w:p>
          <w:p w14:paraId="11A2DEED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304EDE53" w14:textId="77777777" w:rsidR="00E14AE7" w:rsidRDefault="00E14AE7" w:rsidP="00E14AE7">
            <w:pPr>
              <w:pStyle w:val="a"/>
              <w:numPr>
                <w:ilvl w:val="0"/>
                <w:numId w:val="32"/>
              </w:numPr>
            </w:pPr>
            <w:r>
              <w:t xml:space="preserve">    }</w:t>
            </w:r>
          </w:p>
          <w:p w14:paraId="3D26A888" w14:textId="5CB3E0C8" w:rsidR="00774AA3" w:rsidRDefault="00E14AE7" w:rsidP="00E14AE7">
            <w:pPr>
              <w:pStyle w:val="a"/>
              <w:numPr>
                <w:ilvl w:val="0"/>
                <w:numId w:val="32"/>
              </w:numPr>
              <w:rPr>
                <w:rFonts w:hint="eastAsia"/>
              </w:rPr>
            </w:pPr>
            <w:r>
              <w:t>}</w:t>
            </w:r>
          </w:p>
        </w:tc>
      </w:tr>
    </w:tbl>
    <w:p w14:paraId="4A8616F9" w14:textId="77777777" w:rsidR="00774AA3" w:rsidRPr="00AD71B0" w:rsidRDefault="00774AA3" w:rsidP="00774AA3">
      <w:pPr>
        <w:rPr>
          <w:rFonts w:hint="eastAsia"/>
        </w:rPr>
      </w:pPr>
    </w:p>
    <w:p w14:paraId="616A2DE5" w14:textId="3BE38EB1" w:rsidR="00E14AE7" w:rsidRPr="00774AA3" w:rsidRDefault="00E14AE7" w:rsidP="00E14AE7">
      <w:pPr>
        <w:jc w:val="center"/>
        <w:rPr>
          <w:lang w:val="en-GB"/>
        </w:rPr>
      </w:pPr>
      <w:r>
        <w:rPr>
          <w:rFonts w:hint="eastAsia"/>
        </w:rPr>
        <w:t>リスト</w:t>
      </w:r>
      <w:r>
        <w:t>5</w:t>
      </w:r>
      <w:r>
        <w:rPr>
          <w:rFonts w:hint="eastAsia"/>
        </w:rPr>
        <w:t xml:space="preserve">　</w:t>
      </w:r>
      <w:proofErr w:type="spellStart"/>
      <w:r w:rsidRPr="00AD71B0">
        <w:rPr>
          <w:rFonts w:hint="eastAsia"/>
        </w:rPr>
        <w:t>lu.</w:t>
      </w:r>
      <w:proofErr w:type="gramStart"/>
      <w:r w:rsidRPr="00AD71B0">
        <w:rPr>
          <w:rFonts w:hint="eastAsia"/>
        </w:rPr>
        <w:t>h</w:t>
      </w:r>
      <w:proofErr w:type="spellEnd"/>
      <w:proofErr w:type="gramEnd"/>
      <w:r>
        <w:rPr>
          <w:rFonts w:hint="eastAsia"/>
        </w:rPr>
        <w:t>のソースリスト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14AE7" w14:paraId="2BD4031C" w14:textId="77777777" w:rsidTr="00690824">
        <w:tc>
          <w:tcPr>
            <w:tcW w:w="9060" w:type="dxa"/>
          </w:tcPr>
          <w:p w14:paraId="69F19C08" w14:textId="77777777" w:rsidR="00D32ED8" w:rsidRDefault="00D32ED8" w:rsidP="00D32ED8">
            <w:pPr>
              <w:pStyle w:val="a"/>
              <w:numPr>
                <w:ilvl w:val="0"/>
                <w:numId w:val="34"/>
              </w:numPr>
            </w:pPr>
            <w:r>
              <w:t>#ifndef LU_H</w:t>
            </w:r>
          </w:p>
          <w:p w14:paraId="74FBC182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</w:pPr>
            <w:r>
              <w:t>#define</w:t>
            </w:r>
            <w:r>
              <w:tab/>
              <w:t>LU_H</w:t>
            </w:r>
          </w:p>
          <w:p w14:paraId="793B99ED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</w:pPr>
          </w:p>
          <w:p w14:paraId="7E8D031E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</w:pPr>
            <w:r>
              <w:t>#include "</w:t>
            </w:r>
            <w:proofErr w:type="spellStart"/>
            <w:r>
              <w:t>vector.h</w:t>
            </w:r>
            <w:proofErr w:type="spellEnd"/>
            <w:r>
              <w:t>"</w:t>
            </w:r>
          </w:p>
          <w:p w14:paraId="02BD9701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</w:pPr>
            <w:r>
              <w:t>#include "</w:t>
            </w:r>
            <w:proofErr w:type="spellStart"/>
            <w:r>
              <w:t>matrix.h</w:t>
            </w:r>
            <w:proofErr w:type="spellEnd"/>
            <w:r>
              <w:t>"</w:t>
            </w:r>
          </w:p>
          <w:p w14:paraId="3E56B3A4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</w:pPr>
          </w:p>
          <w:p w14:paraId="1F366FDA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</w:pPr>
            <w:r>
              <w:t>/**</w:t>
            </w:r>
          </w:p>
          <w:p w14:paraId="066DBD70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@brief LU</w:t>
            </w:r>
            <w:r>
              <w:rPr>
                <w:rFonts w:hint="eastAsia"/>
              </w:rPr>
              <w:t>分解（</w:t>
            </w:r>
            <w:r>
              <w:rPr>
                <w:rFonts w:hint="eastAsia"/>
              </w:rPr>
              <w:t>A=LU</w:t>
            </w:r>
            <w:r>
              <w:rPr>
                <w:rFonts w:hint="eastAsia"/>
              </w:rPr>
              <w:t>）</w:t>
            </w:r>
          </w:p>
          <w:p w14:paraId="3B0930DA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@param[out] L </w:t>
            </w:r>
            <w:r>
              <w:rPr>
                <w:rFonts w:hint="eastAsia"/>
              </w:rPr>
              <w:t>下三角行列</w:t>
            </w:r>
          </w:p>
          <w:p w14:paraId="6AA3F9C1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@param[out] U </w:t>
            </w:r>
            <w:r>
              <w:rPr>
                <w:rFonts w:hint="eastAsia"/>
              </w:rPr>
              <w:t>三角行列：対角成分は全て</w:t>
            </w:r>
            <w:r>
              <w:rPr>
                <w:rFonts w:hint="eastAsia"/>
              </w:rPr>
              <w:t>1</w:t>
            </w:r>
          </w:p>
          <w:p w14:paraId="2FB143CC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@param[in] A LU</w:t>
            </w:r>
            <w:r>
              <w:rPr>
                <w:rFonts w:hint="eastAsia"/>
              </w:rPr>
              <w:t>分解対象行列</w:t>
            </w:r>
          </w:p>
          <w:p w14:paraId="3E82A50D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@return </w:t>
            </w:r>
            <w:r>
              <w:rPr>
                <w:rFonts w:hint="eastAsia"/>
              </w:rPr>
              <w:t>行列式</w:t>
            </w:r>
          </w:p>
          <w:p w14:paraId="3502C98D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</w:pPr>
            <w:r>
              <w:t xml:space="preserve"> */</w:t>
            </w:r>
          </w:p>
          <w:p w14:paraId="46FAFA4B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</w:pPr>
            <w:r>
              <w:t xml:space="preserve">double </w:t>
            </w:r>
            <w:proofErr w:type="spellStart"/>
            <w:r>
              <w:t>lu_</w:t>
            </w:r>
            <w:proofErr w:type="gramStart"/>
            <w:r>
              <w:t>decomp</w:t>
            </w:r>
            <w:proofErr w:type="spellEnd"/>
            <w:r>
              <w:t>(</w:t>
            </w:r>
            <w:proofErr w:type="gramEnd"/>
            <w:r>
              <w:t>matrix* L, matrix* U, const matrix* A);</w:t>
            </w:r>
          </w:p>
          <w:p w14:paraId="2560E172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</w:pPr>
          </w:p>
          <w:p w14:paraId="10B58FDC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</w:pPr>
            <w:r>
              <w:t>/**</w:t>
            </w:r>
          </w:p>
          <w:p w14:paraId="205C9C4D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@brief LU</w:t>
            </w:r>
            <w:r>
              <w:rPr>
                <w:rFonts w:hint="eastAsia"/>
              </w:rPr>
              <w:t>分解を用いて連立方程式を解く</w:t>
            </w:r>
          </w:p>
          <w:p w14:paraId="1BE5045A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@param[out] x </w:t>
            </w:r>
            <w:r>
              <w:rPr>
                <w:rFonts w:hint="eastAsia"/>
              </w:rPr>
              <w:t>解ベクトル</w:t>
            </w:r>
          </w:p>
          <w:p w14:paraId="3BE4A406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@param[in] L </w:t>
            </w:r>
            <w:r>
              <w:rPr>
                <w:rFonts w:hint="eastAsia"/>
              </w:rPr>
              <w:t>三角行列</w:t>
            </w:r>
          </w:p>
          <w:p w14:paraId="4D753DEA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@param[in] U </w:t>
            </w:r>
            <w:r>
              <w:rPr>
                <w:rFonts w:hint="eastAsia"/>
              </w:rPr>
              <w:t>上三角行列：対角成分は全て</w:t>
            </w:r>
            <w:r>
              <w:rPr>
                <w:rFonts w:hint="eastAsia"/>
              </w:rPr>
              <w:t>1</w:t>
            </w:r>
          </w:p>
          <w:p w14:paraId="25D51BA4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@param[in] b </w:t>
            </w:r>
            <w:r>
              <w:rPr>
                <w:rFonts w:hint="eastAsia"/>
              </w:rPr>
              <w:t>右辺ベクトル</w:t>
            </w:r>
          </w:p>
          <w:p w14:paraId="7B92300D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</w:pPr>
            <w:r>
              <w:t xml:space="preserve"> */</w:t>
            </w:r>
          </w:p>
          <w:p w14:paraId="324A5BE2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</w:pPr>
            <w:r>
              <w:t xml:space="preserve">void </w:t>
            </w:r>
            <w:proofErr w:type="spellStart"/>
            <w:r>
              <w:t>lu_</w:t>
            </w:r>
            <w:proofErr w:type="gramStart"/>
            <w:r>
              <w:t>solve</w:t>
            </w:r>
            <w:proofErr w:type="spellEnd"/>
            <w:r>
              <w:t>(</w:t>
            </w:r>
            <w:proofErr w:type="gramEnd"/>
            <w:r>
              <w:t>vector* x, const matrix* L, const matrix* U, const vector* b);</w:t>
            </w:r>
          </w:p>
          <w:p w14:paraId="69B3BC00" w14:textId="77777777" w:rsidR="00D32ED8" w:rsidRDefault="00D32ED8" w:rsidP="00D32ED8">
            <w:pPr>
              <w:pStyle w:val="a"/>
              <w:numPr>
                <w:ilvl w:val="0"/>
                <w:numId w:val="33"/>
              </w:numPr>
            </w:pPr>
          </w:p>
          <w:p w14:paraId="5D4499FA" w14:textId="2F40301B" w:rsidR="00E14AE7" w:rsidRDefault="00D32ED8" w:rsidP="00D32ED8">
            <w:pPr>
              <w:pStyle w:val="a"/>
              <w:numPr>
                <w:ilvl w:val="0"/>
                <w:numId w:val="33"/>
              </w:numPr>
              <w:rPr>
                <w:rFonts w:hint="eastAsia"/>
              </w:rPr>
            </w:pPr>
            <w:r>
              <w:t>#endif</w:t>
            </w:r>
            <w:r>
              <w:tab/>
              <w:t>/* LU_H */</w:t>
            </w:r>
          </w:p>
        </w:tc>
      </w:tr>
    </w:tbl>
    <w:p w14:paraId="152C2228" w14:textId="77777777" w:rsidR="00774AA3" w:rsidRPr="00AD71B0" w:rsidRDefault="00774AA3" w:rsidP="00774AA3">
      <w:pPr>
        <w:rPr>
          <w:rFonts w:hint="eastAsia"/>
        </w:rPr>
      </w:pPr>
    </w:p>
    <w:p w14:paraId="0418C912" w14:textId="19DBB43F" w:rsidR="00D32ED8" w:rsidRPr="00774AA3" w:rsidRDefault="00D32ED8" w:rsidP="00D32ED8">
      <w:pPr>
        <w:jc w:val="center"/>
        <w:rPr>
          <w:lang w:val="en-GB"/>
        </w:rPr>
      </w:pPr>
      <w:r>
        <w:rPr>
          <w:rFonts w:hint="eastAsia"/>
        </w:rPr>
        <w:t>リスト</w:t>
      </w:r>
      <w:r>
        <w:t>5</w:t>
      </w:r>
      <w:r>
        <w:rPr>
          <w:rFonts w:hint="eastAsia"/>
        </w:rPr>
        <w:t xml:space="preserve">　</w:t>
      </w:r>
      <w:proofErr w:type="spellStart"/>
      <w:r w:rsidRPr="00AD71B0">
        <w:rPr>
          <w:rFonts w:hint="eastAsia"/>
        </w:rPr>
        <w:t>lu</w:t>
      </w:r>
      <w:proofErr w:type="spellEnd"/>
      <w:r w:rsidRPr="00AD71B0">
        <w:rPr>
          <w:rFonts w:hint="eastAsia"/>
        </w:rPr>
        <w:t>.</w:t>
      </w:r>
      <w:proofErr w:type="gramStart"/>
      <w:r w:rsidR="00D24869">
        <w:rPr>
          <w:lang w:val="en-GB"/>
        </w:rPr>
        <w:t>c</w:t>
      </w:r>
      <w:proofErr w:type="gramEnd"/>
      <w:r>
        <w:rPr>
          <w:rFonts w:hint="eastAsia"/>
        </w:rPr>
        <w:t>のソースリスト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32ED8" w14:paraId="253DB7D9" w14:textId="77777777" w:rsidTr="00690824">
        <w:tc>
          <w:tcPr>
            <w:tcW w:w="9060" w:type="dxa"/>
          </w:tcPr>
          <w:p w14:paraId="0D0AA9C7" w14:textId="77777777" w:rsidR="00D24869" w:rsidRDefault="00D24869" w:rsidP="00D24869">
            <w:pPr>
              <w:pStyle w:val="a"/>
              <w:numPr>
                <w:ilvl w:val="0"/>
                <w:numId w:val="35"/>
              </w:numPr>
            </w:pPr>
            <w:r>
              <w:t>#include "</w:t>
            </w:r>
            <w:proofErr w:type="spellStart"/>
            <w:r>
              <w:t>lu.h</w:t>
            </w:r>
            <w:proofErr w:type="spellEnd"/>
            <w:r>
              <w:t>"</w:t>
            </w:r>
          </w:p>
          <w:p w14:paraId="6D1FE632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</w:p>
          <w:p w14:paraId="7BCF0120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double </w:t>
            </w:r>
            <w:proofErr w:type="spellStart"/>
            <w:r>
              <w:t>lu_</w:t>
            </w:r>
            <w:proofErr w:type="gramStart"/>
            <w:r>
              <w:t>decomp</w:t>
            </w:r>
            <w:proofErr w:type="spellEnd"/>
            <w:r>
              <w:t>(</w:t>
            </w:r>
            <w:proofErr w:type="gramEnd"/>
            <w:r>
              <w:t>matrix* L, matrix* U, const matrix* A) {</w:t>
            </w:r>
          </w:p>
          <w:p w14:paraId="4F6B174B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lastRenderedPageBreak/>
              <w:t xml:space="preserve">    int </w:t>
            </w:r>
            <w:proofErr w:type="spellStart"/>
            <w:r>
              <w:t>i</w:t>
            </w:r>
            <w:proofErr w:type="spellEnd"/>
            <w:r>
              <w:t>, j, k;</w:t>
            </w:r>
          </w:p>
          <w:p w14:paraId="5A697D06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int n = A-&gt;size1;</w:t>
            </w:r>
          </w:p>
          <w:p w14:paraId="1BEE34C9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double det;</w:t>
            </w:r>
          </w:p>
          <w:p w14:paraId="1C6BC230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</w:p>
          <w:p w14:paraId="6D0563A2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A</w:t>
            </w:r>
            <w:r>
              <w:rPr>
                <w:rFonts w:hint="eastAsia"/>
              </w:rPr>
              <w:t>を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にコピー</w:t>
            </w:r>
            <w:r>
              <w:rPr>
                <w:rFonts w:hint="eastAsia"/>
              </w:rPr>
              <w:t xml:space="preserve"> */</w:t>
            </w:r>
          </w:p>
          <w:p w14:paraId="02CC2089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</w:t>
            </w:r>
            <w:proofErr w:type="spellStart"/>
            <w:r>
              <w:t>matrix_</w:t>
            </w:r>
            <w:proofErr w:type="gramStart"/>
            <w:r>
              <w:t>copy</w:t>
            </w:r>
            <w:proofErr w:type="spellEnd"/>
            <w:r>
              <w:t>(</w:t>
            </w:r>
            <w:proofErr w:type="gramEnd"/>
            <w:r>
              <w:t>L, A);</w:t>
            </w:r>
          </w:p>
          <w:p w14:paraId="6C08E3C9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det = 1.0;</w:t>
            </w:r>
          </w:p>
          <w:p w14:paraId="2C1782D2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D0272CE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det *= L-&gt;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01FB0B60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/* L</w:t>
            </w:r>
            <w:r>
              <w:rPr>
                <w:rFonts w:hint="eastAsia"/>
              </w:rPr>
              <w:t>の計算</w:t>
            </w:r>
            <w:r>
              <w:rPr>
                <w:rFonts w:hint="eastAsia"/>
              </w:rPr>
              <w:t xml:space="preserve"> */</w:t>
            </w:r>
          </w:p>
          <w:p w14:paraId="16F020BE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/* l_{</w:t>
            </w:r>
            <w:proofErr w:type="spellStart"/>
            <w:proofErr w:type="gramStart"/>
            <w:r>
              <w:t>j,i</w:t>
            </w:r>
            <w:proofErr w:type="spellEnd"/>
            <w:proofErr w:type="gramEnd"/>
            <w:r>
              <w:t>} = 0, (j=0,...,i-1) */</w:t>
            </w:r>
          </w:p>
          <w:p w14:paraId="1524DBB7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for (j = 0; j &lt; </w:t>
            </w:r>
            <w:proofErr w:type="spellStart"/>
            <w:r>
              <w:t>i</w:t>
            </w:r>
            <w:proofErr w:type="spellEnd"/>
            <w:r>
              <w:t>; ++j) {</w:t>
            </w:r>
          </w:p>
          <w:p w14:paraId="420DB8EC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    L-&gt;</w:t>
            </w:r>
            <w:proofErr w:type="spellStart"/>
            <w:r>
              <w:t>val</w:t>
            </w:r>
            <w:proofErr w:type="spellEnd"/>
            <w:r>
              <w:t>[j][</w:t>
            </w:r>
            <w:proofErr w:type="spellStart"/>
            <w:r>
              <w:t>i</w:t>
            </w:r>
            <w:proofErr w:type="spellEnd"/>
            <w:r>
              <w:t>] = 0.0;</w:t>
            </w:r>
          </w:p>
          <w:p w14:paraId="237C0D7A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}</w:t>
            </w:r>
          </w:p>
          <w:p w14:paraId="691DCFB1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/* U</w:t>
            </w:r>
            <w:r>
              <w:rPr>
                <w:rFonts w:hint="eastAsia"/>
              </w:rPr>
              <w:t>の計算</w:t>
            </w:r>
            <w:r>
              <w:rPr>
                <w:rFonts w:hint="eastAsia"/>
              </w:rPr>
              <w:t xml:space="preserve"> */</w:t>
            </w:r>
          </w:p>
          <w:p w14:paraId="37B5B95B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/* u_{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} = 0, (j=0,...,i-1) */</w:t>
            </w:r>
          </w:p>
          <w:p w14:paraId="51949BCB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for (j = 0; j &lt; </w:t>
            </w:r>
            <w:proofErr w:type="spellStart"/>
            <w:r>
              <w:t>i</w:t>
            </w:r>
            <w:proofErr w:type="spellEnd"/>
            <w:r>
              <w:t>; ++j) {</w:t>
            </w:r>
          </w:p>
          <w:p w14:paraId="4D299C61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    U-&gt;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0.0;</w:t>
            </w:r>
          </w:p>
          <w:p w14:paraId="506102B7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}</w:t>
            </w:r>
          </w:p>
          <w:p w14:paraId="34B1F947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/* u_{</w:t>
            </w:r>
            <w:proofErr w:type="spellStart"/>
            <w:proofErr w:type="gramStart"/>
            <w:r>
              <w:t>i,i</w:t>
            </w:r>
            <w:proofErr w:type="spellEnd"/>
            <w:proofErr w:type="gramEnd"/>
            <w:r>
              <w:t>} = 1 */</w:t>
            </w:r>
          </w:p>
          <w:p w14:paraId="2AB4E79F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U-&gt;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 = 1.0;</w:t>
            </w:r>
          </w:p>
          <w:p w14:paraId="79267588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/* u_{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} = a_{</w:t>
            </w:r>
            <w:proofErr w:type="spellStart"/>
            <w:r>
              <w:t>i,j</w:t>
            </w:r>
            <w:proofErr w:type="spellEnd"/>
            <w:r>
              <w:t>}/l_{</w:t>
            </w:r>
            <w:proofErr w:type="spellStart"/>
            <w:r>
              <w:t>i,i</w:t>
            </w:r>
            <w:proofErr w:type="spellEnd"/>
            <w:r>
              <w:t>}, (j=i+1,...,n-1) */</w:t>
            </w:r>
          </w:p>
          <w:p w14:paraId="5377DA24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for (j = </w:t>
            </w:r>
            <w:proofErr w:type="spellStart"/>
            <w:r>
              <w:t>i</w:t>
            </w:r>
            <w:proofErr w:type="spellEnd"/>
            <w:r>
              <w:t xml:space="preserve"> + 1; j &lt; n; ++j) {</w:t>
            </w:r>
          </w:p>
          <w:p w14:paraId="37F87AF5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    U-&gt;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L-&gt;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/ L-&gt;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5291E7B6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}</w:t>
            </w:r>
          </w:p>
          <w:p w14:paraId="427321BC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/* A</w:t>
            </w:r>
            <w:r>
              <w:rPr>
                <w:rFonts w:hint="eastAsia"/>
              </w:rPr>
              <w:t>の再計算</w:t>
            </w:r>
            <w:r>
              <w:rPr>
                <w:rFonts w:hint="eastAsia"/>
              </w:rPr>
              <w:t xml:space="preserve"> */</w:t>
            </w:r>
          </w:p>
          <w:p w14:paraId="55E2035C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/* </w:t>
            </w:r>
            <w:proofErr w:type="spellStart"/>
            <w:r>
              <w:t>A-lu^T</w:t>
            </w:r>
            <w:proofErr w:type="spellEnd"/>
            <w:r>
              <w:t xml:space="preserve"> */</w:t>
            </w:r>
          </w:p>
          <w:p w14:paraId="5AA7C6FF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for (j = </w:t>
            </w:r>
            <w:proofErr w:type="spellStart"/>
            <w:r>
              <w:t>i</w:t>
            </w:r>
            <w:proofErr w:type="spellEnd"/>
            <w:r>
              <w:t xml:space="preserve"> + 1; j &lt; n; ++j) {</w:t>
            </w:r>
          </w:p>
          <w:p w14:paraId="718A1806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    for (k = </w:t>
            </w:r>
            <w:proofErr w:type="spellStart"/>
            <w:r>
              <w:t>i</w:t>
            </w:r>
            <w:proofErr w:type="spellEnd"/>
            <w:r>
              <w:t xml:space="preserve"> + 1; k &lt; n; ++k) {</w:t>
            </w:r>
          </w:p>
          <w:p w14:paraId="59C893E4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        L-&gt;</w:t>
            </w:r>
            <w:proofErr w:type="spellStart"/>
            <w:r>
              <w:t>val</w:t>
            </w:r>
            <w:proofErr w:type="spellEnd"/>
            <w:r>
              <w:t>[j][k] -= L-&gt;</w:t>
            </w:r>
            <w:proofErr w:type="spellStart"/>
            <w:r>
              <w:t>val</w:t>
            </w:r>
            <w:proofErr w:type="spellEnd"/>
            <w:r>
              <w:t>[j][</w:t>
            </w:r>
            <w:proofErr w:type="spellStart"/>
            <w:r>
              <w:t>i</w:t>
            </w:r>
            <w:proofErr w:type="spellEnd"/>
            <w:r>
              <w:t>] * U-&gt;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][k];</w:t>
            </w:r>
          </w:p>
          <w:p w14:paraId="7EDE7973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    }</w:t>
            </w:r>
          </w:p>
          <w:p w14:paraId="37E638FF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}</w:t>
            </w:r>
          </w:p>
          <w:p w14:paraId="16257105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}</w:t>
            </w:r>
          </w:p>
          <w:p w14:paraId="356D9340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return det;</w:t>
            </w:r>
          </w:p>
          <w:p w14:paraId="47B6CE33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>}</w:t>
            </w:r>
          </w:p>
          <w:p w14:paraId="4B114D19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</w:p>
          <w:p w14:paraId="71C7985D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void </w:t>
            </w:r>
            <w:proofErr w:type="spellStart"/>
            <w:r>
              <w:t>lu_</w:t>
            </w:r>
            <w:proofErr w:type="gramStart"/>
            <w:r>
              <w:t>solve</w:t>
            </w:r>
            <w:proofErr w:type="spellEnd"/>
            <w:r>
              <w:t>(</w:t>
            </w:r>
            <w:proofErr w:type="gramEnd"/>
            <w:r>
              <w:t>vector* x, const matrix* L, const matrix* U, const vector* b) {</w:t>
            </w:r>
          </w:p>
          <w:p w14:paraId="112D114A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ここを実装せよ</w:t>
            </w:r>
            <w:r>
              <w:rPr>
                <w:rFonts w:hint="eastAsia"/>
              </w:rPr>
              <w:t xml:space="preserve"> */</w:t>
            </w:r>
          </w:p>
          <w:p w14:paraId="08FCEDC5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14:paraId="6A3A66A5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int n = b-&gt;size;</w:t>
            </w:r>
          </w:p>
          <w:p w14:paraId="5D80BE1A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F09D672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x-&gt;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b-&gt;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27749594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for (j = 0;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3E9B1127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    x-&gt;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-= L-&gt;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* x-&gt;</w:t>
            </w:r>
            <w:proofErr w:type="spellStart"/>
            <w:r>
              <w:t>val</w:t>
            </w:r>
            <w:proofErr w:type="spellEnd"/>
            <w:r>
              <w:t>[j];</w:t>
            </w:r>
          </w:p>
          <w:p w14:paraId="5DEDDC75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}</w:t>
            </w:r>
          </w:p>
          <w:p w14:paraId="092F65CD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x-&gt;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/= L-&gt;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A610F29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}</w:t>
            </w:r>
          </w:p>
          <w:p w14:paraId="788F7FBE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n - 1; </w:t>
            </w:r>
            <w:proofErr w:type="spellStart"/>
            <w:r>
              <w:t>i</w:t>
            </w:r>
            <w:proofErr w:type="spellEnd"/>
            <w:r>
              <w:t xml:space="preserve"> &gt;= 0; </w:t>
            </w:r>
            <w:proofErr w:type="spellStart"/>
            <w:r>
              <w:t>i</w:t>
            </w:r>
            <w:proofErr w:type="spellEnd"/>
            <w:r>
              <w:t>--) {</w:t>
            </w:r>
          </w:p>
          <w:p w14:paraId="342492C9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for (j = </w:t>
            </w:r>
            <w:proofErr w:type="spellStart"/>
            <w:r>
              <w:t>i</w:t>
            </w:r>
            <w:proofErr w:type="spellEnd"/>
            <w:r>
              <w:t xml:space="preserve"> + 1; j &lt; n;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7A1FFF1C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    x-&gt;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-= U-&gt;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* x-&gt;</w:t>
            </w:r>
            <w:proofErr w:type="spellStart"/>
            <w:r>
              <w:t>val</w:t>
            </w:r>
            <w:proofErr w:type="spellEnd"/>
            <w:r>
              <w:t>[j];</w:t>
            </w:r>
          </w:p>
          <w:p w14:paraId="388ACA10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    }</w:t>
            </w:r>
          </w:p>
          <w:p w14:paraId="3F768913" w14:textId="77777777" w:rsidR="00D24869" w:rsidRDefault="00D24869" w:rsidP="00D24869">
            <w:pPr>
              <w:pStyle w:val="a"/>
              <w:numPr>
                <w:ilvl w:val="0"/>
                <w:numId w:val="34"/>
              </w:numPr>
            </w:pPr>
            <w:r>
              <w:t xml:space="preserve">    }</w:t>
            </w:r>
          </w:p>
          <w:p w14:paraId="64D39D12" w14:textId="41757FC2" w:rsidR="00D32ED8" w:rsidRDefault="00D24869" w:rsidP="00D24869">
            <w:pPr>
              <w:pStyle w:val="a"/>
              <w:numPr>
                <w:ilvl w:val="0"/>
                <w:numId w:val="34"/>
              </w:numPr>
              <w:rPr>
                <w:rFonts w:hint="eastAsia"/>
              </w:rPr>
            </w:pPr>
            <w:r>
              <w:t>}</w:t>
            </w:r>
          </w:p>
        </w:tc>
      </w:tr>
    </w:tbl>
    <w:p w14:paraId="442CC8ED" w14:textId="77777777" w:rsidR="00EA7828" w:rsidRPr="00D24869" w:rsidRDefault="00EA7828" w:rsidP="00EA7828">
      <w:pPr>
        <w:rPr>
          <w:lang w:val="en-GB"/>
        </w:rPr>
      </w:pPr>
    </w:p>
    <w:p w14:paraId="78197415" w14:textId="77777777" w:rsidR="00D24869" w:rsidRPr="00774AA3" w:rsidRDefault="00D24869" w:rsidP="00D24869">
      <w:pPr>
        <w:jc w:val="center"/>
        <w:rPr>
          <w:lang w:val="en-GB"/>
        </w:rPr>
      </w:pPr>
      <w:r>
        <w:rPr>
          <w:rFonts w:hint="eastAsia"/>
        </w:rPr>
        <w:t>リスト</w:t>
      </w:r>
      <w:r>
        <w:t>5</w:t>
      </w:r>
      <w:r>
        <w:rPr>
          <w:rFonts w:hint="eastAsia"/>
        </w:rPr>
        <w:t xml:space="preserve">　</w:t>
      </w:r>
      <w:proofErr w:type="spellStart"/>
      <w:r w:rsidRPr="00AD71B0">
        <w:rPr>
          <w:rFonts w:hint="eastAsia"/>
        </w:rPr>
        <w:t>lu</w:t>
      </w:r>
      <w:proofErr w:type="spellEnd"/>
      <w:r w:rsidRPr="00AD71B0">
        <w:rPr>
          <w:rFonts w:hint="eastAsia"/>
        </w:rPr>
        <w:t>.</w:t>
      </w:r>
      <w:proofErr w:type="gramStart"/>
      <w:r>
        <w:rPr>
          <w:lang w:val="en-GB"/>
        </w:rPr>
        <w:t>c</w:t>
      </w:r>
      <w:proofErr w:type="gramEnd"/>
      <w:r>
        <w:rPr>
          <w:rFonts w:hint="eastAsia"/>
        </w:rPr>
        <w:t>のソースリスト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24869" w14:paraId="7BF72A57" w14:textId="77777777" w:rsidTr="00690824">
        <w:tc>
          <w:tcPr>
            <w:tcW w:w="9060" w:type="dxa"/>
          </w:tcPr>
          <w:p w14:paraId="2099AEA0" w14:textId="77777777" w:rsidR="00A46118" w:rsidRDefault="00A46118" w:rsidP="00A46118">
            <w:pPr>
              <w:pStyle w:val="a"/>
              <w:numPr>
                <w:ilvl w:val="0"/>
                <w:numId w:val="36"/>
              </w:numPr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42CCF01D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>#include "</w:t>
            </w:r>
            <w:proofErr w:type="spellStart"/>
            <w:r>
              <w:t>vector.h</w:t>
            </w:r>
            <w:proofErr w:type="spellEnd"/>
            <w:r>
              <w:t>"</w:t>
            </w:r>
          </w:p>
          <w:p w14:paraId="4B246705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>#include "</w:t>
            </w:r>
            <w:proofErr w:type="spellStart"/>
            <w:r>
              <w:t>matrix.h</w:t>
            </w:r>
            <w:proofErr w:type="spellEnd"/>
            <w:r>
              <w:t>"</w:t>
            </w:r>
          </w:p>
          <w:p w14:paraId="4E910687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>#include "</w:t>
            </w:r>
            <w:proofErr w:type="spellStart"/>
            <w:r>
              <w:t>lu.h</w:t>
            </w:r>
            <w:proofErr w:type="spellEnd"/>
            <w:r>
              <w:t>"</w:t>
            </w:r>
          </w:p>
          <w:p w14:paraId="2CB44F79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</w:p>
          <w:p w14:paraId="1C59940D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>/**</w:t>
            </w:r>
          </w:p>
          <w:p w14:paraId="339167F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    / 8 16 </w:t>
            </w:r>
            <w:proofErr w:type="gramStart"/>
            <w:r>
              <w:t>24  32</w:t>
            </w:r>
            <w:proofErr w:type="gramEnd"/>
            <w:r>
              <w:t xml:space="preserve"> \</w:t>
            </w:r>
          </w:p>
          <w:p w14:paraId="6C4DBC1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A = | </w:t>
            </w:r>
            <w:proofErr w:type="gramStart"/>
            <w:r>
              <w:t>2  7</w:t>
            </w:r>
            <w:proofErr w:type="gramEnd"/>
            <w:r>
              <w:t xml:space="preserve"> 12  17 |</w:t>
            </w:r>
          </w:p>
          <w:p w14:paraId="7D352D32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    | 6 17 </w:t>
            </w:r>
            <w:proofErr w:type="gramStart"/>
            <w:r>
              <w:t>32  59</w:t>
            </w:r>
            <w:proofErr w:type="gramEnd"/>
            <w:r>
              <w:t xml:space="preserve"> |</w:t>
            </w:r>
          </w:p>
          <w:p w14:paraId="7C13C096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    \ 7 22 46 105 /</w:t>
            </w:r>
          </w:p>
          <w:p w14:paraId="1CD02A36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lastRenderedPageBreak/>
              <w:t xml:space="preserve"> *</w:t>
            </w:r>
          </w:p>
          <w:p w14:paraId="78F02CDC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    / 160 \</w:t>
            </w:r>
          </w:p>
          <w:p w14:paraId="30F5EC8F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b = </w:t>
            </w:r>
            <w:proofErr w:type="gramStart"/>
            <w:r>
              <w:t>|  70</w:t>
            </w:r>
            <w:proofErr w:type="gramEnd"/>
            <w:r>
              <w:t xml:space="preserve"> |</w:t>
            </w:r>
          </w:p>
          <w:p w14:paraId="6580EE5B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    | 198 |</w:t>
            </w:r>
          </w:p>
          <w:p w14:paraId="1E45130B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    \ 291 /</w:t>
            </w:r>
          </w:p>
          <w:p w14:paraId="5AF85BBF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@param[out] A </w:t>
            </w:r>
            <w:r>
              <w:rPr>
                <w:rFonts w:hint="eastAsia"/>
              </w:rPr>
              <w:t>係数行列</w:t>
            </w:r>
          </w:p>
          <w:p w14:paraId="04E4848F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@param[out] b </w:t>
            </w:r>
            <w:r>
              <w:rPr>
                <w:rFonts w:hint="eastAsia"/>
              </w:rPr>
              <w:t>右辺ベクトル</w:t>
            </w:r>
          </w:p>
          <w:p w14:paraId="4DBE111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*/</w:t>
            </w:r>
          </w:p>
          <w:p w14:paraId="0FA20FC6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>void set_equation1(matrix* A, vector* b) {</w:t>
            </w:r>
          </w:p>
          <w:p w14:paraId="5743DACC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行列サイズ指定</w:t>
            </w:r>
            <w:r>
              <w:rPr>
                <w:rFonts w:hint="eastAsia"/>
              </w:rPr>
              <w:t xml:space="preserve"> */</w:t>
            </w:r>
          </w:p>
          <w:p w14:paraId="612DA2F8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int N = 4;</w:t>
            </w:r>
          </w:p>
          <w:p w14:paraId="2ED1DC49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領域確保</w:t>
            </w:r>
            <w:r>
              <w:rPr>
                <w:rFonts w:hint="eastAsia"/>
              </w:rPr>
              <w:t xml:space="preserve"> */</w:t>
            </w:r>
          </w:p>
          <w:p w14:paraId="43FCAE57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matrix_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N, N, A);</w:t>
            </w:r>
          </w:p>
          <w:p w14:paraId="4FB926EE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vector_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N, b);</w:t>
            </w:r>
          </w:p>
          <w:p w14:paraId="0D1764D0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係数行列要素指定</w:t>
            </w:r>
            <w:r>
              <w:rPr>
                <w:rFonts w:hint="eastAsia"/>
              </w:rPr>
              <w:t xml:space="preserve"> */</w:t>
            </w:r>
          </w:p>
          <w:p w14:paraId="558325B3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0][0] = 8;</w:t>
            </w:r>
          </w:p>
          <w:p w14:paraId="234A2F5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0][1] = 16;</w:t>
            </w:r>
          </w:p>
          <w:p w14:paraId="7006612F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0][2] = 24;</w:t>
            </w:r>
          </w:p>
          <w:p w14:paraId="3FCB46B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0][3] = 32;</w:t>
            </w:r>
          </w:p>
          <w:p w14:paraId="7464402E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1][0] = 2;</w:t>
            </w:r>
          </w:p>
          <w:p w14:paraId="44FF07EB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1][1] = 7;</w:t>
            </w:r>
          </w:p>
          <w:p w14:paraId="06DF88BC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1][2] = 12;</w:t>
            </w:r>
          </w:p>
          <w:p w14:paraId="488D36EA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1][3] = 17;</w:t>
            </w:r>
          </w:p>
          <w:p w14:paraId="6C8085B3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2][0] = 6;</w:t>
            </w:r>
          </w:p>
          <w:p w14:paraId="199603F0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2][1] = 17;</w:t>
            </w:r>
          </w:p>
          <w:p w14:paraId="2B21D4D9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2][2] = 32;</w:t>
            </w:r>
          </w:p>
          <w:p w14:paraId="4BEF4752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2][3] = 59;</w:t>
            </w:r>
          </w:p>
          <w:p w14:paraId="3590015C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3][0] = 7;</w:t>
            </w:r>
          </w:p>
          <w:p w14:paraId="709107D3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3][1] = 22;</w:t>
            </w:r>
          </w:p>
          <w:p w14:paraId="06E62EF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3][2] = 46;</w:t>
            </w:r>
          </w:p>
          <w:p w14:paraId="47A3FF83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3][3] = 105;</w:t>
            </w:r>
          </w:p>
          <w:p w14:paraId="798E1941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右辺ベクトル要素指定</w:t>
            </w:r>
            <w:r>
              <w:rPr>
                <w:rFonts w:hint="eastAsia"/>
              </w:rPr>
              <w:t xml:space="preserve"> */</w:t>
            </w:r>
          </w:p>
          <w:p w14:paraId="5B6BDC8E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b-&gt;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0] = 160;</w:t>
            </w:r>
          </w:p>
          <w:p w14:paraId="53F91CDC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b-&gt;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1] = 70;</w:t>
            </w:r>
          </w:p>
          <w:p w14:paraId="16D505A2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b-&gt;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2] = 198;</w:t>
            </w:r>
          </w:p>
          <w:p w14:paraId="0545C5F0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b-&gt;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3] = 291;</w:t>
            </w:r>
          </w:p>
          <w:p w14:paraId="60C7307F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>}</w:t>
            </w:r>
          </w:p>
          <w:p w14:paraId="549C6DB3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</w:p>
          <w:p w14:paraId="102945A5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>/**</w:t>
            </w:r>
          </w:p>
          <w:p w14:paraId="1A6187B6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    / 3 2 1 \</w:t>
            </w:r>
          </w:p>
          <w:p w14:paraId="2AA01082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A = | 2 4 3 |</w:t>
            </w:r>
          </w:p>
          <w:p w14:paraId="59A6185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    \ 1 3 5 /</w:t>
            </w:r>
          </w:p>
          <w:p w14:paraId="540024D5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</w:t>
            </w:r>
          </w:p>
          <w:p w14:paraId="2491E2D0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    </w:t>
            </w:r>
            <w:proofErr w:type="gramStart"/>
            <w:r>
              <w:t>/  6</w:t>
            </w:r>
            <w:proofErr w:type="gramEnd"/>
            <w:r>
              <w:t xml:space="preserve">   \</w:t>
            </w:r>
          </w:p>
          <w:p w14:paraId="0BB6FA77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b = | 10   |</w:t>
            </w:r>
          </w:p>
          <w:p w14:paraId="05B363DA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    \ 12.5 /</w:t>
            </w:r>
          </w:p>
          <w:p w14:paraId="4E0A53A6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@param[out] A </w:t>
            </w:r>
            <w:r>
              <w:rPr>
                <w:rFonts w:hint="eastAsia"/>
              </w:rPr>
              <w:t>係数行列</w:t>
            </w:r>
          </w:p>
          <w:p w14:paraId="7D37DCA5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@param[out] b </w:t>
            </w:r>
            <w:r>
              <w:rPr>
                <w:rFonts w:hint="eastAsia"/>
              </w:rPr>
              <w:t>右辺ベクトル</w:t>
            </w:r>
          </w:p>
          <w:p w14:paraId="6318A1DF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*/</w:t>
            </w:r>
          </w:p>
          <w:p w14:paraId="4306D27C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>void set_equation2(matrix* A, vector* b) {</w:t>
            </w:r>
          </w:p>
          <w:p w14:paraId="77C5BD27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行列サイズ指定</w:t>
            </w:r>
            <w:r>
              <w:rPr>
                <w:rFonts w:hint="eastAsia"/>
              </w:rPr>
              <w:t xml:space="preserve"> */</w:t>
            </w:r>
          </w:p>
          <w:p w14:paraId="77F686C3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int N = 3;</w:t>
            </w:r>
          </w:p>
          <w:p w14:paraId="479CE1F2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領域確保</w:t>
            </w:r>
            <w:r>
              <w:rPr>
                <w:rFonts w:hint="eastAsia"/>
              </w:rPr>
              <w:t xml:space="preserve"> */</w:t>
            </w:r>
          </w:p>
          <w:p w14:paraId="6894EB89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matrix_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N, N, A);</w:t>
            </w:r>
          </w:p>
          <w:p w14:paraId="341CD2D1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vector_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N, b);</w:t>
            </w:r>
          </w:p>
          <w:p w14:paraId="50D072EB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係数行列要素指定</w:t>
            </w:r>
            <w:r>
              <w:rPr>
                <w:rFonts w:hint="eastAsia"/>
              </w:rPr>
              <w:t xml:space="preserve"> */</w:t>
            </w:r>
          </w:p>
          <w:p w14:paraId="67D576CA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0][0] = 3;</w:t>
            </w:r>
          </w:p>
          <w:p w14:paraId="033AFFEC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0][1] = 2;</w:t>
            </w:r>
          </w:p>
          <w:p w14:paraId="0978C0BA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0][2] = 1;</w:t>
            </w:r>
          </w:p>
          <w:p w14:paraId="788657B1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1][0] = 2;</w:t>
            </w:r>
          </w:p>
          <w:p w14:paraId="54DF1401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1][1] = 4;</w:t>
            </w:r>
          </w:p>
          <w:p w14:paraId="0D0F5EE1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1][2] = 3;</w:t>
            </w:r>
          </w:p>
          <w:p w14:paraId="21B7A286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2][0] = 1;</w:t>
            </w:r>
          </w:p>
          <w:p w14:paraId="1CE2BEC8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2][1] = 3;</w:t>
            </w:r>
          </w:p>
          <w:p w14:paraId="41BDB8CD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2][2] = 5;</w:t>
            </w:r>
          </w:p>
          <w:p w14:paraId="2667688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右辺ベクトル要素指定</w:t>
            </w:r>
            <w:r>
              <w:rPr>
                <w:rFonts w:hint="eastAsia"/>
              </w:rPr>
              <w:t xml:space="preserve"> */</w:t>
            </w:r>
          </w:p>
          <w:p w14:paraId="682153D6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lastRenderedPageBreak/>
              <w:t xml:space="preserve">    b-&gt;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0] = 6;</w:t>
            </w:r>
          </w:p>
          <w:p w14:paraId="619A284F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b-&gt;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1] = 10;</w:t>
            </w:r>
          </w:p>
          <w:p w14:paraId="72094A4B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b-&gt;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2] = 12.5;</w:t>
            </w:r>
          </w:p>
          <w:p w14:paraId="69741927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>}</w:t>
            </w:r>
          </w:p>
          <w:p w14:paraId="25F5DB6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</w:p>
          <w:p w14:paraId="63EE4638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</w:p>
          <w:p w14:paraId="4708C9B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>/**</w:t>
            </w:r>
          </w:p>
          <w:p w14:paraId="372EE5CB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    / 1 2 2 \</w:t>
            </w:r>
          </w:p>
          <w:p w14:paraId="1D3269B3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A = | 3 6 2 |</w:t>
            </w:r>
          </w:p>
          <w:p w14:paraId="320DC069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    \ 1 1 1 /</w:t>
            </w:r>
          </w:p>
          <w:p w14:paraId="549B417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</w:t>
            </w:r>
          </w:p>
          <w:p w14:paraId="632AD9A7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    / 1 \</w:t>
            </w:r>
          </w:p>
          <w:p w14:paraId="7DECC5B0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b = | 7 |</w:t>
            </w:r>
          </w:p>
          <w:p w14:paraId="7F68F1F6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     \ 5 /</w:t>
            </w:r>
          </w:p>
          <w:p w14:paraId="78176253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@param[out] A </w:t>
            </w:r>
            <w:r>
              <w:rPr>
                <w:rFonts w:hint="eastAsia"/>
              </w:rPr>
              <w:t>係数行列</w:t>
            </w:r>
          </w:p>
          <w:p w14:paraId="34240303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* @param[out] b </w:t>
            </w:r>
            <w:r>
              <w:rPr>
                <w:rFonts w:hint="eastAsia"/>
              </w:rPr>
              <w:t>右辺ベクトル</w:t>
            </w:r>
          </w:p>
          <w:p w14:paraId="6494637A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*/</w:t>
            </w:r>
          </w:p>
          <w:p w14:paraId="2BB933E9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>void set_equation3(matrix* A, vector* b) {</w:t>
            </w:r>
          </w:p>
          <w:p w14:paraId="7B093D65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行列サイズ指定</w:t>
            </w:r>
            <w:r>
              <w:rPr>
                <w:rFonts w:hint="eastAsia"/>
              </w:rPr>
              <w:t xml:space="preserve"> */</w:t>
            </w:r>
          </w:p>
          <w:p w14:paraId="2C853E09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int N = 3;</w:t>
            </w:r>
          </w:p>
          <w:p w14:paraId="0EA999CB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領域確保</w:t>
            </w:r>
            <w:r>
              <w:rPr>
                <w:rFonts w:hint="eastAsia"/>
              </w:rPr>
              <w:t xml:space="preserve"> */</w:t>
            </w:r>
          </w:p>
          <w:p w14:paraId="1B7DAEE8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matrix_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N, N, A);</w:t>
            </w:r>
          </w:p>
          <w:p w14:paraId="3FABA990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vector_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N, b);</w:t>
            </w:r>
          </w:p>
          <w:p w14:paraId="3794C46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係数行列要素指定</w:t>
            </w:r>
            <w:r>
              <w:rPr>
                <w:rFonts w:hint="eastAsia"/>
              </w:rPr>
              <w:t xml:space="preserve"> */</w:t>
            </w:r>
          </w:p>
          <w:p w14:paraId="613F0A51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0][0] = 1;</w:t>
            </w:r>
          </w:p>
          <w:p w14:paraId="4A7BA509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0][1] = 2;</w:t>
            </w:r>
          </w:p>
          <w:p w14:paraId="04771B6C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0][2] = 2;</w:t>
            </w:r>
          </w:p>
          <w:p w14:paraId="6863A6D8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1][0] = 3;</w:t>
            </w:r>
          </w:p>
          <w:p w14:paraId="5204978A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1][1] = 6;</w:t>
            </w:r>
          </w:p>
          <w:p w14:paraId="153678A1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1][2] = 2;</w:t>
            </w:r>
          </w:p>
          <w:p w14:paraId="65BE76C0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2][0] = 1;</w:t>
            </w:r>
          </w:p>
          <w:p w14:paraId="56DEA1C7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2][1] = 1;</w:t>
            </w:r>
          </w:p>
          <w:p w14:paraId="35F13D10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A-&gt;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2][2] = 1;</w:t>
            </w:r>
          </w:p>
          <w:p w14:paraId="02C06CA0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右辺ベクトル要素指定</w:t>
            </w:r>
            <w:r>
              <w:rPr>
                <w:rFonts w:hint="eastAsia"/>
              </w:rPr>
              <w:t xml:space="preserve"> */</w:t>
            </w:r>
          </w:p>
          <w:p w14:paraId="2B13F97D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b-&gt;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0] = 1;</w:t>
            </w:r>
          </w:p>
          <w:p w14:paraId="3856EF3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b-&gt;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1] = 7;</w:t>
            </w:r>
          </w:p>
          <w:p w14:paraId="7A23709C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b-&gt;</w:t>
            </w:r>
            <w:proofErr w:type="spellStart"/>
            <w:proofErr w:type="gramStart"/>
            <w:r>
              <w:t>val</w:t>
            </w:r>
            <w:proofErr w:type="spellEnd"/>
            <w:r>
              <w:t>[</w:t>
            </w:r>
            <w:proofErr w:type="gramEnd"/>
            <w:r>
              <w:t>2] = 5;</w:t>
            </w:r>
          </w:p>
          <w:p w14:paraId="3CA3FEE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>}</w:t>
            </w:r>
          </w:p>
          <w:p w14:paraId="7A765228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</w:p>
          <w:p w14:paraId="283AC6DD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>int main(void) {</w:t>
            </w:r>
          </w:p>
          <w:p w14:paraId="71EBC933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int N; /* </w:t>
            </w:r>
            <w:r>
              <w:rPr>
                <w:rFonts w:hint="eastAsia"/>
              </w:rPr>
              <w:t>行列サイズ</w:t>
            </w:r>
            <w:r>
              <w:rPr>
                <w:rFonts w:hint="eastAsia"/>
              </w:rPr>
              <w:t xml:space="preserve"> */</w:t>
            </w:r>
          </w:p>
          <w:p w14:paraId="7D929D37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double det; /* </w:t>
            </w:r>
            <w:r>
              <w:rPr>
                <w:rFonts w:hint="eastAsia"/>
              </w:rPr>
              <w:t>行列式</w:t>
            </w:r>
            <w:r>
              <w:rPr>
                <w:rFonts w:hint="eastAsia"/>
              </w:rPr>
              <w:t xml:space="preserve"> */</w:t>
            </w:r>
          </w:p>
          <w:p w14:paraId="7CA63233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matrix A; /* </w:t>
            </w:r>
            <w:r>
              <w:rPr>
                <w:rFonts w:hint="eastAsia"/>
              </w:rPr>
              <w:t>係数行列</w:t>
            </w:r>
            <w:r>
              <w:rPr>
                <w:rFonts w:hint="eastAsia"/>
              </w:rPr>
              <w:t xml:space="preserve"> */</w:t>
            </w:r>
          </w:p>
          <w:p w14:paraId="0EE0CC09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vector b; /* </w:t>
            </w:r>
            <w:r>
              <w:rPr>
                <w:rFonts w:hint="eastAsia"/>
              </w:rPr>
              <w:t>右辺ベクトル</w:t>
            </w:r>
            <w:r>
              <w:rPr>
                <w:rFonts w:hint="eastAsia"/>
              </w:rPr>
              <w:t xml:space="preserve"> */</w:t>
            </w:r>
          </w:p>
          <w:p w14:paraId="61003256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matrix L; /* L */</w:t>
            </w:r>
          </w:p>
          <w:p w14:paraId="5F97E881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matrix U; /* U */</w:t>
            </w:r>
          </w:p>
          <w:p w14:paraId="61BF7FD8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vector x; /* </w:t>
            </w:r>
            <w:r>
              <w:rPr>
                <w:rFonts w:hint="eastAsia"/>
              </w:rPr>
              <w:t>解ベクトル</w:t>
            </w:r>
            <w:r>
              <w:rPr>
                <w:rFonts w:hint="eastAsia"/>
              </w:rPr>
              <w:t xml:space="preserve"> */</w:t>
            </w:r>
          </w:p>
          <w:p w14:paraId="0A98594A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char </w:t>
            </w:r>
            <w:proofErr w:type="spell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[2]; /* </w:t>
            </w:r>
            <w:r>
              <w:rPr>
                <w:rFonts w:hint="eastAsia"/>
              </w:rPr>
              <w:t>方程式</w:t>
            </w:r>
            <w:proofErr w:type="gramStart"/>
            <w:r>
              <w:rPr>
                <w:rFonts w:hint="eastAsia"/>
              </w:rPr>
              <w:t>切替</w:t>
            </w:r>
            <w:proofErr w:type="gramEnd"/>
            <w:r>
              <w:rPr>
                <w:rFonts w:hint="eastAsia"/>
              </w:rPr>
              <w:t>スイッチ</w:t>
            </w:r>
            <w:r>
              <w:rPr>
                <w:rFonts w:hint="eastAsia"/>
              </w:rPr>
              <w:t xml:space="preserve"> */</w:t>
            </w:r>
          </w:p>
          <w:p w14:paraId="11A61ADE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</w:p>
          <w:p w14:paraId="2C6165DB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"input 1,2,3 ? ");</w:t>
            </w:r>
          </w:p>
          <w:p w14:paraId="2F8D46AB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proofErr w:type="gramStart"/>
            <w:r>
              <w:t>fgets</w:t>
            </w:r>
            <w:proofErr w:type="spellEnd"/>
            <w:r>
              <w:t>(</w:t>
            </w:r>
            <w:proofErr w:type="spellStart"/>
            <w:proofErr w:type="gramEnd"/>
            <w:r>
              <w:t>sw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sw</w:t>
            </w:r>
            <w:proofErr w:type="spellEnd"/>
            <w:r>
              <w:t>), stdin);</w:t>
            </w:r>
          </w:p>
          <w:p w14:paraId="59DCEC3B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switch (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sw</w:t>
            </w:r>
            <w:proofErr w:type="spellEnd"/>
            <w:r>
              <w:t>)) {</w:t>
            </w:r>
          </w:p>
          <w:p w14:paraId="0B5F72AC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case 1:</w:t>
            </w:r>
          </w:p>
          <w:p w14:paraId="67BEDECA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    set_equation1(&amp;A, &amp;b);</w:t>
            </w:r>
          </w:p>
          <w:p w14:paraId="2075CEF7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    break;</w:t>
            </w:r>
          </w:p>
          <w:p w14:paraId="62919C91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case 2:</w:t>
            </w:r>
          </w:p>
          <w:p w14:paraId="0730416B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    set_equation2(&amp;A, &amp;b);</w:t>
            </w:r>
          </w:p>
          <w:p w14:paraId="614A5812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    break;</w:t>
            </w:r>
          </w:p>
          <w:p w14:paraId="7C219F33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case 3:</w:t>
            </w:r>
          </w:p>
          <w:p w14:paraId="30E5609D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    set_equation3(&amp;A, &amp;b);</w:t>
            </w:r>
          </w:p>
          <w:p w14:paraId="6AB82EE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    break;</w:t>
            </w:r>
          </w:p>
          <w:p w14:paraId="36EBC216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default:</w:t>
            </w:r>
          </w:p>
          <w:p w14:paraId="0D8196FE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    return EXIT_FAILURE;</w:t>
            </w:r>
          </w:p>
          <w:p w14:paraId="3F8A4F50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}</w:t>
            </w:r>
          </w:p>
          <w:p w14:paraId="38117D0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行列サイズ指定</w:t>
            </w:r>
            <w:r>
              <w:rPr>
                <w:rFonts w:hint="eastAsia"/>
              </w:rPr>
              <w:t xml:space="preserve"> */</w:t>
            </w:r>
          </w:p>
          <w:p w14:paraId="11F5CAD6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N = </w:t>
            </w:r>
            <w:proofErr w:type="gramStart"/>
            <w:r>
              <w:t>A.size</w:t>
            </w:r>
            <w:proofErr w:type="gramEnd"/>
            <w:r>
              <w:t>1;</w:t>
            </w:r>
          </w:p>
          <w:p w14:paraId="1D73390E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/* </w:t>
            </w:r>
            <w:r>
              <w:rPr>
                <w:rFonts w:hint="eastAsia"/>
              </w:rPr>
              <w:t>領域確保</w:t>
            </w:r>
            <w:r>
              <w:rPr>
                <w:rFonts w:hint="eastAsia"/>
              </w:rPr>
              <w:t xml:space="preserve"> */</w:t>
            </w:r>
          </w:p>
          <w:p w14:paraId="6860823C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matrix_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N, N, &amp;L);</w:t>
            </w:r>
          </w:p>
          <w:p w14:paraId="597121D2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matrix_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N, N, &amp;U);</w:t>
            </w:r>
          </w:p>
          <w:p w14:paraId="642B4FF3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vector_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N, &amp;x);</w:t>
            </w:r>
          </w:p>
          <w:p w14:paraId="6CA7153C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係数行列表示</w:t>
            </w:r>
            <w:r>
              <w:rPr>
                <w:rFonts w:hint="eastAsia"/>
              </w:rPr>
              <w:t xml:space="preserve"> */</w:t>
            </w:r>
          </w:p>
          <w:p w14:paraId="60E69794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 =\n");</w:t>
            </w:r>
          </w:p>
          <w:p w14:paraId="0952017B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matrix_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&amp;A, "%f");</w:t>
            </w:r>
          </w:p>
          <w:p w14:paraId="2A0F70B3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右辺ベクトル表示</w:t>
            </w:r>
            <w:r>
              <w:rPr>
                <w:rFonts w:hint="eastAsia"/>
              </w:rPr>
              <w:t xml:space="preserve"> */</w:t>
            </w:r>
          </w:p>
          <w:p w14:paraId="2D635287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 = ");</w:t>
            </w:r>
          </w:p>
          <w:p w14:paraId="5661D42B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vector_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&amp;b, "%f");</w:t>
            </w:r>
          </w:p>
          <w:p w14:paraId="02154845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LU</w:t>
            </w:r>
            <w:r>
              <w:rPr>
                <w:rFonts w:hint="eastAsia"/>
              </w:rPr>
              <w:t>分解</w:t>
            </w:r>
            <w:r>
              <w:rPr>
                <w:rFonts w:hint="eastAsia"/>
              </w:rPr>
              <w:t xml:space="preserve"> */</w:t>
            </w:r>
          </w:p>
          <w:p w14:paraId="05823FF5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det = </w:t>
            </w:r>
            <w:proofErr w:type="spellStart"/>
            <w:r>
              <w:t>lu_</w:t>
            </w:r>
            <w:proofErr w:type="gramStart"/>
            <w:r>
              <w:t>decomp</w:t>
            </w:r>
            <w:proofErr w:type="spellEnd"/>
            <w:r>
              <w:t>(</w:t>
            </w:r>
            <w:proofErr w:type="gramEnd"/>
            <w:r>
              <w:t>&amp;L, &amp;U, &amp;A);</w:t>
            </w:r>
          </w:p>
          <w:p w14:paraId="70DC5905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L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を表示</w:t>
            </w:r>
            <w:r>
              <w:rPr>
                <w:rFonts w:hint="eastAsia"/>
              </w:rPr>
              <w:t xml:space="preserve"> */</w:t>
            </w:r>
          </w:p>
          <w:p w14:paraId="504FFC70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 =\n");</w:t>
            </w:r>
          </w:p>
          <w:p w14:paraId="27942EFA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matrix_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&amp;L, "%f");</w:t>
            </w:r>
          </w:p>
          <w:p w14:paraId="7ADB01F0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"U =\n");</w:t>
            </w:r>
          </w:p>
          <w:p w14:paraId="3EE63B37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matrix_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&amp;U, "%f");</w:t>
            </w:r>
          </w:p>
          <w:p w14:paraId="217A7D88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行列式表示</w:t>
            </w:r>
            <w:r>
              <w:rPr>
                <w:rFonts w:hint="eastAsia"/>
              </w:rPr>
              <w:t xml:space="preserve"> */</w:t>
            </w:r>
          </w:p>
          <w:p w14:paraId="732E87FF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"det = %3.0f\n", det);</w:t>
            </w:r>
          </w:p>
          <w:p w14:paraId="5B242750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LU</w:t>
            </w:r>
            <w:r>
              <w:rPr>
                <w:rFonts w:hint="eastAsia"/>
              </w:rPr>
              <w:t>分解を用いて連立方程式を解く</w:t>
            </w:r>
            <w:r>
              <w:rPr>
                <w:rFonts w:hint="eastAsia"/>
              </w:rPr>
              <w:t xml:space="preserve"> */</w:t>
            </w:r>
          </w:p>
          <w:p w14:paraId="150514A3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lu_</w:t>
            </w:r>
            <w:proofErr w:type="gramStart"/>
            <w:r>
              <w:t>solve</w:t>
            </w:r>
            <w:proofErr w:type="spellEnd"/>
            <w:r>
              <w:t>(</w:t>
            </w:r>
            <w:proofErr w:type="gramEnd"/>
            <w:r>
              <w:t>&amp;x, &amp;L, &amp;U, &amp;b);</w:t>
            </w:r>
          </w:p>
          <w:p w14:paraId="7EF56C41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解ベクトル表示</w:t>
            </w:r>
            <w:r>
              <w:rPr>
                <w:rFonts w:hint="eastAsia"/>
              </w:rPr>
              <w:t xml:space="preserve"> */</w:t>
            </w:r>
          </w:p>
          <w:p w14:paraId="2846FEEA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 = ");</w:t>
            </w:r>
          </w:p>
          <w:p w14:paraId="46AE0FE1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vector_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&amp;x, "%f");</w:t>
            </w:r>
          </w:p>
          <w:p w14:paraId="1EA3FF69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領域解放</w:t>
            </w:r>
            <w:r>
              <w:rPr>
                <w:rFonts w:hint="eastAsia"/>
              </w:rPr>
              <w:t xml:space="preserve"> */</w:t>
            </w:r>
          </w:p>
          <w:p w14:paraId="148A1C5D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matrix_delete</w:t>
            </w:r>
            <w:proofErr w:type="spellEnd"/>
            <w:r>
              <w:t>(&amp;A);</w:t>
            </w:r>
          </w:p>
          <w:p w14:paraId="116EDEA0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matrix_delete</w:t>
            </w:r>
            <w:proofErr w:type="spellEnd"/>
            <w:r>
              <w:t>(&amp;L);</w:t>
            </w:r>
          </w:p>
          <w:p w14:paraId="655F547F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matrix_delete</w:t>
            </w:r>
            <w:proofErr w:type="spellEnd"/>
            <w:r>
              <w:t>(&amp;U);</w:t>
            </w:r>
          </w:p>
          <w:p w14:paraId="15398B11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vector_delete</w:t>
            </w:r>
            <w:proofErr w:type="spellEnd"/>
            <w:r>
              <w:t>(&amp;b);</w:t>
            </w:r>
          </w:p>
          <w:p w14:paraId="5B98D979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</w:t>
            </w:r>
            <w:proofErr w:type="spellStart"/>
            <w:r>
              <w:t>vector_delete</w:t>
            </w:r>
            <w:proofErr w:type="spellEnd"/>
            <w:r>
              <w:t>(&amp;x);</w:t>
            </w:r>
          </w:p>
          <w:p w14:paraId="11DBF00B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</w:p>
          <w:p w14:paraId="3D949DDA" w14:textId="77777777" w:rsidR="00A46118" w:rsidRDefault="00A46118" w:rsidP="00A46118">
            <w:pPr>
              <w:pStyle w:val="a"/>
              <w:numPr>
                <w:ilvl w:val="0"/>
                <w:numId w:val="35"/>
              </w:numPr>
            </w:pPr>
            <w:r>
              <w:t xml:space="preserve">    return EXIT_SUCCESS;</w:t>
            </w:r>
          </w:p>
          <w:p w14:paraId="51BA87C3" w14:textId="09789575" w:rsidR="00D24869" w:rsidRDefault="00A46118" w:rsidP="00A46118">
            <w:pPr>
              <w:pStyle w:val="a"/>
              <w:numPr>
                <w:ilvl w:val="0"/>
                <w:numId w:val="35"/>
              </w:numPr>
              <w:rPr>
                <w:rFonts w:hint="eastAsia"/>
              </w:rPr>
            </w:pPr>
            <w:r>
              <w:t>}</w:t>
            </w:r>
          </w:p>
        </w:tc>
      </w:tr>
    </w:tbl>
    <w:p w14:paraId="54203807" w14:textId="77777777" w:rsidR="00D24869" w:rsidRPr="00D24869" w:rsidRDefault="00D24869" w:rsidP="00D24869">
      <w:pPr>
        <w:rPr>
          <w:lang w:val="en-GB"/>
        </w:rPr>
      </w:pPr>
    </w:p>
    <w:p w14:paraId="73123816" w14:textId="294850B2" w:rsidR="00D24869" w:rsidRDefault="00BD1D21" w:rsidP="00D24869">
      <w:r>
        <w:rPr>
          <w:rFonts w:hint="eastAsia"/>
        </w:rPr>
        <w:t>このプログラムに含まれる構造体・関数をそれぞれ以下の表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にまとめて示す。</w:t>
      </w:r>
    </w:p>
    <w:p w14:paraId="76E9BA40" w14:textId="77777777" w:rsidR="00A16FE1" w:rsidRDefault="00A16FE1" w:rsidP="00D24869">
      <w:pPr>
        <w:rPr>
          <w:rFonts w:hint="eastAsia"/>
        </w:rPr>
      </w:pPr>
    </w:p>
    <w:p w14:paraId="52B82A3A" w14:textId="039D926C" w:rsidR="00BD1D21" w:rsidRDefault="00BD1D21" w:rsidP="00BD1D2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 xml:space="preserve">　プログラムに含まれる構造体一覧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540"/>
        <w:gridCol w:w="3540"/>
      </w:tblGrid>
      <w:tr w:rsidR="00BD1D21" w:rsidRPr="00A16FE1" w14:paraId="653D7FB3" w14:textId="77777777" w:rsidTr="00CB0769">
        <w:tc>
          <w:tcPr>
            <w:tcW w:w="1980" w:type="dxa"/>
          </w:tcPr>
          <w:p w14:paraId="4042F88B" w14:textId="696AEAA3" w:rsidR="00BD1D21" w:rsidRPr="00A16FE1" w:rsidRDefault="00A16FE1" w:rsidP="00BD1D21">
            <w:pPr>
              <w:jc w:val="center"/>
              <w:rPr>
                <w:rFonts w:ascii="MS Gothic" w:eastAsia="MS Gothic" w:hAnsi="MS Gothic" w:hint="eastAsia"/>
              </w:rPr>
            </w:pPr>
            <w:r w:rsidRPr="00A16FE1">
              <w:rPr>
                <w:rFonts w:ascii="MS Gothic" w:eastAsia="MS Gothic" w:hAnsi="MS Gothic" w:hint="eastAsia"/>
              </w:rPr>
              <w:t>ファイル名</w:t>
            </w:r>
          </w:p>
        </w:tc>
        <w:tc>
          <w:tcPr>
            <w:tcW w:w="3540" w:type="dxa"/>
          </w:tcPr>
          <w:p w14:paraId="6445D325" w14:textId="624F6319" w:rsidR="00BD1D21" w:rsidRPr="00A16FE1" w:rsidRDefault="00A16FE1" w:rsidP="00BD1D21">
            <w:pPr>
              <w:jc w:val="center"/>
              <w:rPr>
                <w:rFonts w:ascii="MS Gothic" w:eastAsia="MS Gothic" w:hAnsi="MS Gothic" w:hint="eastAsia"/>
              </w:rPr>
            </w:pPr>
            <w:r w:rsidRPr="00A16FE1">
              <w:rPr>
                <w:rFonts w:ascii="MS Gothic" w:eastAsia="MS Gothic" w:hAnsi="MS Gothic" w:hint="eastAsia"/>
              </w:rPr>
              <w:t>構造体</w:t>
            </w:r>
          </w:p>
        </w:tc>
        <w:tc>
          <w:tcPr>
            <w:tcW w:w="3540" w:type="dxa"/>
          </w:tcPr>
          <w:p w14:paraId="65C22CCC" w14:textId="5C49AD7A" w:rsidR="00BD1D21" w:rsidRPr="00A16FE1" w:rsidRDefault="00A16FE1" w:rsidP="00BD1D21">
            <w:pPr>
              <w:jc w:val="center"/>
              <w:rPr>
                <w:rFonts w:ascii="MS Gothic" w:eastAsia="MS Gothic" w:hAnsi="MS Gothic" w:hint="eastAsia"/>
              </w:rPr>
            </w:pPr>
            <w:r w:rsidRPr="00A16FE1">
              <w:rPr>
                <w:rFonts w:ascii="MS Gothic" w:eastAsia="MS Gothic" w:hAnsi="MS Gothic" w:hint="eastAsia"/>
              </w:rPr>
              <w:t>説明</w:t>
            </w:r>
          </w:p>
        </w:tc>
      </w:tr>
      <w:tr w:rsidR="00BD1D21" w14:paraId="7153A10E" w14:textId="77777777" w:rsidTr="00CB0769">
        <w:tc>
          <w:tcPr>
            <w:tcW w:w="1980" w:type="dxa"/>
            <w:vAlign w:val="center"/>
          </w:tcPr>
          <w:p w14:paraId="0358DDF5" w14:textId="665FC38F" w:rsidR="00BD1D21" w:rsidRPr="004B1093" w:rsidRDefault="004B1093" w:rsidP="00A5315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matrix.h</w:t>
            </w:r>
            <w:proofErr w:type="spellEnd"/>
          </w:p>
        </w:tc>
        <w:tc>
          <w:tcPr>
            <w:tcW w:w="3540" w:type="dxa"/>
          </w:tcPr>
          <w:p w14:paraId="40816849" w14:textId="77777777" w:rsidR="00A5315E" w:rsidRDefault="004B1093" w:rsidP="00FC1762">
            <w:pPr>
              <w:jc w:val="left"/>
            </w:pPr>
            <w:proofErr w:type="gramStart"/>
            <w:r w:rsidRPr="004B1093">
              <w:t>matrix</w:t>
            </w:r>
            <w:r>
              <w:t>{</w:t>
            </w:r>
            <w:proofErr w:type="gramEnd"/>
          </w:p>
          <w:p w14:paraId="0347B103" w14:textId="22B2CD79" w:rsidR="00BD1D21" w:rsidRDefault="00FC1762" w:rsidP="00A5315E">
            <w:pPr>
              <w:ind w:leftChars="100" w:left="2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 size1;</w:t>
            </w:r>
            <w:r w:rsidR="00A5315E">
              <w:br/>
            </w:r>
            <w:r>
              <w:rPr>
                <w:rFonts w:hint="eastAsia"/>
              </w:rPr>
              <w:t>int size2;</w:t>
            </w:r>
            <w:r w:rsidR="00A5315E">
              <w:br/>
            </w:r>
            <w:r>
              <w:rPr>
                <w:rFonts w:hint="eastAsia"/>
              </w:rPr>
              <w:t>double **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;</w:t>
            </w:r>
            <w:r w:rsidR="004B1093">
              <w:t>}</w:t>
            </w:r>
          </w:p>
        </w:tc>
        <w:tc>
          <w:tcPr>
            <w:tcW w:w="3540" w:type="dxa"/>
          </w:tcPr>
          <w:p w14:paraId="136A69F9" w14:textId="77777777" w:rsidR="00000875" w:rsidRDefault="00000875" w:rsidP="00FC1762">
            <w:pPr>
              <w:jc w:val="left"/>
            </w:pPr>
            <w:r w:rsidRPr="00000875">
              <w:rPr>
                <w:rFonts w:hint="eastAsia"/>
              </w:rPr>
              <w:t>2</w:t>
            </w:r>
            <w:r w:rsidRPr="00000875">
              <w:rPr>
                <w:rFonts w:hint="eastAsia"/>
              </w:rPr>
              <w:t>次元配列構造体</w:t>
            </w:r>
          </w:p>
          <w:p w14:paraId="705E6B9F" w14:textId="179A3EDD" w:rsidR="00BD1D21" w:rsidRPr="00000875" w:rsidRDefault="00000875" w:rsidP="00000875">
            <w:pPr>
              <w:ind w:leftChars="100" w:left="210"/>
              <w:jc w:val="left"/>
              <w:rPr>
                <w:rFonts w:hint="eastAsia"/>
                <w:lang w:val="en-GB"/>
              </w:rPr>
            </w:pPr>
            <w:r>
              <w:t xml:space="preserve">size1: </w:t>
            </w:r>
            <w:r>
              <w:rPr>
                <w:rFonts w:hint="eastAsia"/>
              </w:rPr>
              <w:t>行数</w:t>
            </w:r>
            <w:r>
              <w:br/>
            </w:r>
            <w:r>
              <w:rPr>
                <w:lang w:val="en-GB"/>
              </w:rPr>
              <w:t xml:space="preserve">size2: </w:t>
            </w:r>
            <w:r>
              <w:rPr>
                <w:rFonts w:hint="eastAsia"/>
                <w:lang w:val="en-GB"/>
              </w:rPr>
              <w:t>列数</w:t>
            </w:r>
            <w:r>
              <w:rPr>
                <w:lang w:val="en-GB"/>
              </w:rPr>
              <w:br/>
              <w:t>**</w:t>
            </w:r>
            <w:proofErr w:type="spellStart"/>
            <w:r>
              <w:rPr>
                <w:lang w:val="en-GB"/>
              </w:rPr>
              <w:t>val</w:t>
            </w:r>
            <w:proofErr w:type="spellEnd"/>
            <w:r>
              <w:rPr>
                <w:lang w:val="en-GB"/>
              </w:rPr>
              <w:t xml:space="preserve">: </w:t>
            </w:r>
            <w:r>
              <w:rPr>
                <w:rFonts w:hint="eastAsia"/>
                <w:lang w:val="en-GB"/>
              </w:rPr>
              <w:t>配列要素</w:t>
            </w:r>
          </w:p>
        </w:tc>
      </w:tr>
      <w:tr w:rsidR="00DB221C" w14:paraId="0460021A" w14:textId="77777777" w:rsidTr="00CB0769">
        <w:tc>
          <w:tcPr>
            <w:tcW w:w="1980" w:type="dxa"/>
            <w:vAlign w:val="center"/>
          </w:tcPr>
          <w:p w14:paraId="3056953E" w14:textId="253CFFB8" w:rsidR="00DB221C" w:rsidRPr="00A54113" w:rsidRDefault="00DB221C" w:rsidP="00A5315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vector.h</w:t>
            </w:r>
            <w:proofErr w:type="spellEnd"/>
          </w:p>
        </w:tc>
        <w:tc>
          <w:tcPr>
            <w:tcW w:w="3540" w:type="dxa"/>
          </w:tcPr>
          <w:p w14:paraId="694F91B8" w14:textId="77777777" w:rsidR="00A5315E" w:rsidRDefault="00DB221C" w:rsidP="00DB221C">
            <w:pPr>
              <w:jc w:val="left"/>
              <w:rPr>
                <w:lang w:val="en-GB"/>
              </w:rPr>
            </w:pPr>
            <w:proofErr w:type="gramStart"/>
            <w:r w:rsidRPr="00A54113">
              <w:rPr>
                <w:lang w:val="en-GB"/>
              </w:rPr>
              <w:t>vector</w:t>
            </w:r>
            <w:r>
              <w:rPr>
                <w:lang w:val="en-GB"/>
              </w:rPr>
              <w:t>{</w:t>
            </w:r>
            <w:proofErr w:type="gramEnd"/>
          </w:p>
          <w:p w14:paraId="04A82872" w14:textId="3EF8C94E" w:rsidR="00DB221C" w:rsidRPr="00000875" w:rsidRDefault="00DB221C" w:rsidP="00A5315E">
            <w:pPr>
              <w:ind w:leftChars="100" w:left="210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int size;</w:t>
            </w:r>
            <w:r w:rsidR="00A5315E">
              <w:rPr>
                <w:lang w:val="en-GB"/>
              </w:rPr>
              <w:br/>
            </w:r>
            <w:r>
              <w:rPr>
                <w:lang w:val="en-GB"/>
              </w:rPr>
              <w:t>double *</w:t>
            </w:r>
            <w:proofErr w:type="spellStart"/>
            <w:r>
              <w:rPr>
                <w:lang w:val="en-GB"/>
              </w:rPr>
              <w:t>val</w:t>
            </w:r>
            <w:proofErr w:type="spellEnd"/>
            <w:r>
              <w:rPr>
                <w:lang w:val="en-GB"/>
              </w:rPr>
              <w:t>;}</w:t>
            </w:r>
          </w:p>
        </w:tc>
        <w:tc>
          <w:tcPr>
            <w:tcW w:w="3540" w:type="dxa"/>
          </w:tcPr>
          <w:p w14:paraId="563C8179" w14:textId="29CFC29E" w:rsidR="00DB221C" w:rsidRDefault="00DB221C" w:rsidP="00DB221C">
            <w:pPr>
              <w:jc w:val="left"/>
            </w:pPr>
            <w:r>
              <w:rPr>
                <w:rFonts w:hint="eastAsia"/>
              </w:rPr>
              <w:t>1</w:t>
            </w:r>
            <w:r w:rsidRPr="00000875">
              <w:rPr>
                <w:rFonts w:hint="eastAsia"/>
              </w:rPr>
              <w:t>次元配列構造体</w:t>
            </w:r>
          </w:p>
          <w:p w14:paraId="42244461" w14:textId="24C55CA4" w:rsidR="00DB221C" w:rsidRDefault="00DB221C" w:rsidP="00A5315E">
            <w:pPr>
              <w:ind w:leftChars="100" w:left="210"/>
              <w:jc w:val="left"/>
              <w:rPr>
                <w:rFonts w:hint="eastAsia"/>
              </w:rPr>
            </w:pPr>
            <w:r>
              <w:t xml:space="preserve">size: </w:t>
            </w:r>
            <w:r>
              <w:rPr>
                <w:rFonts w:hint="eastAsia"/>
              </w:rPr>
              <w:t>サイズ</w:t>
            </w:r>
            <w:r>
              <w:rPr>
                <w:lang w:val="en-GB"/>
              </w:rPr>
              <w:br/>
              <w:t>*</w:t>
            </w:r>
            <w:proofErr w:type="spellStart"/>
            <w:r>
              <w:rPr>
                <w:lang w:val="en-GB"/>
              </w:rPr>
              <w:t>val</w:t>
            </w:r>
            <w:proofErr w:type="spellEnd"/>
            <w:r>
              <w:rPr>
                <w:lang w:val="en-GB"/>
              </w:rPr>
              <w:t xml:space="preserve">: </w:t>
            </w:r>
            <w:r>
              <w:rPr>
                <w:rFonts w:hint="eastAsia"/>
                <w:lang w:val="en-GB"/>
              </w:rPr>
              <w:t>配列要素</w:t>
            </w:r>
          </w:p>
        </w:tc>
      </w:tr>
    </w:tbl>
    <w:p w14:paraId="58A828CC" w14:textId="77777777" w:rsidR="00BD1D21" w:rsidRDefault="00BD1D21" w:rsidP="00BD1D21">
      <w:pPr>
        <w:jc w:val="center"/>
        <w:rPr>
          <w:rFonts w:hint="eastAsia"/>
        </w:rPr>
      </w:pPr>
    </w:p>
    <w:p w14:paraId="263F01B3" w14:textId="27C85B07" w:rsidR="00A16FE1" w:rsidRDefault="00A16FE1" w:rsidP="00A16F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 xml:space="preserve">　プログラムに含まれる</w:t>
      </w:r>
      <w:r>
        <w:rPr>
          <w:rFonts w:hint="eastAsia"/>
        </w:rPr>
        <w:t>関数</w:t>
      </w:r>
      <w:r>
        <w:rPr>
          <w:rFonts w:hint="eastAsia"/>
        </w:rPr>
        <w:t>一覧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540"/>
        <w:gridCol w:w="3540"/>
      </w:tblGrid>
      <w:tr w:rsidR="00A16FE1" w:rsidRPr="00A16FE1" w14:paraId="1FBDCFF6" w14:textId="77777777" w:rsidTr="00CB0769">
        <w:tc>
          <w:tcPr>
            <w:tcW w:w="1980" w:type="dxa"/>
          </w:tcPr>
          <w:p w14:paraId="5A310512" w14:textId="77777777" w:rsidR="00A16FE1" w:rsidRPr="00A16FE1" w:rsidRDefault="00A16FE1" w:rsidP="00690824">
            <w:pPr>
              <w:jc w:val="center"/>
              <w:rPr>
                <w:rFonts w:ascii="MS Gothic" w:eastAsia="MS Gothic" w:hAnsi="MS Gothic" w:hint="eastAsia"/>
              </w:rPr>
            </w:pPr>
            <w:r w:rsidRPr="00A16FE1">
              <w:rPr>
                <w:rFonts w:ascii="MS Gothic" w:eastAsia="MS Gothic" w:hAnsi="MS Gothic" w:hint="eastAsia"/>
              </w:rPr>
              <w:t>ファイル名</w:t>
            </w:r>
          </w:p>
        </w:tc>
        <w:tc>
          <w:tcPr>
            <w:tcW w:w="3540" w:type="dxa"/>
          </w:tcPr>
          <w:p w14:paraId="259C6399" w14:textId="3950EFFE" w:rsidR="00A16FE1" w:rsidRPr="00A16FE1" w:rsidRDefault="00A16FE1" w:rsidP="00690824">
            <w:pPr>
              <w:jc w:val="center"/>
              <w:rPr>
                <w:rFonts w:ascii="MS Gothic" w:eastAsia="MS Gothic" w:hAnsi="MS Gothic" w:hint="eastAsia"/>
              </w:rPr>
            </w:pPr>
            <w:r>
              <w:rPr>
                <w:rFonts w:ascii="MS Gothic" w:eastAsia="MS Gothic" w:hAnsi="MS Gothic" w:hint="eastAsia"/>
              </w:rPr>
              <w:t>関数</w:t>
            </w:r>
          </w:p>
        </w:tc>
        <w:tc>
          <w:tcPr>
            <w:tcW w:w="3540" w:type="dxa"/>
          </w:tcPr>
          <w:p w14:paraId="7BA5B92C" w14:textId="77777777" w:rsidR="00A16FE1" w:rsidRPr="00A16FE1" w:rsidRDefault="00A16FE1" w:rsidP="00690824">
            <w:pPr>
              <w:jc w:val="center"/>
              <w:rPr>
                <w:rFonts w:ascii="MS Gothic" w:eastAsia="MS Gothic" w:hAnsi="MS Gothic" w:hint="eastAsia"/>
              </w:rPr>
            </w:pPr>
            <w:r w:rsidRPr="00A16FE1">
              <w:rPr>
                <w:rFonts w:ascii="MS Gothic" w:eastAsia="MS Gothic" w:hAnsi="MS Gothic" w:hint="eastAsia"/>
              </w:rPr>
              <w:t>説明</w:t>
            </w:r>
          </w:p>
        </w:tc>
      </w:tr>
      <w:tr w:rsidR="009369BB" w14:paraId="1B16438A" w14:textId="77777777" w:rsidTr="00C45877">
        <w:tc>
          <w:tcPr>
            <w:tcW w:w="1980" w:type="dxa"/>
            <w:vMerge w:val="restart"/>
            <w:vAlign w:val="center"/>
          </w:tcPr>
          <w:p w14:paraId="4FDFD753" w14:textId="367A28C0" w:rsidR="009369BB" w:rsidRDefault="009369BB" w:rsidP="00C45877">
            <w:pPr>
              <w:jc w:val="center"/>
              <w:rPr>
                <w:rFonts w:hint="eastAsia"/>
              </w:rPr>
            </w:pPr>
            <w:proofErr w:type="spellStart"/>
            <w:r>
              <w:rPr>
                <w:lang w:val="en-GB"/>
              </w:rPr>
              <w:t>matrix.h</w:t>
            </w:r>
            <w:proofErr w:type="spellEnd"/>
          </w:p>
        </w:tc>
        <w:tc>
          <w:tcPr>
            <w:tcW w:w="3540" w:type="dxa"/>
          </w:tcPr>
          <w:p w14:paraId="59546584" w14:textId="2104BDE4" w:rsidR="009369BB" w:rsidRDefault="009369BB" w:rsidP="00C45877">
            <w:pPr>
              <w:jc w:val="left"/>
              <w:rPr>
                <w:rFonts w:hint="eastAsia"/>
              </w:rPr>
            </w:pPr>
            <w:r w:rsidRPr="00C45877">
              <w:t xml:space="preserve">void </w:t>
            </w:r>
            <w:proofErr w:type="spellStart"/>
            <w:r w:rsidRPr="00C45877">
              <w:t>matrix_</w:t>
            </w:r>
            <w:proofErr w:type="gramStart"/>
            <w:r w:rsidRPr="00C45877">
              <w:t>new</w:t>
            </w:r>
            <w:proofErr w:type="spellEnd"/>
            <w:r w:rsidRPr="00C45877">
              <w:t>(</w:t>
            </w:r>
            <w:proofErr w:type="gramEnd"/>
            <w:r w:rsidRPr="00C45877">
              <w:t>int m, int n, matrix *mat);</w:t>
            </w:r>
          </w:p>
        </w:tc>
        <w:tc>
          <w:tcPr>
            <w:tcW w:w="3540" w:type="dxa"/>
          </w:tcPr>
          <w:p w14:paraId="72279D8F" w14:textId="77777777" w:rsidR="009369BB" w:rsidRDefault="009369BB" w:rsidP="00C45877">
            <w:pPr>
              <w:jc w:val="left"/>
            </w:pPr>
            <w:r w:rsidRPr="00274FD7">
              <w:rPr>
                <w:rFonts w:hint="eastAsia"/>
              </w:rPr>
              <w:t>m</w:t>
            </w:r>
            <w:r w:rsidRPr="00274FD7">
              <w:rPr>
                <w:rFonts w:hint="eastAsia"/>
              </w:rPr>
              <w:t>×</w:t>
            </w:r>
            <w:r w:rsidRPr="00274FD7">
              <w:rPr>
                <w:rFonts w:hint="eastAsia"/>
              </w:rPr>
              <w:t>n</w:t>
            </w:r>
            <w:r w:rsidRPr="00274FD7">
              <w:rPr>
                <w:rFonts w:hint="eastAsia"/>
              </w:rPr>
              <w:t>の</w:t>
            </w:r>
            <w:r w:rsidRPr="00274FD7">
              <w:rPr>
                <w:rFonts w:hint="eastAsia"/>
              </w:rPr>
              <w:t>2</w:t>
            </w:r>
            <w:r w:rsidRPr="00274FD7">
              <w:rPr>
                <w:rFonts w:hint="eastAsia"/>
              </w:rPr>
              <w:t>次元配列を動的に確保</w:t>
            </w:r>
          </w:p>
          <w:p w14:paraId="15C7550B" w14:textId="008D3F19" w:rsidR="009369BB" w:rsidRPr="00274FD7" w:rsidRDefault="009369BB" w:rsidP="00415403">
            <w:pPr>
              <w:ind w:leftChars="100" w:left="210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m</w:t>
            </w:r>
            <w:r>
              <w:rPr>
                <w:lang w:val="en-GB"/>
              </w:rPr>
              <w:t xml:space="preserve">: </w:t>
            </w:r>
            <w:r>
              <w:rPr>
                <w:rFonts w:hint="eastAsia"/>
                <w:lang w:val="en-GB"/>
              </w:rPr>
              <w:t>行数</w:t>
            </w:r>
            <w:r>
              <w:rPr>
                <w:lang w:val="en-GB"/>
              </w:rPr>
              <w:br/>
              <w:t xml:space="preserve">n: </w:t>
            </w:r>
            <w:r>
              <w:rPr>
                <w:rFonts w:hint="eastAsia"/>
                <w:lang w:val="en-GB"/>
              </w:rPr>
              <w:t>列数</w:t>
            </w:r>
            <w:r>
              <w:rPr>
                <w:lang w:val="en-GB"/>
              </w:rPr>
              <w:br/>
              <w:t xml:space="preserve">*mat: </w:t>
            </w:r>
            <w:r>
              <w:rPr>
                <w:rFonts w:hint="eastAsia"/>
                <w:lang w:val="en-GB"/>
              </w:rPr>
              <w:t>行列</w:t>
            </w:r>
          </w:p>
        </w:tc>
      </w:tr>
      <w:tr w:rsidR="009369BB" w14:paraId="34A68622" w14:textId="77777777" w:rsidTr="00C45877">
        <w:tc>
          <w:tcPr>
            <w:tcW w:w="1980" w:type="dxa"/>
            <w:vMerge/>
            <w:vAlign w:val="center"/>
          </w:tcPr>
          <w:p w14:paraId="4029D5FB" w14:textId="77777777" w:rsidR="009369BB" w:rsidRDefault="009369BB" w:rsidP="00C45877">
            <w:pPr>
              <w:jc w:val="center"/>
              <w:rPr>
                <w:rFonts w:hint="eastAsia"/>
              </w:rPr>
            </w:pPr>
          </w:p>
        </w:tc>
        <w:tc>
          <w:tcPr>
            <w:tcW w:w="3540" w:type="dxa"/>
          </w:tcPr>
          <w:p w14:paraId="2002D7A6" w14:textId="11CAD80E" w:rsidR="009369BB" w:rsidRDefault="009369BB" w:rsidP="00C45877">
            <w:pPr>
              <w:jc w:val="left"/>
              <w:rPr>
                <w:rFonts w:hint="eastAsia"/>
              </w:rPr>
            </w:pPr>
            <w:r w:rsidRPr="002811DB">
              <w:t xml:space="preserve">void </w:t>
            </w:r>
            <w:proofErr w:type="spellStart"/>
            <w:r w:rsidRPr="002811DB">
              <w:t>matrix_</w:t>
            </w:r>
            <w:proofErr w:type="gramStart"/>
            <w:r w:rsidRPr="002811DB">
              <w:t>delete</w:t>
            </w:r>
            <w:proofErr w:type="spellEnd"/>
            <w:r w:rsidRPr="002811DB">
              <w:t>(</w:t>
            </w:r>
            <w:proofErr w:type="gramEnd"/>
            <w:r w:rsidRPr="002811DB">
              <w:t>matrix *mat);</w:t>
            </w:r>
          </w:p>
        </w:tc>
        <w:tc>
          <w:tcPr>
            <w:tcW w:w="3540" w:type="dxa"/>
          </w:tcPr>
          <w:p w14:paraId="573B715E" w14:textId="77777777" w:rsidR="009369BB" w:rsidRDefault="009369BB" w:rsidP="00C45877">
            <w:pPr>
              <w:jc w:val="left"/>
              <w:rPr>
                <w:lang w:val="en-GB"/>
              </w:rPr>
            </w:pPr>
            <w:r w:rsidRPr="00DD6BDE">
              <w:rPr>
                <w:rFonts w:hint="eastAsia"/>
                <w:lang w:val="en-GB"/>
              </w:rPr>
              <w:t>確保した</w:t>
            </w:r>
            <w:r w:rsidRPr="00DD6BDE">
              <w:rPr>
                <w:rFonts w:hint="eastAsia"/>
                <w:lang w:val="en-GB"/>
              </w:rPr>
              <w:t>2</w:t>
            </w:r>
            <w:r w:rsidRPr="00DD6BDE">
              <w:rPr>
                <w:rFonts w:hint="eastAsia"/>
                <w:lang w:val="en-GB"/>
              </w:rPr>
              <w:t>次元配列を開放</w:t>
            </w:r>
          </w:p>
          <w:p w14:paraId="2817D080" w14:textId="70905598" w:rsidR="009369BB" w:rsidRPr="002811DB" w:rsidRDefault="009369BB" w:rsidP="00DD6BDE">
            <w:pPr>
              <w:ind w:leftChars="100" w:left="210"/>
              <w:jc w:val="left"/>
              <w:rPr>
                <w:rFonts w:hint="eastAsia"/>
                <w:lang w:val="en-GB"/>
              </w:rPr>
            </w:pPr>
            <w:r w:rsidRPr="00DD6BDE">
              <w:rPr>
                <w:rFonts w:hint="eastAsia"/>
                <w:lang w:val="en-GB"/>
              </w:rPr>
              <w:t>mat</w:t>
            </w:r>
            <w:r>
              <w:rPr>
                <w:lang w:val="en-GB"/>
              </w:rPr>
              <w:t xml:space="preserve">: </w:t>
            </w:r>
            <w:r w:rsidRPr="00DD6BDE">
              <w:rPr>
                <w:rFonts w:hint="eastAsia"/>
                <w:lang w:val="en-GB"/>
              </w:rPr>
              <w:t>開放する</w:t>
            </w:r>
            <w:r w:rsidRPr="00DD6BDE">
              <w:rPr>
                <w:rFonts w:hint="eastAsia"/>
                <w:lang w:val="en-GB"/>
              </w:rPr>
              <w:t>2</w:t>
            </w:r>
            <w:r w:rsidRPr="00DD6BDE">
              <w:rPr>
                <w:rFonts w:hint="eastAsia"/>
                <w:lang w:val="en-GB"/>
              </w:rPr>
              <w:t>次元配列</w:t>
            </w:r>
          </w:p>
        </w:tc>
      </w:tr>
      <w:tr w:rsidR="009369BB" w14:paraId="3755400F" w14:textId="77777777" w:rsidTr="00C45877">
        <w:tc>
          <w:tcPr>
            <w:tcW w:w="1980" w:type="dxa"/>
            <w:vMerge/>
            <w:vAlign w:val="center"/>
          </w:tcPr>
          <w:p w14:paraId="737492B3" w14:textId="77777777" w:rsidR="009369BB" w:rsidRDefault="009369BB" w:rsidP="00C45877">
            <w:pPr>
              <w:jc w:val="center"/>
              <w:rPr>
                <w:rFonts w:hint="eastAsia"/>
              </w:rPr>
            </w:pPr>
          </w:p>
        </w:tc>
        <w:tc>
          <w:tcPr>
            <w:tcW w:w="3540" w:type="dxa"/>
          </w:tcPr>
          <w:p w14:paraId="5A2CE0C0" w14:textId="420AA45D" w:rsidR="009369BB" w:rsidRPr="00DD6BDE" w:rsidRDefault="009369BB" w:rsidP="00C45877">
            <w:pPr>
              <w:jc w:val="left"/>
              <w:rPr>
                <w:rFonts w:hint="eastAsia"/>
              </w:rPr>
            </w:pPr>
            <w:r w:rsidRPr="003F6A0A">
              <w:t xml:space="preserve">int </w:t>
            </w:r>
            <w:proofErr w:type="spellStart"/>
            <w:r w:rsidRPr="003F6A0A">
              <w:t>matrix_</w:t>
            </w:r>
            <w:proofErr w:type="gramStart"/>
            <w:r w:rsidRPr="003F6A0A">
              <w:t>copy</w:t>
            </w:r>
            <w:proofErr w:type="spellEnd"/>
            <w:r w:rsidRPr="003F6A0A">
              <w:t>(</w:t>
            </w:r>
            <w:proofErr w:type="gramEnd"/>
            <w:r w:rsidRPr="003F6A0A">
              <w:t>matrix *mat1, const matrix *mat2);</w:t>
            </w:r>
          </w:p>
        </w:tc>
        <w:tc>
          <w:tcPr>
            <w:tcW w:w="3540" w:type="dxa"/>
          </w:tcPr>
          <w:p w14:paraId="477A3BE4" w14:textId="77777777" w:rsidR="009369BB" w:rsidRDefault="009369BB" w:rsidP="00C45877">
            <w:pPr>
              <w:jc w:val="left"/>
            </w:pPr>
            <w:r>
              <w:rPr>
                <w:rFonts w:hint="eastAsia"/>
              </w:rPr>
              <w:t>2</w:t>
            </w:r>
            <w:r w:rsidRPr="003F6A0A">
              <w:rPr>
                <w:rFonts w:hint="eastAsia"/>
              </w:rPr>
              <w:t>次元配列</w:t>
            </w:r>
            <w:r w:rsidRPr="003F6A0A">
              <w:rPr>
                <w:rFonts w:hint="eastAsia"/>
              </w:rPr>
              <w:t>mat2</w:t>
            </w:r>
            <w:r w:rsidRPr="003F6A0A">
              <w:rPr>
                <w:rFonts w:hint="eastAsia"/>
              </w:rPr>
              <w:t>を</w:t>
            </w:r>
            <w:r w:rsidRPr="003F6A0A">
              <w:rPr>
                <w:rFonts w:hint="eastAsia"/>
              </w:rPr>
              <w:t>mat1</w:t>
            </w:r>
            <w:r w:rsidRPr="003F6A0A">
              <w:rPr>
                <w:rFonts w:hint="eastAsia"/>
              </w:rPr>
              <w:t>にコピー</w:t>
            </w:r>
          </w:p>
          <w:p w14:paraId="06B70C08" w14:textId="5DA17407" w:rsidR="009369BB" w:rsidRPr="00131C6A" w:rsidRDefault="009369BB" w:rsidP="00307B50">
            <w:pPr>
              <w:ind w:leftChars="100" w:left="210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</w:rPr>
              <w:t>m</w:t>
            </w:r>
            <w:r>
              <w:t xml:space="preserve">at1: </w:t>
            </w:r>
            <w:r w:rsidRPr="00131C6A">
              <w:rPr>
                <w:rFonts w:hint="eastAsia"/>
              </w:rPr>
              <w:t>コピー先</w:t>
            </w:r>
            <w:r>
              <w:br/>
              <w:t xml:space="preserve">mat2: </w:t>
            </w:r>
            <w:r w:rsidRPr="00131C6A">
              <w:rPr>
                <w:rFonts w:hint="eastAsia"/>
              </w:rPr>
              <w:t>コピー</w:t>
            </w:r>
            <w:r>
              <w:rPr>
                <w:rFonts w:hint="eastAsia"/>
              </w:rPr>
              <w:t>元</w:t>
            </w:r>
          </w:p>
        </w:tc>
      </w:tr>
      <w:tr w:rsidR="009369BB" w14:paraId="7A6ADA43" w14:textId="77777777" w:rsidTr="00C45877">
        <w:tc>
          <w:tcPr>
            <w:tcW w:w="1980" w:type="dxa"/>
            <w:vMerge/>
            <w:vAlign w:val="center"/>
          </w:tcPr>
          <w:p w14:paraId="5C875F48" w14:textId="77777777" w:rsidR="009369BB" w:rsidRDefault="009369BB" w:rsidP="00C45877">
            <w:pPr>
              <w:jc w:val="center"/>
              <w:rPr>
                <w:rFonts w:hint="eastAsia"/>
              </w:rPr>
            </w:pPr>
          </w:p>
        </w:tc>
        <w:tc>
          <w:tcPr>
            <w:tcW w:w="3540" w:type="dxa"/>
          </w:tcPr>
          <w:p w14:paraId="505F3335" w14:textId="1346E19B" w:rsidR="009369BB" w:rsidRDefault="009369BB" w:rsidP="00C45877">
            <w:pPr>
              <w:jc w:val="left"/>
              <w:rPr>
                <w:rFonts w:hint="eastAsia"/>
              </w:rPr>
            </w:pPr>
            <w:r w:rsidRPr="00131C6A">
              <w:t xml:space="preserve">void </w:t>
            </w:r>
            <w:proofErr w:type="spellStart"/>
            <w:r w:rsidRPr="00131C6A">
              <w:t>matrix_</w:t>
            </w:r>
            <w:proofErr w:type="gramStart"/>
            <w:r w:rsidRPr="00131C6A">
              <w:t>print</w:t>
            </w:r>
            <w:proofErr w:type="spellEnd"/>
            <w:r w:rsidRPr="00131C6A">
              <w:t>(</w:t>
            </w:r>
            <w:proofErr w:type="gramEnd"/>
            <w:r w:rsidRPr="00131C6A">
              <w:t>const matrix *mat, const char *format);</w:t>
            </w:r>
          </w:p>
        </w:tc>
        <w:tc>
          <w:tcPr>
            <w:tcW w:w="3540" w:type="dxa"/>
          </w:tcPr>
          <w:p w14:paraId="45B59F4B" w14:textId="77777777" w:rsidR="009369BB" w:rsidRDefault="009369BB" w:rsidP="00C45877">
            <w:pPr>
              <w:jc w:val="left"/>
              <w:rPr>
                <w:lang w:val="en-GB"/>
              </w:rPr>
            </w:pPr>
            <w:r w:rsidRPr="00131C6A">
              <w:rPr>
                <w:rFonts w:hint="eastAsia"/>
                <w:lang w:val="en-GB"/>
              </w:rPr>
              <w:t>2</w:t>
            </w:r>
            <w:r w:rsidRPr="00131C6A">
              <w:rPr>
                <w:rFonts w:hint="eastAsia"/>
                <w:lang w:val="en-GB"/>
              </w:rPr>
              <w:t>次元配列</w:t>
            </w:r>
            <w:r w:rsidRPr="00131C6A">
              <w:rPr>
                <w:rFonts w:hint="eastAsia"/>
                <w:lang w:val="en-GB"/>
              </w:rPr>
              <w:t>mat</w:t>
            </w:r>
            <w:r w:rsidRPr="00131C6A">
              <w:rPr>
                <w:rFonts w:hint="eastAsia"/>
                <w:lang w:val="en-GB"/>
              </w:rPr>
              <w:t>を</w:t>
            </w:r>
            <w:r w:rsidRPr="00131C6A">
              <w:rPr>
                <w:rFonts w:hint="eastAsia"/>
                <w:lang w:val="en-GB"/>
              </w:rPr>
              <w:t>format</w:t>
            </w:r>
            <w:r w:rsidRPr="00131C6A">
              <w:rPr>
                <w:rFonts w:hint="eastAsia"/>
                <w:lang w:val="en-GB"/>
              </w:rPr>
              <w:t>に従って標準出力に表示</w:t>
            </w:r>
          </w:p>
          <w:p w14:paraId="6F3C613A" w14:textId="74036748" w:rsidR="009369BB" w:rsidRPr="00131C6A" w:rsidRDefault="009369BB" w:rsidP="00C45877">
            <w:pPr>
              <w:jc w:val="left"/>
              <w:rPr>
                <w:rFonts w:hint="eastAsia"/>
                <w:lang w:val="en-GB"/>
              </w:rPr>
            </w:pPr>
            <w:r w:rsidRPr="000B57E0">
              <w:rPr>
                <w:rFonts w:hint="eastAsia"/>
                <w:lang w:val="en-GB"/>
              </w:rPr>
              <w:t>mat</w:t>
            </w:r>
            <w:r>
              <w:rPr>
                <w:lang w:val="en-GB"/>
              </w:rPr>
              <w:t>:</w:t>
            </w:r>
            <w:r w:rsidRPr="000B57E0">
              <w:rPr>
                <w:rFonts w:hint="eastAsia"/>
                <w:lang w:val="en-GB"/>
              </w:rPr>
              <w:t xml:space="preserve"> </w:t>
            </w:r>
            <w:r w:rsidRPr="000B57E0">
              <w:rPr>
                <w:rFonts w:hint="eastAsia"/>
                <w:lang w:val="en-GB"/>
              </w:rPr>
              <w:t>出力する</w:t>
            </w:r>
            <w:r w:rsidRPr="000B57E0">
              <w:rPr>
                <w:rFonts w:hint="eastAsia"/>
                <w:lang w:val="en-GB"/>
              </w:rPr>
              <w:t>2</w:t>
            </w:r>
            <w:r w:rsidRPr="000B57E0">
              <w:rPr>
                <w:rFonts w:hint="eastAsia"/>
                <w:lang w:val="en-GB"/>
              </w:rPr>
              <w:t>次元配列</w:t>
            </w:r>
            <w:r>
              <w:rPr>
                <w:lang w:val="en-GB"/>
              </w:rPr>
              <w:br/>
              <w:t xml:space="preserve">format: </w:t>
            </w:r>
            <w:r w:rsidRPr="000B57E0">
              <w:rPr>
                <w:rFonts w:hint="eastAsia"/>
                <w:lang w:val="en-GB"/>
              </w:rPr>
              <w:t>format</w:t>
            </w:r>
            <w:r w:rsidRPr="000B57E0">
              <w:rPr>
                <w:rFonts w:hint="eastAsia"/>
                <w:lang w:val="en-GB"/>
              </w:rPr>
              <w:t>出力形式（</w:t>
            </w:r>
            <w:proofErr w:type="spellStart"/>
            <w:r w:rsidRPr="000B57E0">
              <w:rPr>
                <w:rFonts w:hint="eastAsia"/>
                <w:lang w:val="en-GB"/>
              </w:rPr>
              <w:t>prinf</w:t>
            </w:r>
            <w:proofErr w:type="spellEnd"/>
            <w:r w:rsidRPr="000B57E0">
              <w:rPr>
                <w:rFonts w:hint="eastAsia"/>
                <w:lang w:val="en-GB"/>
              </w:rPr>
              <w:t>の第</w:t>
            </w:r>
            <w:r w:rsidRPr="000B57E0">
              <w:rPr>
                <w:rFonts w:hint="eastAsia"/>
                <w:lang w:val="en-GB"/>
              </w:rPr>
              <w:t>1</w:t>
            </w:r>
            <w:r w:rsidRPr="000B57E0">
              <w:rPr>
                <w:rFonts w:hint="eastAsia"/>
                <w:lang w:val="en-GB"/>
              </w:rPr>
              <w:t>引数）</w:t>
            </w:r>
          </w:p>
        </w:tc>
      </w:tr>
      <w:tr w:rsidR="0028667E" w14:paraId="17C7AA17" w14:textId="77777777" w:rsidTr="00C45877">
        <w:tc>
          <w:tcPr>
            <w:tcW w:w="1980" w:type="dxa"/>
            <w:vMerge w:val="restart"/>
            <w:vAlign w:val="center"/>
          </w:tcPr>
          <w:p w14:paraId="704447A1" w14:textId="56FB3D93" w:rsidR="0028667E" w:rsidRDefault="0028667E" w:rsidP="00C4587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ector.h</w:t>
            </w:r>
            <w:proofErr w:type="spellEnd"/>
          </w:p>
        </w:tc>
        <w:tc>
          <w:tcPr>
            <w:tcW w:w="3540" w:type="dxa"/>
          </w:tcPr>
          <w:p w14:paraId="067CDF1B" w14:textId="1087CDE1" w:rsidR="0028667E" w:rsidRDefault="0028667E" w:rsidP="00C45877">
            <w:pPr>
              <w:jc w:val="left"/>
              <w:rPr>
                <w:rFonts w:hint="eastAsia"/>
              </w:rPr>
            </w:pPr>
            <w:r w:rsidRPr="00BC01C1">
              <w:t xml:space="preserve">void </w:t>
            </w:r>
            <w:proofErr w:type="spellStart"/>
            <w:r w:rsidRPr="00BC01C1">
              <w:t>vector_</w:t>
            </w:r>
            <w:proofErr w:type="gramStart"/>
            <w:r w:rsidRPr="00BC01C1">
              <w:t>new</w:t>
            </w:r>
            <w:proofErr w:type="spellEnd"/>
            <w:r w:rsidRPr="00BC01C1">
              <w:t>(</w:t>
            </w:r>
            <w:proofErr w:type="gramEnd"/>
            <w:r w:rsidRPr="00BC01C1">
              <w:t xml:space="preserve">int n, vector* </w:t>
            </w:r>
            <w:proofErr w:type="spellStart"/>
            <w:r w:rsidRPr="00BC01C1">
              <w:t>vec</w:t>
            </w:r>
            <w:proofErr w:type="spellEnd"/>
            <w:r w:rsidRPr="00BC01C1">
              <w:t>);</w:t>
            </w:r>
          </w:p>
        </w:tc>
        <w:tc>
          <w:tcPr>
            <w:tcW w:w="3540" w:type="dxa"/>
          </w:tcPr>
          <w:p w14:paraId="4FE1A9AD" w14:textId="77777777" w:rsidR="0028667E" w:rsidRDefault="0028667E" w:rsidP="00C45877">
            <w:pPr>
              <w:jc w:val="left"/>
            </w:pPr>
            <w:r w:rsidRPr="00BC01C1">
              <w:rPr>
                <w:rFonts w:hint="eastAsia"/>
              </w:rPr>
              <w:t>サイズ</w:t>
            </w:r>
            <w:r w:rsidRPr="00BC01C1">
              <w:rPr>
                <w:rFonts w:hint="eastAsia"/>
              </w:rPr>
              <w:t>n</w:t>
            </w:r>
            <w:r w:rsidRPr="00BC01C1">
              <w:rPr>
                <w:rFonts w:hint="eastAsia"/>
              </w:rPr>
              <w:t>の</w:t>
            </w:r>
            <w:r w:rsidRPr="00BC01C1">
              <w:rPr>
                <w:rFonts w:hint="eastAsia"/>
              </w:rPr>
              <w:t>1</w:t>
            </w:r>
            <w:r w:rsidRPr="00BC01C1">
              <w:rPr>
                <w:rFonts w:hint="eastAsia"/>
              </w:rPr>
              <w:t>次元配列を動的に確保</w:t>
            </w:r>
          </w:p>
          <w:p w14:paraId="7F87CCC5" w14:textId="6AEBB505" w:rsidR="0028667E" w:rsidRPr="00BC01C1" w:rsidRDefault="0028667E" w:rsidP="00DF418C">
            <w:pPr>
              <w:ind w:leftChars="100" w:left="210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</w:rPr>
              <w:t>n</w:t>
            </w:r>
            <w:r>
              <w:t xml:space="preserve">: </w:t>
            </w:r>
            <w:r>
              <w:rPr>
                <w:rFonts w:hint="eastAsia"/>
              </w:rPr>
              <w:t>サイズ</w:t>
            </w:r>
            <w:r>
              <w:br/>
            </w:r>
            <w:proofErr w:type="spellStart"/>
            <w:r>
              <w:rPr>
                <w:lang w:val="en-GB"/>
              </w:rPr>
              <w:t>vec</w:t>
            </w:r>
            <w:proofErr w:type="spellEnd"/>
            <w:r>
              <w:rPr>
                <w:lang w:val="en-GB"/>
              </w:rPr>
              <w:t xml:space="preserve">: </w:t>
            </w:r>
            <w:r w:rsidRPr="00DF418C">
              <w:rPr>
                <w:rFonts w:hint="eastAsia"/>
                <w:lang w:val="en-GB"/>
              </w:rPr>
              <w:t>1</w:t>
            </w:r>
            <w:r w:rsidRPr="00DF418C">
              <w:rPr>
                <w:rFonts w:hint="eastAsia"/>
                <w:lang w:val="en-GB"/>
              </w:rPr>
              <w:t>次元配列</w:t>
            </w:r>
          </w:p>
        </w:tc>
      </w:tr>
      <w:tr w:rsidR="0028667E" w14:paraId="62FC67C4" w14:textId="77777777" w:rsidTr="00C45877">
        <w:tc>
          <w:tcPr>
            <w:tcW w:w="1980" w:type="dxa"/>
            <w:vMerge/>
            <w:vAlign w:val="center"/>
          </w:tcPr>
          <w:p w14:paraId="55CDBCEE" w14:textId="77777777" w:rsidR="0028667E" w:rsidRDefault="0028667E" w:rsidP="00DF418C">
            <w:pPr>
              <w:jc w:val="center"/>
              <w:rPr>
                <w:rFonts w:hint="eastAsia"/>
              </w:rPr>
            </w:pPr>
          </w:p>
        </w:tc>
        <w:tc>
          <w:tcPr>
            <w:tcW w:w="3540" w:type="dxa"/>
          </w:tcPr>
          <w:p w14:paraId="50D5EC19" w14:textId="43B28ACB" w:rsidR="0028667E" w:rsidRDefault="0028667E" w:rsidP="00DF418C">
            <w:pPr>
              <w:jc w:val="left"/>
              <w:rPr>
                <w:rFonts w:hint="eastAsia"/>
              </w:rPr>
            </w:pPr>
            <w:r w:rsidRPr="00DF418C">
              <w:t xml:space="preserve">void </w:t>
            </w:r>
            <w:proofErr w:type="spellStart"/>
            <w:r w:rsidRPr="00DF418C">
              <w:t>vector_</w:t>
            </w:r>
            <w:proofErr w:type="gramStart"/>
            <w:r w:rsidRPr="00DF418C">
              <w:t>delete</w:t>
            </w:r>
            <w:proofErr w:type="spellEnd"/>
            <w:r w:rsidRPr="00DF418C">
              <w:t>(</w:t>
            </w:r>
            <w:proofErr w:type="gramEnd"/>
            <w:r w:rsidRPr="00DF418C">
              <w:t xml:space="preserve">vector* </w:t>
            </w:r>
            <w:proofErr w:type="spellStart"/>
            <w:r w:rsidRPr="00DF418C">
              <w:t>vec</w:t>
            </w:r>
            <w:proofErr w:type="spellEnd"/>
            <w:r w:rsidRPr="00DF418C">
              <w:t>);</w:t>
            </w:r>
          </w:p>
        </w:tc>
        <w:tc>
          <w:tcPr>
            <w:tcW w:w="3540" w:type="dxa"/>
          </w:tcPr>
          <w:p w14:paraId="0919464A" w14:textId="610A2648" w:rsidR="0028667E" w:rsidRDefault="0028667E" w:rsidP="00DF418C">
            <w:pPr>
              <w:jc w:val="left"/>
              <w:rPr>
                <w:lang w:val="en-GB"/>
              </w:rPr>
            </w:pPr>
            <w:r w:rsidRPr="00DD6BDE">
              <w:rPr>
                <w:rFonts w:hint="eastAsia"/>
                <w:lang w:val="en-GB"/>
              </w:rPr>
              <w:t>確保した</w:t>
            </w:r>
            <w:r>
              <w:rPr>
                <w:lang w:val="en-GB"/>
              </w:rPr>
              <w:t>1</w:t>
            </w:r>
            <w:r w:rsidRPr="00DD6BDE">
              <w:rPr>
                <w:rFonts w:hint="eastAsia"/>
                <w:lang w:val="en-GB"/>
              </w:rPr>
              <w:t>次元配列を開放</w:t>
            </w:r>
          </w:p>
          <w:p w14:paraId="39CF5BAA" w14:textId="035677E2" w:rsidR="0028667E" w:rsidRPr="000B57E0" w:rsidRDefault="0028667E" w:rsidP="00DF418C">
            <w:pPr>
              <w:ind w:leftChars="100" w:left="210"/>
              <w:jc w:val="left"/>
              <w:rPr>
                <w:rFonts w:hint="eastAsia"/>
              </w:rPr>
            </w:pPr>
            <w:r w:rsidRPr="00DD6BDE">
              <w:rPr>
                <w:rFonts w:hint="eastAsia"/>
                <w:lang w:val="en-GB"/>
              </w:rPr>
              <w:t>mat</w:t>
            </w:r>
            <w:r>
              <w:rPr>
                <w:lang w:val="en-GB"/>
              </w:rPr>
              <w:t xml:space="preserve">: </w:t>
            </w:r>
            <w:r w:rsidRPr="00DD6BDE">
              <w:rPr>
                <w:rFonts w:hint="eastAsia"/>
                <w:lang w:val="en-GB"/>
              </w:rPr>
              <w:t>開放する</w:t>
            </w:r>
            <w:r>
              <w:rPr>
                <w:lang w:val="en-GB"/>
              </w:rPr>
              <w:t>1</w:t>
            </w:r>
            <w:r w:rsidRPr="00DD6BDE">
              <w:rPr>
                <w:rFonts w:hint="eastAsia"/>
                <w:lang w:val="en-GB"/>
              </w:rPr>
              <w:t>次元配列</w:t>
            </w:r>
          </w:p>
        </w:tc>
      </w:tr>
      <w:tr w:rsidR="0028667E" w14:paraId="63CB16A6" w14:textId="77777777" w:rsidTr="00C45877">
        <w:tc>
          <w:tcPr>
            <w:tcW w:w="1980" w:type="dxa"/>
            <w:vMerge/>
            <w:vAlign w:val="center"/>
          </w:tcPr>
          <w:p w14:paraId="3D066912" w14:textId="77777777" w:rsidR="0028667E" w:rsidRDefault="0028667E" w:rsidP="00DF418C">
            <w:pPr>
              <w:jc w:val="center"/>
              <w:rPr>
                <w:rFonts w:hint="eastAsia"/>
              </w:rPr>
            </w:pPr>
          </w:p>
        </w:tc>
        <w:tc>
          <w:tcPr>
            <w:tcW w:w="3540" w:type="dxa"/>
          </w:tcPr>
          <w:p w14:paraId="39F9A132" w14:textId="033F6E33" w:rsidR="0028667E" w:rsidRPr="00737E64" w:rsidRDefault="0028667E" w:rsidP="00DF418C">
            <w:pPr>
              <w:jc w:val="left"/>
              <w:rPr>
                <w:rFonts w:hint="eastAsia"/>
              </w:rPr>
            </w:pPr>
            <w:r w:rsidRPr="00737E64">
              <w:t xml:space="preserve">int </w:t>
            </w:r>
            <w:proofErr w:type="spellStart"/>
            <w:r w:rsidRPr="00737E64">
              <w:t>vector_</w:t>
            </w:r>
            <w:proofErr w:type="gramStart"/>
            <w:r w:rsidRPr="00737E64">
              <w:t>copy</w:t>
            </w:r>
            <w:proofErr w:type="spellEnd"/>
            <w:r w:rsidRPr="00737E64">
              <w:t>(</w:t>
            </w:r>
            <w:proofErr w:type="gramEnd"/>
            <w:r w:rsidRPr="00737E64">
              <w:t>vector* vec1, const vector* vec2);</w:t>
            </w:r>
          </w:p>
        </w:tc>
        <w:tc>
          <w:tcPr>
            <w:tcW w:w="3540" w:type="dxa"/>
          </w:tcPr>
          <w:p w14:paraId="0C57E244" w14:textId="4080D634" w:rsidR="0028667E" w:rsidRDefault="0028667E" w:rsidP="00E63027">
            <w:pPr>
              <w:jc w:val="left"/>
            </w:pPr>
            <w:r>
              <w:t>1</w:t>
            </w:r>
            <w:r w:rsidRPr="003F6A0A">
              <w:rPr>
                <w:rFonts w:hint="eastAsia"/>
              </w:rPr>
              <w:t>次元配列</w:t>
            </w:r>
            <w:r w:rsidRPr="003F6A0A">
              <w:rPr>
                <w:rFonts w:hint="eastAsia"/>
              </w:rPr>
              <w:t>mat2</w:t>
            </w:r>
            <w:r w:rsidRPr="003F6A0A">
              <w:rPr>
                <w:rFonts w:hint="eastAsia"/>
              </w:rPr>
              <w:t>を</w:t>
            </w:r>
            <w:r w:rsidRPr="003F6A0A">
              <w:rPr>
                <w:rFonts w:hint="eastAsia"/>
              </w:rPr>
              <w:t>mat1</w:t>
            </w:r>
            <w:r w:rsidRPr="003F6A0A">
              <w:rPr>
                <w:rFonts w:hint="eastAsia"/>
              </w:rPr>
              <w:t>にコピー</w:t>
            </w:r>
          </w:p>
          <w:p w14:paraId="38A9C3D8" w14:textId="228FEFA5" w:rsidR="0028667E" w:rsidRPr="000B57E0" w:rsidRDefault="0028667E" w:rsidP="00E63027">
            <w:pPr>
              <w:ind w:leftChars="100" w:left="2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at1: </w:t>
            </w:r>
            <w:r w:rsidRPr="00131C6A">
              <w:rPr>
                <w:rFonts w:hint="eastAsia"/>
              </w:rPr>
              <w:t>コピー先</w:t>
            </w:r>
            <w:r>
              <w:br/>
              <w:t xml:space="preserve">mat2: </w:t>
            </w:r>
            <w:r w:rsidRPr="00131C6A">
              <w:rPr>
                <w:rFonts w:hint="eastAsia"/>
              </w:rPr>
              <w:t>コピー</w:t>
            </w:r>
            <w:r>
              <w:rPr>
                <w:rFonts w:hint="eastAsia"/>
              </w:rPr>
              <w:t>元</w:t>
            </w:r>
          </w:p>
        </w:tc>
      </w:tr>
      <w:tr w:rsidR="0028667E" w14:paraId="39E069AC" w14:textId="77777777" w:rsidTr="00C45877">
        <w:tc>
          <w:tcPr>
            <w:tcW w:w="1980" w:type="dxa"/>
            <w:vMerge/>
            <w:vAlign w:val="center"/>
          </w:tcPr>
          <w:p w14:paraId="4F3714D2" w14:textId="77777777" w:rsidR="0028667E" w:rsidRDefault="0028667E" w:rsidP="00DF418C">
            <w:pPr>
              <w:jc w:val="center"/>
              <w:rPr>
                <w:rFonts w:hint="eastAsia"/>
              </w:rPr>
            </w:pPr>
          </w:p>
        </w:tc>
        <w:tc>
          <w:tcPr>
            <w:tcW w:w="3540" w:type="dxa"/>
          </w:tcPr>
          <w:p w14:paraId="0F268E31" w14:textId="7A949CC5" w:rsidR="0028667E" w:rsidRDefault="0028667E" w:rsidP="00DF418C">
            <w:pPr>
              <w:jc w:val="left"/>
              <w:rPr>
                <w:rFonts w:hint="eastAsia"/>
              </w:rPr>
            </w:pPr>
            <w:r w:rsidRPr="00E63027">
              <w:t xml:space="preserve">void </w:t>
            </w:r>
            <w:proofErr w:type="spellStart"/>
            <w:r w:rsidRPr="00E63027">
              <w:t>vector_</w:t>
            </w:r>
            <w:proofErr w:type="gramStart"/>
            <w:r w:rsidRPr="00E63027">
              <w:t>print</w:t>
            </w:r>
            <w:proofErr w:type="spellEnd"/>
            <w:r w:rsidRPr="00E63027">
              <w:t>(</w:t>
            </w:r>
            <w:proofErr w:type="gramEnd"/>
            <w:r w:rsidRPr="00E63027">
              <w:t xml:space="preserve">const vector* </w:t>
            </w:r>
            <w:proofErr w:type="spellStart"/>
            <w:r w:rsidRPr="00E63027">
              <w:t>vec</w:t>
            </w:r>
            <w:proofErr w:type="spellEnd"/>
            <w:r w:rsidRPr="00E63027">
              <w:t>, const char* format);</w:t>
            </w:r>
          </w:p>
        </w:tc>
        <w:tc>
          <w:tcPr>
            <w:tcW w:w="3540" w:type="dxa"/>
          </w:tcPr>
          <w:p w14:paraId="7C4AF455" w14:textId="71101A9E" w:rsidR="0028667E" w:rsidRDefault="0028667E" w:rsidP="00E6302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131C6A">
              <w:rPr>
                <w:rFonts w:hint="eastAsia"/>
                <w:lang w:val="en-GB"/>
              </w:rPr>
              <w:t>次元配列</w:t>
            </w:r>
            <w:r w:rsidRPr="00131C6A">
              <w:rPr>
                <w:rFonts w:hint="eastAsia"/>
                <w:lang w:val="en-GB"/>
              </w:rPr>
              <w:t>mat</w:t>
            </w:r>
            <w:r w:rsidRPr="00131C6A">
              <w:rPr>
                <w:rFonts w:hint="eastAsia"/>
                <w:lang w:val="en-GB"/>
              </w:rPr>
              <w:t>を</w:t>
            </w:r>
            <w:r w:rsidRPr="00131C6A">
              <w:rPr>
                <w:rFonts w:hint="eastAsia"/>
                <w:lang w:val="en-GB"/>
              </w:rPr>
              <w:t>format</w:t>
            </w:r>
            <w:r w:rsidRPr="00131C6A">
              <w:rPr>
                <w:rFonts w:hint="eastAsia"/>
                <w:lang w:val="en-GB"/>
              </w:rPr>
              <w:t>に従って標準出力に表示</w:t>
            </w:r>
          </w:p>
          <w:p w14:paraId="5529A65F" w14:textId="7526C947" w:rsidR="0028667E" w:rsidRPr="000B57E0" w:rsidRDefault="0028667E" w:rsidP="00E63027">
            <w:pPr>
              <w:jc w:val="left"/>
              <w:rPr>
                <w:rFonts w:hint="eastAsia"/>
              </w:rPr>
            </w:pPr>
            <w:r w:rsidRPr="000B57E0">
              <w:rPr>
                <w:rFonts w:hint="eastAsia"/>
                <w:lang w:val="en-GB"/>
              </w:rPr>
              <w:t>mat</w:t>
            </w:r>
            <w:r>
              <w:rPr>
                <w:lang w:val="en-GB"/>
              </w:rPr>
              <w:t>:</w:t>
            </w:r>
            <w:r w:rsidRPr="000B57E0">
              <w:rPr>
                <w:rFonts w:hint="eastAsia"/>
                <w:lang w:val="en-GB"/>
              </w:rPr>
              <w:t xml:space="preserve"> </w:t>
            </w:r>
            <w:r w:rsidRPr="000B57E0">
              <w:rPr>
                <w:rFonts w:hint="eastAsia"/>
                <w:lang w:val="en-GB"/>
              </w:rPr>
              <w:t>出力する</w:t>
            </w:r>
            <w:r>
              <w:rPr>
                <w:lang w:val="en-GB"/>
              </w:rPr>
              <w:t>1</w:t>
            </w:r>
            <w:r w:rsidRPr="000B57E0">
              <w:rPr>
                <w:rFonts w:hint="eastAsia"/>
                <w:lang w:val="en-GB"/>
              </w:rPr>
              <w:t>次元配列</w:t>
            </w:r>
            <w:r>
              <w:rPr>
                <w:lang w:val="en-GB"/>
              </w:rPr>
              <w:br/>
              <w:t xml:space="preserve">format: </w:t>
            </w:r>
            <w:r w:rsidRPr="000B57E0">
              <w:rPr>
                <w:rFonts w:hint="eastAsia"/>
                <w:lang w:val="en-GB"/>
              </w:rPr>
              <w:t>format</w:t>
            </w:r>
            <w:r w:rsidRPr="000B57E0">
              <w:rPr>
                <w:rFonts w:hint="eastAsia"/>
                <w:lang w:val="en-GB"/>
              </w:rPr>
              <w:t>出力形式（</w:t>
            </w:r>
            <w:proofErr w:type="spellStart"/>
            <w:r w:rsidRPr="000B57E0">
              <w:rPr>
                <w:rFonts w:hint="eastAsia"/>
                <w:lang w:val="en-GB"/>
              </w:rPr>
              <w:t>prinf</w:t>
            </w:r>
            <w:proofErr w:type="spellEnd"/>
            <w:r w:rsidRPr="000B57E0">
              <w:rPr>
                <w:rFonts w:hint="eastAsia"/>
                <w:lang w:val="en-GB"/>
              </w:rPr>
              <w:t>の第</w:t>
            </w:r>
            <w:r w:rsidRPr="000B57E0">
              <w:rPr>
                <w:rFonts w:hint="eastAsia"/>
                <w:lang w:val="en-GB"/>
              </w:rPr>
              <w:t>1</w:t>
            </w:r>
            <w:r w:rsidRPr="000B57E0">
              <w:rPr>
                <w:rFonts w:hint="eastAsia"/>
                <w:lang w:val="en-GB"/>
              </w:rPr>
              <w:t>引数）</w:t>
            </w:r>
          </w:p>
        </w:tc>
      </w:tr>
      <w:tr w:rsidR="003831D9" w14:paraId="29AAD840" w14:textId="77777777" w:rsidTr="00C45877">
        <w:tc>
          <w:tcPr>
            <w:tcW w:w="1980" w:type="dxa"/>
            <w:vMerge w:val="restart"/>
            <w:vAlign w:val="center"/>
          </w:tcPr>
          <w:p w14:paraId="4B305702" w14:textId="05DA350F" w:rsidR="003831D9" w:rsidRDefault="003831D9" w:rsidP="00DF418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u.h</w:t>
            </w:r>
            <w:proofErr w:type="spellEnd"/>
          </w:p>
        </w:tc>
        <w:tc>
          <w:tcPr>
            <w:tcW w:w="3540" w:type="dxa"/>
          </w:tcPr>
          <w:p w14:paraId="1886B6EE" w14:textId="111496E5" w:rsidR="003831D9" w:rsidRPr="00E63027" w:rsidRDefault="003831D9" w:rsidP="00DF418C">
            <w:pPr>
              <w:jc w:val="left"/>
            </w:pPr>
            <w:r w:rsidRPr="00D91ACE">
              <w:t xml:space="preserve">double </w:t>
            </w:r>
            <w:proofErr w:type="spellStart"/>
            <w:r w:rsidRPr="00D91ACE">
              <w:t>lu_</w:t>
            </w:r>
            <w:proofErr w:type="gramStart"/>
            <w:r w:rsidRPr="00D91ACE">
              <w:t>decomp</w:t>
            </w:r>
            <w:proofErr w:type="spellEnd"/>
            <w:r w:rsidRPr="00D91ACE">
              <w:t>(</w:t>
            </w:r>
            <w:proofErr w:type="gramEnd"/>
            <w:r w:rsidRPr="00D91ACE">
              <w:t>matrix* L, matrix* U, const matrix* A);</w:t>
            </w:r>
          </w:p>
        </w:tc>
        <w:tc>
          <w:tcPr>
            <w:tcW w:w="3540" w:type="dxa"/>
          </w:tcPr>
          <w:p w14:paraId="271CB82D" w14:textId="77777777" w:rsidR="003831D9" w:rsidRDefault="003831D9" w:rsidP="00E63027">
            <w:pPr>
              <w:jc w:val="left"/>
              <w:rPr>
                <w:lang w:val="en-GB"/>
              </w:rPr>
            </w:pPr>
            <w:r w:rsidRPr="00D91ACE">
              <w:rPr>
                <w:rFonts w:hint="eastAsia"/>
                <w:lang w:val="en-GB"/>
              </w:rPr>
              <w:t>LU</w:t>
            </w:r>
            <w:r w:rsidRPr="00D91ACE">
              <w:rPr>
                <w:rFonts w:hint="eastAsia"/>
                <w:lang w:val="en-GB"/>
              </w:rPr>
              <w:t>分解（</w:t>
            </w:r>
            <w:r w:rsidRPr="00D91ACE">
              <w:rPr>
                <w:rFonts w:hint="eastAsia"/>
                <w:lang w:val="en-GB"/>
              </w:rPr>
              <w:t>A=LU</w:t>
            </w:r>
            <w:r w:rsidRPr="00D91ACE">
              <w:rPr>
                <w:rFonts w:hint="eastAsia"/>
                <w:lang w:val="en-GB"/>
              </w:rPr>
              <w:t>）</w:t>
            </w:r>
          </w:p>
          <w:p w14:paraId="03247BB7" w14:textId="1DD9356B" w:rsidR="003831D9" w:rsidRDefault="003831D9" w:rsidP="00C2792C">
            <w:pPr>
              <w:ind w:leftChars="100" w:left="210"/>
              <w:jc w:val="left"/>
              <w:rPr>
                <w:rFonts w:hint="eastAsia"/>
                <w:lang w:val="en-GB"/>
              </w:rPr>
            </w:pPr>
            <w:r w:rsidRPr="00D91ACE">
              <w:rPr>
                <w:rFonts w:hint="eastAsia"/>
                <w:lang w:val="en-GB"/>
              </w:rPr>
              <w:t>L</w:t>
            </w:r>
            <w:r>
              <w:rPr>
                <w:lang w:val="en-GB"/>
              </w:rPr>
              <w:t>:</w:t>
            </w:r>
            <w:r w:rsidRPr="00D91ACE">
              <w:rPr>
                <w:rFonts w:hint="eastAsia"/>
                <w:lang w:val="en-GB"/>
              </w:rPr>
              <w:t xml:space="preserve"> </w:t>
            </w:r>
            <w:r w:rsidRPr="00D91ACE">
              <w:rPr>
                <w:rFonts w:hint="eastAsia"/>
                <w:lang w:val="en-GB"/>
              </w:rPr>
              <w:t>下三角行列</w:t>
            </w:r>
            <w:r>
              <w:rPr>
                <w:lang w:val="en-GB"/>
              </w:rPr>
              <w:br/>
            </w:r>
            <w:r w:rsidRPr="00D91ACE">
              <w:rPr>
                <w:rFonts w:hint="eastAsia"/>
                <w:lang w:val="en-GB"/>
              </w:rPr>
              <w:t>U</w:t>
            </w:r>
            <w:r>
              <w:rPr>
                <w:lang w:val="en-GB"/>
              </w:rPr>
              <w:t>:</w:t>
            </w:r>
            <w:r w:rsidRPr="00D91ACE">
              <w:rPr>
                <w:rFonts w:hint="eastAsia"/>
                <w:lang w:val="en-GB"/>
              </w:rPr>
              <w:t xml:space="preserve"> </w:t>
            </w:r>
            <w:r w:rsidRPr="00D91ACE">
              <w:rPr>
                <w:rFonts w:hint="eastAsia"/>
                <w:lang w:val="en-GB"/>
              </w:rPr>
              <w:t>三角行列</w:t>
            </w:r>
            <w:r>
              <w:rPr>
                <w:rFonts w:hint="eastAsia"/>
                <w:lang w:val="en-GB"/>
              </w:rPr>
              <w:t>&lt;</w:t>
            </w:r>
            <w:r w:rsidRPr="00D91ACE">
              <w:rPr>
                <w:rFonts w:hint="eastAsia"/>
                <w:lang w:val="en-GB"/>
              </w:rPr>
              <w:t>対角成分は全て</w:t>
            </w:r>
            <w:r w:rsidRPr="00D91ACE"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&gt;</w:t>
            </w:r>
            <w:r>
              <w:rPr>
                <w:lang w:val="en-GB"/>
              </w:rPr>
              <w:br/>
              <w:t>A: LU</w:t>
            </w:r>
            <w:r w:rsidRPr="00D91ACE">
              <w:rPr>
                <w:rFonts w:hint="eastAsia"/>
                <w:lang w:val="en-GB"/>
              </w:rPr>
              <w:t>分解対象行列</w:t>
            </w:r>
          </w:p>
        </w:tc>
      </w:tr>
      <w:tr w:rsidR="003831D9" w14:paraId="608AC13E" w14:textId="77777777" w:rsidTr="00C45877">
        <w:tc>
          <w:tcPr>
            <w:tcW w:w="1980" w:type="dxa"/>
            <w:vMerge/>
            <w:vAlign w:val="center"/>
          </w:tcPr>
          <w:p w14:paraId="238525E9" w14:textId="77777777" w:rsidR="003831D9" w:rsidRDefault="003831D9" w:rsidP="00DF418C">
            <w:pPr>
              <w:jc w:val="center"/>
              <w:rPr>
                <w:rFonts w:hint="eastAsia"/>
              </w:rPr>
            </w:pPr>
          </w:p>
        </w:tc>
        <w:tc>
          <w:tcPr>
            <w:tcW w:w="3540" w:type="dxa"/>
          </w:tcPr>
          <w:p w14:paraId="460C1078" w14:textId="098FD45F" w:rsidR="003831D9" w:rsidRPr="00E63027" w:rsidRDefault="003831D9" w:rsidP="00DF418C">
            <w:pPr>
              <w:jc w:val="left"/>
            </w:pPr>
            <w:r w:rsidRPr="00C2792C">
              <w:t xml:space="preserve">void </w:t>
            </w:r>
            <w:proofErr w:type="spellStart"/>
            <w:r w:rsidRPr="00C2792C">
              <w:t>lu_</w:t>
            </w:r>
            <w:proofErr w:type="gramStart"/>
            <w:r w:rsidRPr="00C2792C">
              <w:t>solve</w:t>
            </w:r>
            <w:proofErr w:type="spellEnd"/>
            <w:r w:rsidRPr="00C2792C">
              <w:t>(</w:t>
            </w:r>
            <w:proofErr w:type="gramEnd"/>
            <w:r w:rsidRPr="00C2792C">
              <w:t>vector* x, const matrix* L, const matrix* U, const vector* b);</w:t>
            </w:r>
          </w:p>
        </w:tc>
        <w:tc>
          <w:tcPr>
            <w:tcW w:w="3540" w:type="dxa"/>
          </w:tcPr>
          <w:p w14:paraId="49185C46" w14:textId="77777777" w:rsidR="003831D9" w:rsidRDefault="003831D9" w:rsidP="00E63027">
            <w:pPr>
              <w:jc w:val="left"/>
              <w:rPr>
                <w:lang w:val="en-GB"/>
              </w:rPr>
            </w:pPr>
            <w:r w:rsidRPr="005A5023">
              <w:rPr>
                <w:rFonts w:hint="eastAsia"/>
                <w:lang w:val="en-GB"/>
              </w:rPr>
              <w:t>LU</w:t>
            </w:r>
            <w:r w:rsidRPr="005A5023">
              <w:rPr>
                <w:rFonts w:hint="eastAsia"/>
                <w:lang w:val="en-GB"/>
              </w:rPr>
              <w:t>分解を用いて連立方程式を解く</w:t>
            </w:r>
          </w:p>
          <w:p w14:paraId="57E0A79B" w14:textId="08996B84" w:rsidR="003831D9" w:rsidRDefault="003831D9" w:rsidP="005A5023">
            <w:pPr>
              <w:ind w:leftChars="100" w:left="210" w:rightChars="100" w:right="210"/>
              <w:jc w:val="left"/>
              <w:rPr>
                <w:rFonts w:hint="eastAsia"/>
                <w:lang w:val="en-GB"/>
              </w:rPr>
            </w:pPr>
            <w:r w:rsidRPr="005A5023">
              <w:rPr>
                <w:rFonts w:hint="eastAsia"/>
                <w:lang w:val="en-GB"/>
              </w:rPr>
              <w:t>x</w:t>
            </w:r>
            <w:r>
              <w:rPr>
                <w:lang w:val="en-GB"/>
              </w:rPr>
              <w:t>:</w:t>
            </w:r>
            <w:r w:rsidRPr="005A5023">
              <w:rPr>
                <w:rFonts w:hint="eastAsia"/>
                <w:lang w:val="en-GB"/>
              </w:rPr>
              <w:t xml:space="preserve"> </w:t>
            </w:r>
            <w:r w:rsidRPr="005A5023">
              <w:rPr>
                <w:rFonts w:hint="eastAsia"/>
                <w:lang w:val="en-GB"/>
              </w:rPr>
              <w:t>解ベクトル</w:t>
            </w:r>
            <w:r>
              <w:rPr>
                <w:lang w:val="en-GB"/>
              </w:rPr>
              <w:br/>
            </w:r>
            <w:r w:rsidRPr="005A5023">
              <w:rPr>
                <w:rFonts w:hint="eastAsia"/>
                <w:lang w:val="en-GB"/>
              </w:rPr>
              <w:t>L</w:t>
            </w:r>
            <w:r>
              <w:rPr>
                <w:lang w:val="en-GB"/>
              </w:rPr>
              <w:t>:</w:t>
            </w:r>
            <w:r w:rsidRPr="005A5023">
              <w:rPr>
                <w:rFonts w:hint="eastAsia"/>
                <w:lang w:val="en-GB"/>
              </w:rPr>
              <w:t xml:space="preserve"> </w:t>
            </w:r>
            <w:r w:rsidRPr="005A5023">
              <w:rPr>
                <w:rFonts w:hint="eastAsia"/>
                <w:lang w:val="en-GB"/>
              </w:rPr>
              <w:t>三角行列</w:t>
            </w:r>
            <w:r>
              <w:rPr>
                <w:lang w:val="en-GB"/>
              </w:rPr>
              <w:br/>
            </w:r>
            <w:r w:rsidRPr="005A5023">
              <w:rPr>
                <w:rFonts w:hint="eastAsia"/>
                <w:lang w:val="en-GB"/>
              </w:rPr>
              <w:t>U</w:t>
            </w:r>
            <w:r>
              <w:rPr>
                <w:lang w:val="en-GB"/>
              </w:rPr>
              <w:t>:</w:t>
            </w:r>
            <w:r w:rsidRPr="005A5023">
              <w:rPr>
                <w:rFonts w:hint="eastAsia"/>
                <w:lang w:val="en-GB"/>
              </w:rPr>
              <w:t xml:space="preserve"> </w:t>
            </w:r>
            <w:r w:rsidRPr="005A5023">
              <w:rPr>
                <w:rFonts w:hint="eastAsia"/>
                <w:lang w:val="en-GB"/>
              </w:rPr>
              <w:t>上三角行列</w:t>
            </w:r>
            <w:r>
              <w:rPr>
                <w:rFonts w:hint="eastAsia"/>
                <w:lang w:val="en-GB"/>
              </w:rPr>
              <w:t>&lt;</w:t>
            </w:r>
            <w:r w:rsidRPr="005A5023">
              <w:rPr>
                <w:rFonts w:hint="eastAsia"/>
                <w:lang w:val="en-GB"/>
              </w:rPr>
              <w:t>対角成分は全て</w:t>
            </w:r>
            <w:r w:rsidRPr="005A5023"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&gt;</w:t>
            </w:r>
            <w:r>
              <w:rPr>
                <w:lang w:val="en-GB"/>
              </w:rPr>
              <w:br/>
            </w:r>
            <w:r w:rsidRPr="005A5023">
              <w:rPr>
                <w:rFonts w:hint="eastAsia"/>
                <w:lang w:val="en-GB"/>
              </w:rPr>
              <w:t>b</w:t>
            </w:r>
            <w:r>
              <w:rPr>
                <w:lang w:val="en-GB"/>
              </w:rPr>
              <w:t>:</w:t>
            </w:r>
            <w:r w:rsidRPr="005A5023">
              <w:rPr>
                <w:rFonts w:hint="eastAsia"/>
                <w:lang w:val="en-GB"/>
              </w:rPr>
              <w:t xml:space="preserve"> </w:t>
            </w:r>
            <w:r w:rsidRPr="005A5023">
              <w:rPr>
                <w:rFonts w:hint="eastAsia"/>
                <w:lang w:val="en-GB"/>
              </w:rPr>
              <w:t>右辺ベクトル</w:t>
            </w:r>
          </w:p>
        </w:tc>
      </w:tr>
      <w:tr w:rsidR="000D5590" w14:paraId="214A7FE6" w14:textId="77777777" w:rsidTr="00690824">
        <w:tc>
          <w:tcPr>
            <w:tcW w:w="1980" w:type="dxa"/>
            <w:vMerge w:val="restart"/>
            <w:vAlign w:val="center"/>
          </w:tcPr>
          <w:p w14:paraId="56A36DBF" w14:textId="77777777" w:rsidR="000D5590" w:rsidRDefault="000D5590" w:rsidP="0069082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u-test.c</w:t>
            </w:r>
            <w:proofErr w:type="spellEnd"/>
          </w:p>
        </w:tc>
        <w:tc>
          <w:tcPr>
            <w:tcW w:w="3540" w:type="dxa"/>
          </w:tcPr>
          <w:p w14:paraId="56B6216F" w14:textId="77777777" w:rsidR="000D5590" w:rsidRPr="00C2792C" w:rsidRDefault="000D5590" w:rsidP="00690824">
            <w:pPr>
              <w:jc w:val="left"/>
            </w:pPr>
            <w:r w:rsidRPr="003831D9">
              <w:t>void set_equation1(matrix* A, vector* b)</w:t>
            </w:r>
            <w:r>
              <w:t>;</w:t>
            </w:r>
          </w:p>
        </w:tc>
        <w:tc>
          <w:tcPr>
            <w:tcW w:w="3540" w:type="dxa"/>
          </w:tcPr>
          <w:p w14:paraId="242D927E" w14:textId="77777777" w:rsidR="000D5590" w:rsidRDefault="000D5590" w:rsidP="00690824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テストドライバ</w:t>
            </w:r>
            <w:r>
              <w:rPr>
                <w:rFonts w:hint="eastAsia"/>
                <w:lang w:val="en-GB"/>
              </w:rPr>
              <w:t>1</w:t>
            </w:r>
          </w:p>
          <w:p w14:paraId="0359A639" w14:textId="77777777" w:rsidR="000D5590" w:rsidRPr="005A5023" w:rsidRDefault="000D5590" w:rsidP="00690824">
            <w:pPr>
              <w:ind w:leftChars="100" w:left="210" w:rightChars="100" w:right="210"/>
              <w:jc w:val="left"/>
              <w:rPr>
                <w:rFonts w:hint="eastAsia"/>
                <w:lang w:val="en-GB"/>
              </w:rPr>
            </w:pPr>
            <w:r w:rsidRPr="00FF43F0">
              <w:rPr>
                <w:rFonts w:hint="eastAsia"/>
                <w:lang w:val="en-GB"/>
              </w:rPr>
              <w:t>A</w:t>
            </w:r>
            <w:r>
              <w:rPr>
                <w:lang w:val="en-GB"/>
              </w:rPr>
              <w:t>:</w:t>
            </w:r>
            <w:r w:rsidRPr="00FF43F0">
              <w:rPr>
                <w:rFonts w:hint="eastAsia"/>
                <w:lang w:val="en-GB"/>
              </w:rPr>
              <w:t xml:space="preserve"> </w:t>
            </w:r>
            <w:r w:rsidRPr="00FF43F0">
              <w:rPr>
                <w:rFonts w:hint="eastAsia"/>
                <w:lang w:val="en-GB"/>
              </w:rPr>
              <w:t>係数行列</w:t>
            </w:r>
            <w:r>
              <w:rPr>
                <w:lang w:val="en-GB"/>
              </w:rPr>
              <w:br/>
            </w:r>
            <w:r w:rsidRPr="00FF43F0">
              <w:rPr>
                <w:rFonts w:hint="eastAsia"/>
                <w:lang w:val="en-GB"/>
              </w:rPr>
              <w:t>b</w:t>
            </w:r>
            <w:r>
              <w:rPr>
                <w:lang w:val="en-GB"/>
              </w:rPr>
              <w:t>:</w:t>
            </w:r>
            <w:r w:rsidRPr="00FF43F0">
              <w:rPr>
                <w:rFonts w:hint="eastAsia"/>
                <w:lang w:val="en-GB"/>
              </w:rPr>
              <w:t xml:space="preserve"> </w:t>
            </w:r>
            <w:r w:rsidRPr="00FF43F0">
              <w:rPr>
                <w:rFonts w:hint="eastAsia"/>
                <w:lang w:val="en-GB"/>
              </w:rPr>
              <w:t>右辺ベクトル</w:t>
            </w:r>
          </w:p>
        </w:tc>
      </w:tr>
      <w:tr w:rsidR="000D5590" w14:paraId="5FB76ACC" w14:textId="77777777" w:rsidTr="00690824">
        <w:tc>
          <w:tcPr>
            <w:tcW w:w="1980" w:type="dxa"/>
            <w:vMerge/>
            <w:vAlign w:val="center"/>
          </w:tcPr>
          <w:p w14:paraId="56CC09E3" w14:textId="77777777" w:rsidR="000D5590" w:rsidRDefault="000D5590" w:rsidP="00690824">
            <w:pPr>
              <w:jc w:val="center"/>
              <w:rPr>
                <w:rFonts w:hint="eastAsia"/>
              </w:rPr>
            </w:pPr>
          </w:p>
        </w:tc>
        <w:tc>
          <w:tcPr>
            <w:tcW w:w="3540" w:type="dxa"/>
          </w:tcPr>
          <w:p w14:paraId="6CA428B2" w14:textId="77777777" w:rsidR="000D5590" w:rsidRPr="00C2792C" w:rsidRDefault="000D5590" w:rsidP="00690824">
            <w:pPr>
              <w:jc w:val="left"/>
            </w:pPr>
            <w:r w:rsidRPr="003831D9">
              <w:t>void set_equation</w:t>
            </w:r>
            <w:r>
              <w:t>2</w:t>
            </w:r>
            <w:r w:rsidRPr="003831D9">
              <w:t xml:space="preserve">(matrix* A, </w:t>
            </w:r>
            <w:r w:rsidRPr="003831D9">
              <w:lastRenderedPageBreak/>
              <w:t>vector* b)</w:t>
            </w:r>
            <w:r>
              <w:t>;</w:t>
            </w:r>
          </w:p>
        </w:tc>
        <w:tc>
          <w:tcPr>
            <w:tcW w:w="3540" w:type="dxa"/>
          </w:tcPr>
          <w:p w14:paraId="70BA2FB2" w14:textId="77777777" w:rsidR="000D5590" w:rsidRDefault="000D5590" w:rsidP="00690824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>テストドライバ</w:t>
            </w:r>
            <w:r>
              <w:rPr>
                <w:lang w:val="en-GB"/>
              </w:rPr>
              <w:t>2</w:t>
            </w:r>
          </w:p>
          <w:p w14:paraId="31C4A33F" w14:textId="77777777" w:rsidR="000D5590" w:rsidRPr="005A5023" w:rsidRDefault="000D5590" w:rsidP="00690824">
            <w:pPr>
              <w:ind w:leftChars="100" w:left="210" w:rightChars="100" w:right="210"/>
              <w:jc w:val="left"/>
              <w:rPr>
                <w:rFonts w:hint="eastAsia"/>
                <w:lang w:val="en-GB"/>
              </w:rPr>
            </w:pPr>
            <w:r w:rsidRPr="00FF43F0">
              <w:rPr>
                <w:rFonts w:hint="eastAsia"/>
                <w:lang w:val="en-GB"/>
              </w:rPr>
              <w:lastRenderedPageBreak/>
              <w:t>A</w:t>
            </w:r>
            <w:r>
              <w:rPr>
                <w:lang w:val="en-GB"/>
              </w:rPr>
              <w:t>:</w:t>
            </w:r>
            <w:r w:rsidRPr="00FF43F0">
              <w:rPr>
                <w:rFonts w:hint="eastAsia"/>
                <w:lang w:val="en-GB"/>
              </w:rPr>
              <w:t xml:space="preserve"> </w:t>
            </w:r>
            <w:r w:rsidRPr="00FF43F0">
              <w:rPr>
                <w:rFonts w:hint="eastAsia"/>
                <w:lang w:val="en-GB"/>
              </w:rPr>
              <w:t>係数行列</w:t>
            </w:r>
            <w:r>
              <w:rPr>
                <w:lang w:val="en-GB"/>
              </w:rPr>
              <w:br/>
            </w:r>
            <w:r w:rsidRPr="00FF43F0">
              <w:rPr>
                <w:rFonts w:hint="eastAsia"/>
                <w:lang w:val="en-GB"/>
              </w:rPr>
              <w:t>b</w:t>
            </w:r>
            <w:r>
              <w:rPr>
                <w:lang w:val="en-GB"/>
              </w:rPr>
              <w:t>:</w:t>
            </w:r>
            <w:r w:rsidRPr="00FF43F0">
              <w:rPr>
                <w:rFonts w:hint="eastAsia"/>
                <w:lang w:val="en-GB"/>
              </w:rPr>
              <w:t xml:space="preserve"> </w:t>
            </w:r>
            <w:r w:rsidRPr="00FF43F0">
              <w:rPr>
                <w:rFonts w:hint="eastAsia"/>
                <w:lang w:val="en-GB"/>
              </w:rPr>
              <w:t>右辺ベクトル</w:t>
            </w:r>
          </w:p>
        </w:tc>
      </w:tr>
      <w:tr w:rsidR="000D5590" w14:paraId="79C52C8F" w14:textId="77777777" w:rsidTr="00C45877">
        <w:tc>
          <w:tcPr>
            <w:tcW w:w="1980" w:type="dxa"/>
            <w:vMerge/>
            <w:vAlign w:val="center"/>
          </w:tcPr>
          <w:p w14:paraId="434EA24A" w14:textId="5A36B1A8" w:rsidR="000D5590" w:rsidRPr="000D5590" w:rsidRDefault="000D5590" w:rsidP="00DF418C">
            <w:pPr>
              <w:jc w:val="center"/>
              <w:rPr>
                <w:rFonts w:hint="eastAsia"/>
              </w:rPr>
            </w:pPr>
          </w:p>
        </w:tc>
        <w:tc>
          <w:tcPr>
            <w:tcW w:w="3540" w:type="dxa"/>
          </w:tcPr>
          <w:p w14:paraId="3AB4C5A1" w14:textId="134B275F" w:rsidR="000D5590" w:rsidRPr="00C2792C" w:rsidRDefault="000D5590" w:rsidP="00DF418C">
            <w:pPr>
              <w:jc w:val="left"/>
            </w:pPr>
            <w:r w:rsidRPr="003831D9">
              <w:t>void set_equation</w:t>
            </w:r>
            <w:r>
              <w:t>3</w:t>
            </w:r>
            <w:r w:rsidRPr="003831D9">
              <w:t>(matrix* A, vector* b)</w:t>
            </w:r>
            <w:r>
              <w:t>;</w:t>
            </w:r>
          </w:p>
        </w:tc>
        <w:tc>
          <w:tcPr>
            <w:tcW w:w="3540" w:type="dxa"/>
          </w:tcPr>
          <w:p w14:paraId="4649B03F" w14:textId="32559EA3" w:rsidR="000D5590" w:rsidRDefault="000D5590" w:rsidP="00E6302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テストドライバ</w:t>
            </w:r>
            <w:r>
              <w:rPr>
                <w:lang w:val="en-GB"/>
              </w:rPr>
              <w:t>3</w:t>
            </w:r>
          </w:p>
          <w:p w14:paraId="440E75AC" w14:textId="3FE1EBF7" w:rsidR="000D5590" w:rsidRPr="005A5023" w:rsidRDefault="000D5590" w:rsidP="00FF43F0">
            <w:pPr>
              <w:ind w:leftChars="100" w:left="210" w:rightChars="100" w:right="210"/>
              <w:jc w:val="left"/>
              <w:rPr>
                <w:rFonts w:hint="eastAsia"/>
                <w:lang w:val="en-GB"/>
              </w:rPr>
            </w:pPr>
            <w:r w:rsidRPr="00FF43F0">
              <w:rPr>
                <w:rFonts w:hint="eastAsia"/>
                <w:lang w:val="en-GB"/>
              </w:rPr>
              <w:t>A</w:t>
            </w:r>
            <w:r>
              <w:rPr>
                <w:lang w:val="en-GB"/>
              </w:rPr>
              <w:t>:</w:t>
            </w:r>
            <w:r w:rsidRPr="00FF43F0">
              <w:rPr>
                <w:rFonts w:hint="eastAsia"/>
                <w:lang w:val="en-GB"/>
              </w:rPr>
              <w:t xml:space="preserve"> </w:t>
            </w:r>
            <w:r w:rsidRPr="00FF43F0">
              <w:rPr>
                <w:rFonts w:hint="eastAsia"/>
                <w:lang w:val="en-GB"/>
              </w:rPr>
              <w:t>係数行列</w:t>
            </w:r>
            <w:r>
              <w:rPr>
                <w:lang w:val="en-GB"/>
              </w:rPr>
              <w:br/>
            </w:r>
            <w:r w:rsidRPr="00FF43F0">
              <w:rPr>
                <w:rFonts w:hint="eastAsia"/>
                <w:lang w:val="en-GB"/>
              </w:rPr>
              <w:t>b</w:t>
            </w:r>
            <w:r>
              <w:rPr>
                <w:lang w:val="en-GB"/>
              </w:rPr>
              <w:t>:</w:t>
            </w:r>
            <w:r w:rsidRPr="00FF43F0">
              <w:rPr>
                <w:rFonts w:hint="eastAsia"/>
                <w:lang w:val="en-GB"/>
              </w:rPr>
              <w:t xml:space="preserve"> </w:t>
            </w:r>
            <w:r w:rsidRPr="00FF43F0">
              <w:rPr>
                <w:rFonts w:hint="eastAsia"/>
                <w:lang w:val="en-GB"/>
              </w:rPr>
              <w:t>右辺ベクトル</w:t>
            </w:r>
          </w:p>
        </w:tc>
      </w:tr>
    </w:tbl>
    <w:p w14:paraId="6AFA7A9E" w14:textId="77777777" w:rsidR="00A16FE1" w:rsidRPr="00AD71B0" w:rsidRDefault="00A16FE1" w:rsidP="00A16FE1">
      <w:pPr>
        <w:rPr>
          <w:rFonts w:hint="eastAsia"/>
        </w:rPr>
      </w:pPr>
    </w:p>
    <w:p w14:paraId="77B8607A" w14:textId="77777777" w:rsidR="00C06A9F" w:rsidRPr="00AD71B0" w:rsidRDefault="00C06A9F" w:rsidP="00C06A9F">
      <w:pPr>
        <w:rPr>
          <w:rFonts w:hint="eastAsia"/>
        </w:rPr>
      </w:pPr>
    </w:p>
    <w:p w14:paraId="369A3D58" w14:textId="77777777" w:rsidR="00AB5A2C" w:rsidRDefault="00AB5A2C" w:rsidP="00AB5A2C">
      <w:pPr>
        <w:pStyle w:val="Heading2"/>
        <w:numPr>
          <w:ilvl w:val="1"/>
          <w:numId w:val="28"/>
        </w:numPr>
      </w:pPr>
      <w:bookmarkStart w:id="4" w:name="_Ref394589320"/>
      <w:r>
        <w:rPr>
          <w:rFonts w:hint="eastAsia"/>
        </w:rPr>
        <w:t>結果</w:t>
      </w:r>
      <w:r>
        <w:t>と</w:t>
      </w:r>
      <w:r>
        <w:rPr>
          <w:rFonts w:hint="eastAsia"/>
        </w:rPr>
        <w:t>考察</w:t>
      </w:r>
      <w:bookmarkEnd w:id="4"/>
    </w:p>
    <w:p w14:paraId="56303A60" w14:textId="0CA78A6A" w:rsidR="00AB5A2C" w:rsidRDefault="00EB2D40" w:rsidP="00680793">
      <w:pPr>
        <w:ind w:left="5" w:firstLine="420"/>
        <w:rPr>
          <w:lang w:val="en-GB"/>
        </w:rPr>
      </w:pPr>
      <w:r>
        <w:rPr>
          <w:rFonts w:hint="eastAsia"/>
          <w:lang w:val="en-GB"/>
        </w:rPr>
        <w:t>実行結果を以下の図</w:t>
      </w:r>
      <w:r w:rsidR="002D1BEA">
        <w:rPr>
          <w:rFonts w:hint="eastAsia"/>
          <w:lang w:val="en-GB"/>
        </w:rPr>
        <w:t>2</w:t>
      </w:r>
      <w:r>
        <w:rPr>
          <w:rFonts w:hint="eastAsia"/>
          <w:lang w:val="en-GB"/>
        </w:rPr>
        <w:t>に示す。</w:t>
      </w:r>
    </w:p>
    <w:p w14:paraId="4662A3DA" w14:textId="31620CEB" w:rsidR="00EB2D40" w:rsidRDefault="00B60120" w:rsidP="00EB2D40">
      <w:pPr>
        <w:ind w:left="5" w:firstLine="420"/>
        <w:jc w:val="center"/>
        <w:rPr>
          <w:rFonts w:hint="eastAsia"/>
        </w:rPr>
      </w:pPr>
      <w:r>
        <w:rPr>
          <w:noProof/>
          <w:lang w:val="en-GB"/>
        </w:rPr>
        <w:drawing>
          <wp:inline distT="0" distB="0" distL="0" distR="0" wp14:anchorId="7DDB13FC" wp14:editId="3E36EBA3">
            <wp:extent cx="5181600" cy="3479800"/>
            <wp:effectExtent l="0" t="0" r="0" b="0"/>
            <wp:docPr id="440174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7433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D40">
        <w:rPr>
          <w:lang w:val="en-GB"/>
        </w:rPr>
        <w:br/>
      </w:r>
      <w:r w:rsidR="00EB2D40">
        <w:rPr>
          <w:rFonts w:hint="eastAsia"/>
          <w:lang w:val="en-GB"/>
        </w:rPr>
        <w:t>図</w:t>
      </w:r>
      <w:r w:rsidR="002D1BEA">
        <w:rPr>
          <w:rFonts w:hint="eastAsia"/>
          <w:lang w:val="en-GB"/>
        </w:rPr>
        <w:t>2</w:t>
      </w:r>
      <w:r w:rsidR="00EB2D40">
        <w:rPr>
          <w:rFonts w:hint="eastAsia"/>
          <w:lang w:val="en-GB"/>
        </w:rPr>
        <w:t xml:space="preserve">　課題</w:t>
      </w:r>
      <w:r w:rsidR="00EB2D40">
        <w:rPr>
          <w:rFonts w:hint="eastAsia"/>
          <w:lang w:val="en-GB"/>
        </w:rPr>
        <w:t>1</w:t>
      </w:r>
      <w:r w:rsidR="00EB2D40">
        <w:rPr>
          <w:rFonts w:hint="eastAsia"/>
          <w:lang w:val="en-GB"/>
        </w:rPr>
        <w:t>の実行結果</w:t>
      </w:r>
    </w:p>
    <w:p w14:paraId="55458F9D" w14:textId="10893B8D" w:rsidR="00680793" w:rsidRDefault="00757DCE" w:rsidP="00831294">
      <w:pPr>
        <w:ind w:firstLine="420"/>
        <w:rPr>
          <w:lang w:val="en-GB"/>
        </w:rPr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>より解は</w:t>
      </w:r>
      <w:r>
        <w:rPr>
          <w:rFonts w:hint="eastAsia"/>
        </w:rPr>
        <w:t>[</w:t>
      </w:r>
      <w:r>
        <w:t>4, 3, 2, 1</w:t>
      </w:r>
      <w:r>
        <w:rPr>
          <w:lang w:val="en-GB"/>
        </w:rPr>
        <w:t>]</w:t>
      </w:r>
      <w:r>
        <w:rPr>
          <w:rFonts w:hint="eastAsia"/>
          <w:lang w:val="en-GB"/>
        </w:rPr>
        <w:t>となっており、これは</w:t>
      </w:r>
      <w:r w:rsidR="0063443F">
        <w:rPr>
          <w:rFonts w:hint="eastAsia"/>
          <w:lang w:val="en-GB"/>
        </w:rPr>
        <w:t>3</w:t>
      </w:r>
      <w:r w:rsidR="0063443F">
        <w:rPr>
          <w:rFonts w:hint="eastAsia"/>
          <w:lang w:val="en-GB"/>
        </w:rPr>
        <w:t>日目の授業ページの通りであり、正しいことがわかる。</w:t>
      </w:r>
    </w:p>
    <w:p w14:paraId="3B1D091C" w14:textId="77777777" w:rsidR="00B60120" w:rsidRPr="00680793" w:rsidRDefault="00B60120" w:rsidP="00AB5A2C">
      <w:pPr>
        <w:rPr>
          <w:rFonts w:hint="eastAsia"/>
        </w:rPr>
      </w:pPr>
    </w:p>
    <w:p w14:paraId="133C53D0" w14:textId="77777777" w:rsidR="00AB5A2C" w:rsidRDefault="00AB5A2C" w:rsidP="00AB5A2C">
      <w:pPr>
        <w:pStyle w:val="Heading1"/>
        <w:numPr>
          <w:ilvl w:val="0"/>
          <w:numId w:val="28"/>
        </w:numPr>
      </w:pPr>
      <w:r>
        <w:rPr>
          <w:rFonts w:hint="eastAsia"/>
        </w:rPr>
        <w:t>必須課題</w:t>
      </w:r>
      <w:r>
        <w:t>２</w:t>
      </w:r>
    </w:p>
    <w:p w14:paraId="0C680B5D" w14:textId="77777777" w:rsidR="00AB5A2C" w:rsidRDefault="00AB5A2C" w:rsidP="00AB5A2C">
      <w:pPr>
        <w:pStyle w:val="Heading2"/>
        <w:numPr>
          <w:ilvl w:val="1"/>
          <w:numId w:val="28"/>
        </w:numPr>
      </w:pPr>
      <w:bookmarkStart w:id="5" w:name="_Ref394589328"/>
      <w:r>
        <w:rPr>
          <w:rFonts w:hint="eastAsia"/>
        </w:rPr>
        <w:t>概要</w:t>
      </w:r>
      <w:bookmarkEnd w:id="5"/>
    </w:p>
    <w:p w14:paraId="0E889620" w14:textId="7E0E40A7" w:rsidR="00AB5A2C" w:rsidRDefault="003241E6" w:rsidP="00244333">
      <w:pPr>
        <w:ind w:left="147" w:firstLine="420"/>
        <w:rPr>
          <w:rFonts w:hint="eastAsia"/>
        </w:rPr>
      </w:pPr>
      <w:r>
        <w:rPr>
          <w:rFonts w:hint="eastAsia"/>
        </w:rPr>
        <w:t>必須課題</w:t>
      </w:r>
      <w:r>
        <w:rPr>
          <w:rFonts w:hint="eastAsia"/>
        </w:rPr>
        <w:t>1</w:t>
      </w:r>
      <w:r>
        <w:rPr>
          <w:rFonts w:hint="eastAsia"/>
        </w:rPr>
        <w:t>のプログラムを利用し、スイッチ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の</w:t>
      </w:r>
      <w:r>
        <w:rPr>
          <w:rFonts w:hint="eastAsia"/>
        </w:rPr>
        <w:t>2</w:t>
      </w:r>
      <w:r>
        <w:rPr>
          <w:rFonts w:hint="eastAsia"/>
        </w:rPr>
        <w:t>つについて解</w:t>
      </w:r>
      <w:r w:rsidR="006A6C30">
        <w:rPr>
          <w:rFonts w:hint="eastAsia"/>
        </w:rPr>
        <w:t>の出力結果</w:t>
      </w:r>
      <w:r>
        <w:rPr>
          <w:rFonts w:hint="eastAsia"/>
        </w:rPr>
        <w:t>を求める。</w:t>
      </w:r>
      <w:r w:rsidR="006A6C30">
        <w:rPr>
          <w:rFonts w:hint="eastAsia"/>
        </w:rPr>
        <w:t>これを手計算で解いた場合と比較し、</w:t>
      </w:r>
      <w:r w:rsidR="00773A4B">
        <w:rPr>
          <w:rFonts w:hint="eastAsia"/>
        </w:rPr>
        <w:t>考察する。</w:t>
      </w:r>
    </w:p>
    <w:p w14:paraId="54EB708B" w14:textId="77777777" w:rsidR="00244333" w:rsidRPr="00244333" w:rsidRDefault="00244333" w:rsidP="00244333">
      <w:pPr>
        <w:ind w:left="147" w:firstLine="420"/>
        <w:rPr>
          <w:rFonts w:hint="eastAsia"/>
        </w:rPr>
      </w:pPr>
    </w:p>
    <w:p w14:paraId="28F40AF7" w14:textId="77777777" w:rsidR="00AB5A2C" w:rsidRDefault="00AB5A2C" w:rsidP="00AB5A2C">
      <w:pPr>
        <w:pStyle w:val="Heading2"/>
        <w:numPr>
          <w:ilvl w:val="1"/>
          <w:numId w:val="28"/>
        </w:numPr>
      </w:pPr>
      <w:bookmarkStart w:id="6" w:name="_Ref394589334"/>
      <w:r>
        <w:rPr>
          <w:rFonts w:hint="eastAsia"/>
        </w:rPr>
        <w:t>連立</w:t>
      </w:r>
      <w:r>
        <w:t>方程式と</w:t>
      </w:r>
      <w:r>
        <w:rPr>
          <w:rFonts w:hint="eastAsia"/>
        </w:rPr>
        <w:t>その解</w:t>
      </w:r>
      <w:bookmarkEnd w:id="6"/>
    </w:p>
    <w:p w14:paraId="0346D643" w14:textId="5580D349" w:rsidR="00473150" w:rsidRDefault="00473150" w:rsidP="008C552B">
      <w:pPr>
        <w:ind w:left="567"/>
        <w:rPr>
          <w:lang w:val="en-GB"/>
        </w:rPr>
      </w:pPr>
      <w:r>
        <w:rPr>
          <w:rFonts w:hint="eastAsia"/>
        </w:rPr>
        <w:t>スイッチ</w:t>
      </w:r>
      <w:r>
        <w:rPr>
          <w:rFonts w:hint="eastAsia"/>
        </w:rPr>
        <w:t>2</w:t>
      </w:r>
      <w:r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e>
              </m:mr>
            </m:m>
          </m:e>
        </m:d>
      </m:oMath>
      <w:r>
        <w:rPr>
          <w:lang w:val="en-GB"/>
        </w:rPr>
        <w:t xml:space="preserve"> 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12.</m:t>
                  </m:r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e>
              </m:mr>
            </m:m>
          </m:e>
        </m:d>
      </m:oMath>
      <w:r>
        <w:rPr>
          <w:rFonts w:hint="eastAsia"/>
          <w:lang w:val="en-GB"/>
        </w:rPr>
        <w:t xml:space="preserve"> </w:t>
      </w:r>
      <w:r>
        <w:rPr>
          <w:rFonts w:hint="eastAsia"/>
        </w:rPr>
        <w:t>）の場合について考える。</w:t>
      </w:r>
      <w:r w:rsidR="008C4BE1">
        <w:br/>
      </w:r>
      <w:r w:rsidR="008C4BE1">
        <w:rPr>
          <w:rFonts w:hint="eastAsia"/>
        </w:rPr>
        <w:lastRenderedPageBreak/>
        <w:t>手計算を用いて</w:t>
      </w:r>
      <w:r w:rsidR="008C4BE1">
        <w:rPr>
          <w:rFonts w:hint="eastAsia"/>
        </w:rPr>
        <w:t>LU</w:t>
      </w:r>
      <w:r w:rsidR="008C4BE1">
        <w:rPr>
          <w:rFonts w:hint="eastAsia"/>
        </w:rPr>
        <w:t>分解を行うと、</w:t>
      </w:r>
      <m:oMath>
        <m:r>
          <w:rPr>
            <w:rFonts w:ascii="Cambria Math" w:hAnsi="Cambria Math"/>
            <w:lang w:val="en-GB"/>
          </w:rPr>
          <m:t>L</m:t>
        </m:r>
        <m:r>
          <w:rPr>
            <w:rFonts w:ascii="Cambria Math" w:hAnsi="Cambria Math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8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  <w:lang w:val="en-GB"/>
          </w:rPr>
          <m:t>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2.666…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2.333…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2.625</m:t>
                  </m:r>
                </m:e>
              </m:mr>
            </m:m>
          </m:e>
        </m:d>
      </m:oMath>
      <w:r w:rsidR="001E15FC">
        <w:rPr>
          <w:rFonts w:hint="eastAsia"/>
          <w:lang w:val="en-GB"/>
        </w:rPr>
        <w:t xml:space="preserve"> </w:t>
      </w:r>
      <w:r w:rsidR="001E15FC">
        <w:rPr>
          <w:lang w:val="en-GB"/>
        </w:rPr>
        <w:t xml:space="preserve">, </w:t>
      </w:r>
      <w:r w:rsidR="004A1F7E">
        <w:rPr>
          <w:lang w:val="en-GB"/>
        </w:rPr>
        <w:br/>
      </w:r>
      <m:oMath>
        <m: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8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  <w:lang w:val="en-GB"/>
          </w:rPr>
          <m:t>≒</m:t>
        </m:r>
        <m:r>
          <w:rPr>
            <w:rFonts w:ascii="Cambria Math" w:hAnsi="Cambria Math" w:hint="eastAsia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0.666…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0.333…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0.875…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</m:oMath>
      <w:r w:rsidR="001F4CF5">
        <w:rPr>
          <w:rFonts w:hint="eastAsia"/>
          <w:lang w:val="en-GB"/>
        </w:rPr>
        <w:t xml:space="preserve"> </w:t>
      </w:r>
      <w:r w:rsidR="001E15FC">
        <w:rPr>
          <w:rFonts w:hint="eastAsia"/>
          <w:lang w:val="en-GB"/>
        </w:rPr>
        <w:t>となる。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GB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Ly</m:t>
                </m:r>
                <m:r>
                  <w:rPr>
                    <w:rFonts w:ascii="Cambria Math" w:hAnsi="Cambria Math"/>
                    <w:lang w:val="en-GB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 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d>
                <m:ctrlPr>
                  <w:rPr>
                    <w:rFonts w:ascii="Cambria Math" w:hAnsi="Cambria Math" w:hint="eastAsia"/>
                    <w:i/>
                    <w:lang w:val="en-GB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Ux</m:t>
                </m:r>
                <m:r>
                  <w:rPr>
                    <w:rFonts w:ascii="Cambria Math" w:hAnsi="Cambria Math"/>
                    <w:lang w:val="en-GB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y</m:t>
                </m:r>
                <m:r>
                  <w:rPr>
                    <w:rFonts w:ascii="Cambria Math" w:hAnsi="Cambria Math"/>
                    <w:lang w:val="en-GB"/>
                  </w:rPr>
                  <m:t xml:space="preserve"> 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d>
              </m:e>
            </m:eqArr>
          </m:e>
        </m:d>
      </m:oMath>
      <w:r w:rsidR="00274D0B">
        <w:rPr>
          <w:rFonts w:hint="eastAsia"/>
          <w:lang w:val="en-GB"/>
        </w:rPr>
        <w:t>より、（</w:t>
      </w:r>
      <w:r w:rsidR="00274D0B">
        <w:rPr>
          <w:rFonts w:hint="eastAsia"/>
          <w:lang w:val="en-GB"/>
        </w:rPr>
        <w:t>1</w:t>
      </w:r>
      <w:r w:rsidR="00274D0B">
        <w:rPr>
          <w:rFonts w:hint="eastAsia"/>
          <w:lang w:val="en-GB"/>
        </w:rPr>
        <w:t>）を解くと</w:t>
      </w:r>
      <w:r w:rsidR="00274D0B">
        <w:rPr>
          <w:lang w:val="en-GB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21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8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 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y0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y1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y2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12.5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 xml:space="preserve">                          </m:t>
          </m:r>
          <m:r>
            <w:rPr>
              <w:rFonts w:ascii="Cambria Math" w:hAnsi="Cambria Math"/>
              <w:lang w:val="en-GB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y0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y1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y2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10-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2∙y0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den>
                        </m:f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12.5-y0-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∙y1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8</m:t>
                            </m:r>
                          </m:den>
                        </m:f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</m:m>
            </m:e>
          </m:d>
          <m:r>
            <w:rPr>
              <w:lang w:val="en-GB"/>
            </w:rPr>
            <w:br/>
          </m:r>
        </m:oMath>
      </m:oMathPara>
      <w:proofErr w:type="gramStart"/>
      <w:r w:rsidR="001752BF">
        <w:rPr>
          <w:rFonts w:hint="eastAsia"/>
          <w:lang w:val="en-GB"/>
        </w:rPr>
        <w:t>で</w:t>
      </w:r>
      <w:proofErr w:type="gramEnd"/>
      <w:r w:rsidR="001752BF">
        <w:rPr>
          <w:rFonts w:hint="eastAsia"/>
          <w:lang w:val="en-GB"/>
        </w:rPr>
        <w:t>あり、これを用いて（</w:t>
      </w:r>
      <w:r w:rsidR="001752BF">
        <w:rPr>
          <w:rFonts w:hint="eastAsia"/>
          <w:lang w:val="en-GB"/>
        </w:rPr>
        <w:t>2</w:t>
      </w:r>
      <w:r w:rsidR="001752BF">
        <w:rPr>
          <w:rFonts w:hint="eastAsia"/>
          <w:lang w:val="en-GB"/>
        </w:rPr>
        <w:t>）を解くと</w:t>
      </w:r>
      <w:r w:rsidR="001752BF">
        <w:rPr>
          <w:lang w:val="en-GB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 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 xml:space="preserve">             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x0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r>
                      <w:rPr>
                        <w:rFonts w:ascii="Cambria Math" w:hAnsi="Cambria Math"/>
                        <w:lang w:val="en-GB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 xml:space="preserve"> ∙x1-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 xml:space="preserve"> ∙x</m:t>
                    </m:r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 xml:space="preserve"> ∙x</m:t>
                    </m:r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w:br/>
          </m:r>
        </m:oMath>
      </m:oMathPara>
      <w:r w:rsidR="006365AD">
        <w:rPr>
          <w:rFonts w:hint="eastAsia"/>
          <w:lang w:val="en-GB"/>
        </w:rPr>
        <w:t>となる。プログラムを実行した結果が以下の図</w:t>
      </w:r>
      <w:r w:rsidR="006365AD">
        <w:rPr>
          <w:rFonts w:hint="eastAsia"/>
          <w:lang w:val="en-GB"/>
        </w:rPr>
        <w:t>3</w:t>
      </w:r>
      <w:r w:rsidR="006365AD">
        <w:rPr>
          <w:rFonts w:hint="eastAsia"/>
          <w:lang w:val="en-GB"/>
        </w:rPr>
        <w:t>である。</w:t>
      </w:r>
    </w:p>
    <w:p w14:paraId="29453E74" w14:textId="09723795" w:rsidR="006365AD" w:rsidRPr="0092646A" w:rsidRDefault="001F630E" w:rsidP="006365AD">
      <w:pPr>
        <w:ind w:left="567"/>
        <w:jc w:val="center"/>
        <w:rPr>
          <w:rFonts w:hint="eastAsia"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DCAFA6F" wp14:editId="7FCFF190">
            <wp:extent cx="4724400" cy="3251200"/>
            <wp:effectExtent l="0" t="0" r="0" b="0"/>
            <wp:docPr id="1038594450" name="Picture 2" descr="A picture containing text, screenshot, computer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94450" name="Picture 2" descr="A picture containing text, screenshot, computer, softw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5AD">
        <w:rPr>
          <w:lang w:val="en-GB"/>
        </w:rPr>
        <w:br/>
      </w:r>
      <w:r w:rsidR="006365AD">
        <w:rPr>
          <w:rFonts w:hint="eastAsia"/>
          <w:lang w:val="en-GB"/>
        </w:rPr>
        <w:t>図</w:t>
      </w:r>
      <w:r w:rsidR="006365AD">
        <w:rPr>
          <w:rFonts w:hint="eastAsia"/>
          <w:lang w:val="en-GB"/>
        </w:rPr>
        <w:t>3</w:t>
      </w:r>
      <w:r w:rsidR="006365AD">
        <w:rPr>
          <w:rFonts w:hint="eastAsia"/>
          <w:lang w:val="en-GB"/>
        </w:rPr>
        <w:t xml:space="preserve">　課題</w:t>
      </w:r>
      <w:r w:rsidR="006365AD">
        <w:rPr>
          <w:rFonts w:hint="eastAsia"/>
          <w:lang w:val="en-GB"/>
        </w:rPr>
        <w:t>2</w:t>
      </w:r>
      <w:r w:rsidR="006365AD">
        <w:rPr>
          <w:lang w:val="en-GB"/>
        </w:rPr>
        <w:t xml:space="preserve"> </w:t>
      </w:r>
      <w:r w:rsidR="006365AD">
        <w:rPr>
          <w:rFonts w:hint="eastAsia"/>
          <w:lang w:val="en-GB"/>
        </w:rPr>
        <w:t>スイッチ</w:t>
      </w:r>
      <w:r w:rsidR="006365AD">
        <w:rPr>
          <w:rFonts w:hint="eastAsia"/>
          <w:lang w:val="en-GB"/>
        </w:rPr>
        <w:t>2</w:t>
      </w:r>
      <w:r w:rsidR="006365AD">
        <w:rPr>
          <w:rFonts w:hint="eastAsia"/>
          <w:lang w:val="en-GB"/>
        </w:rPr>
        <w:t>についての実行結果</w:t>
      </w:r>
    </w:p>
    <w:p w14:paraId="485E9867" w14:textId="7404047D" w:rsidR="0092646A" w:rsidRPr="0092646A" w:rsidRDefault="001F630E" w:rsidP="008C552B">
      <w:pPr>
        <w:ind w:left="567"/>
        <w:rPr>
          <w:rFonts w:hint="eastAsia"/>
          <w:lang w:val="en-GB"/>
        </w:rPr>
      </w:pPr>
      <w:r>
        <w:rPr>
          <w:rFonts w:hint="eastAsia"/>
          <w:lang w:val="en-GB"/>
        </w:rPr>
        <w:t xml:space="preserve">L, U, </w:t>
      </w:r>
      <w:proofErr w:type="gramStart"/>
      <w:r>
        <w:rPr>
          <w:rFonts w:hint="eastAsia"/>
          <w:lang w:val="en-GB"/>
        </w:rPr>
        <w:t>x</w:t>
      </w:r>
      <w:proofErr w:type="gramEnd"/>
      <w:r>
        <w:rPr>
          <w:rFonts w:hint="eastAsia"/>
          <w:lang w:val="en-GB"/>
        </w:rPr>
        <w:t>について手計算で解いた値と同じ値が表示されている。よってこのプログラムは正常に動作していると考えられる。</w:t>
      </w:r>
    </w:p>
    <w:p w14:paraId="36BB3DCA" w14:textId="77777777" w:rsidR="000C695F" w:rsidRDefault="000C695F" w:rsidP="000C695F">
      <w:pPr>
        <w:ind w:left="567"/>
      </w:pPr>
    </w:p>
    <w:p w14:paraId="2EC76C78" w14:textId="590B48FB" w:rsidR="000C695F" w:rsidRDefault="000C695F" w:rsidP="000C695F">
      <w:pPr>
        <w:ind w:left="567"/>
        <w:rPr>
          <w:lang w:val="en-GB"/>
        </w:rPr>
      </w:pPr>
      <w:r>
        <w:rPr>
          <w:rFonts w:hint="eastAsia"/>
        </w:rPr>
        <w:t>スイッチ</w:t>
      </w:r>
      <w:r>
        <w:rPr>
          <w:rFonts w:hint="eastAsia"/>
        </w:rPr>
        <w:t>3</w:t>
      </w:r>
      <w:r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</m:oMath>
      <w:r>
        <w:rPr>
          <w:lang w:val="en-GB"/>
        </w:rPr>
        <w:t xml:space="preserve"> 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e>
              </m:mr>
            </m:m>
          </m:e>
        </m:d>
      </m:oMath>
      <w:r>
        <w:rPr>
          <w:rFonts w:hint="eastAsia"/>
          <w:lang w:val="en-GB"/>
        </w:rPr>
        <w:t xml:space="preserve"> </w:t>
      </w:r>
      <w:r>
        <w:rPr>
          <w:rFonts w:hint="eastAsia"/>
        </w:rPr>
        <w:t>）の場合について考える。</w:t>
      </w:r>
      <w:r>
        <w:br/>
      </w:r>
      <w:r>
        <w:rPr>
          <w:rFonts w:hint="eastAsia"/>
        </w:rPr>
        <w:t>手計算を用いて</w:t>
      </w:r>
      <w:r>
        <w:rPr>
          <w:rFonts w:hint="eastAsia"/>
        </w:rPr>
        <w:t>LU</w:t>
      </w:r>
      <w:r>
        <w:rPr>
          <w:rFonts w:hint="eastAsia"/>
        </w:rPr>
        <w:t>分解を行うと、</w:t>
      </w:r>
      <m:oMath>
        <m:r>
          <w:rPr>
            <w:rFonts w:ascii="Cambria Math" w:hAnsi="Cambria Math"/>
            <w:lang w:val="en-GB"/>
          </w:rPr>
          <m:t xml:space="preserve">L=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∎</m:t>
                  </m:r>
                </m:e>
              </m:mr>
            </m:m>
          </m:e>
        </m:d>
      </m:oMath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∎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</m:oMath>
      <w:r w:rsidR="00BA43B9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となる。</w:t>
      </w:r>
      <m:oMath>
        <m:r>
          <w:rPr>
            <w:rFonts w:ascii="Cambria Math" w:hAnsi="Cambria Math"/>
            <w:lang w:val="en-GB"/>
          </w:rPr>
          <m:t>∎</m:t>
        </m:r>
      </m:oMath>
      <w:r w:rsidR="00BA43B9">
        <w:rPr>
          <w:rFonts w:hint="eastAsia"/>
          <w:lang w:val="en-GB"/>
        </w:rPr>
        <w:t xml:space="preserve"> </w:t>
      </w:r>
      <w:r w:rsidR="00BA43B9">
        <w:rPr>
          <w:rFonts w:hint="eastAsia"/>
          <w:lang w:val="en-GB"/>
        </w:rPr>
        <w:t>で表されているのは</w:t>
      </w:r>
      <w:r w:rsidR="00BA43B9">
        <w:rPr>
          <w:rFonts w:hint="eastAsia"/>
          <w:lang w:val="en-GB"/>
        </w:rPr>
        <w:t>0</w:t>
      </w:r>
      <w:r w:rsidR="00BA43B9">
        <w:rPr>
          <w:rFonts w:hint="eastAsia"/>
          <w:lang w:val="en-GB"/>
        </w:rPr>
        <w:t>での除算を含む部分であり、</w:t>
      </w:r>
      <w:r w:rsidR="00C116BD">
        <w:rPr>
          <w:rFonts w:hint="eastAsia"/>
          <w:lang w:val="en-GB"/>
        </w:rPr>
        <w:t>この解法では</w:t>
      </w:r>
      <w:r w:rsidR="00BA43B9">
        <w:rPr>
          <w:rFonts w:hint="eastAsia"/>
          <w:lang w:val="en-GB"/>
        </w:rPr>
        <w:t>答えを導けない。このため、解を求めることはできないと考えられる。</w:t>
      </w:r>
      <w:r w:rsidR="000A4331">
        <w:rPr>
          <w:rFonts w:hint="eastAsia"/>
          <w:lang w:val="en-GB"/>
        </w:rPr>
        <w:t>プログラムを実行した結果を以下の図</w:t>
      </w:r>
      <w:r w:rsidR="000A4331">
        <w:rPr>
          <w:rFonts w:hint="eastAsia"/>
          <w:lang w:val="en-GB"/>
        </w:rPr>
        <w:t>4</w:t>
      </w:r>
      <w:r w:rsidR="000A4331">
        <w:rPr>
          <w:rFonts w:hint="eastAsia"/>
          <w:lang w:val="en-GB"/>
        </w:rPr>
        <w:t>に示す。</w:t>
      </w:r>
    </w:p>
    <w:p w14:paraId="49EE67F5" w14:textId="678555FF" w:rsidR="000A4331" w:rsidRPr="0092646A" w:rsidRDefault="000A4331" w:rsidP="000A4331">
      <w:pPr>
        <w:ind w:left="567"/>
        <w:jc w:val="center"/>
        <w:rPr>
          <w:rFonts w:hint="eastAsia"/>
          <w:lang w:val="en-GB"/>
        </w:rPr>
      </w:pPr>
      <w:r>
        <w:rPr>
          <w:noProof/>
          <w:lang w:val="en-GB"/>
        </w:rPr>
        <w:drawing>
          <wp:inline distT="0" distB="0" distL="0" distR="0" wp14:anchorId="5A17104C" wp14:editId="6946CA36">
            <wp:extent cx="4724400" cy="2964329"/>
            <wp:effectExtent l="0" t="0" r="0" b="0"/>
            <wp:docPr id="922007219" name="Picture 922007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07219" name="Picture 9220072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6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rFonts w:hint="eastAsia"/>
          <w:lang w:val="en-GB"/>
        </w:rPr>
        <w:t>図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 xml:space="preserve">　課題</w:t>
      </w:r>
      <w:r>
        <w:rPr>
          <w:rFonts w:hint="eastAsia"/>
          <w:lang w:val="en-GB"/>
        </w:rPr>
        <w:t>2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スイッチ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についての実行結果</w:t>
      </w:r>
    </w:p>
    <w:p w14:paraId="72F6197C" w14:textId="1BD4FC2F" w:rsidR="000A4331" w:rsidRPr="000A4331" w:rsidRDefault="000A4331" w:rsidP="000C695F">
      <w:pPr>
        <w:ind w:left="567"/>
        <w:rPr>
          <w:rFonts w:hint="eastAsia"/>
          <w:lang w:val="en-GB"/>
        </w:rPr>
      </w:pPr>
      <w:r>
        <w:rPr>
          <w:rFonts w:hint="eastAsia"/>
          <w:lang w:val="en-GB"/>
        </w:rPr>
        <w:lastRenderedPageBreak/>
        <w:t>これより、手計算で解いた場合と同じく</w:t>
      </w:r>
      <w:r>
        <w:rPr>
          <w:rFonts w:hint="eastAsia"/>
          <w:lang w:val="en-GB"/>
        </w:rPr>
        <w:t>L,U</w:t>
      </w:r>
      <w:r>
        <w:rPr>
          <w:rFonts w:hint="eastAsia"/>
          <w:lang w:val="en-GB"/>
        </w:rPr>
        <w:t>に</w:t>
      </w:r>
      <w:r>
        <w:rPr>
          <w:rFonts w:hint="eastAsia"/>
          <w:lang w:val="en-GB"/>
        </w:rPr>
        <w:t>-</w:t>
      </w:r>
      <w:r>
        <w:rPr>
          <w:lang w:val="en-GB"/>
        </w:rPr>
        <w:t>inf</w:t>
      </w:r>
      <w:r>
        <w:rPr>
          <w:rFonts w:hint="eastAsia"/>
          <w:lang w:val="en-GB"/>
        </w:rPr>
        <w:t>という文字が表示されている。このため解を求めることができず、</w:t>
      </w:r>
      <w:proofErr w:type="gramStart"/>
      <w:r>
        <w:rPr>
          <w:rFonts w:hint="eastAsia"/>
          <w:lang w:val="en-GB"/>
        </w:rPr>
        <w:t>x</w:t>
      </w:r>
      <w:proofErr w:type="gramEnd"/>
      <w:r>
        <w:rPr>
          <w:rFonts w:hint="eastAsia"/>
          <w:lang w:val="en-GB"/>
        </w:rPr>
        <w:t>の値も</w:t>
      </w:r>
      <w:r>
        <w:rPr>
          <w:rFonts w:hint="eastAsia"/>
          <w:lang w:val="en-GB"/>
        </w:rPr>
        <w:t>-</w:t>
      </w:r>
      <w:r>
        <w:rPr>
          <w:lang w:val="en-GB"/>
        </w:rPr>
        <w:t>nan(</w:t>
      </w:r>
      <w:proofErr w:type="spellStart"/>
      <w:r>
        <w:rPr>
          <w:lang w:val="en-GB"/>
        </w:rPr>
        <w:t>ind</w:t>
      </w:r>
      <w:proofErr w:type="spellEnd"/>
      <w:r>
        <w:rPr>
          <w:lang w:val="en-GB"/>
        </w:rPr>
        <w:t>)</w:t>
      </w:r>
      <w:r>
        <w:rPr>
          <w:rFonts w:hint="eastAsia"/>
          <w:lang w:val="en-GB"/>
        </w:rPr>
        <w:t>となっている。</w:t>
      </w:r>
    </w:p>
    <w:p w14:paraId="41B4D5C0" w14:textId="77777777" w:rsidR="00473150" w:rsidRPr="00473150" w:rsidRDefault="00473150" w:rsidP="00404B97">
      <w:pPr>
        <w:rPr>
          <w:rFonts w:hint="eastAsia"/>
          <w:lang w:val="en-GB"/>
        </w:rPr>
      </w:pPr>
    </w:p>
    <w:p w14:paraId="288AFE10" w14:textId="77777777" w:rsidR="00AB5A2C" w:rsidRDefault="00AB5A2C" w:rsidP="00AB5A2C">
      <w:pPr>
        <w:pStyle w:val="Heading2"/>
        <w:numPr>
          <w:ilvl w:val="1"/>
          <w:numId w:val="28"/>
        </w:numPr>
      </w:pPr>
      <w:bookmarkStart w:id="7" w:name="_Ref394589341"/>
      <w:r>
        <w:rPr>
          <w:rFonts w:hint="eastAsia"/>
        </w:rPr>
        <w:t>考察</w:t>
      </w:r>
      <w:bookmarkEnd w:id="7"/>
    </w:p>
    <w:p w14:paraId="7741729E" w14:textId="7EC9DA42" w:rsidR="00AB5A2C" w:rsidRDefault="006A5628" w:rsidP="006A5628">
      <w:pPr>
        <w:ind w:left="420"/>
        <w:rPr>
          <w:lang w:val="en-GB"/>
        </w:rPr>
      </w:pPr>
      <w:r>
        <w:rPr>
          <w:rFonts w:hint="eastAsia"/>
        </w:rPr>
        <w:t>スイッチ</w:t>
      </w:r>
      <w:r>
        <w:rPr>
          <w:rFonts w:hint="eastAsia"/>
        </w:rPr>
        <w:t>2</w:t>
      </w:r>
      <w:r>
        <w:rPr>
          <w:rFonts w:hint="eastAsia"/>
        </w:rPr>
        <w:t>の場合については手計算の場合と</w:t>
      </w:r>
      <w:r>
        <w:rPr>
          <w:rFonts w:hint="eastAsia"/>
        </w:rPr>
        <w:t xml:space="preserve">L, U, 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について同じ値が出力された。</w:t>
      </w:r>
      <w:r w:rsidR="00C849B7">
        <w:rPr>
          <w:rFonts w:hint="eastAsia"/>
        </w:rPr>
        <w:t>スイッチ</w:t>
      </w:r>
      <w:r w:rsidR="00C849B7">
        <w:rPr>
          <w:rFonts w:hint="eastAsia"/>
        </w:rPr>
        <w:t>3</w:t>
      </w:r>
      <w:r w:rsidR="00C849B7">
        <w:rPr>
          <w:rFonts w:hint="eastAsia"/>
        </w:rPr>
        <w:t>の場合については手計算の時点で</w:t>
      </w:r>
      <w:r w:rsidR="00C849B7">
        <w:rPr>
          <w:rFonts w:hint="eastAsia"/>
        </w:rPr>
        <w:t>0</w:t>
      </w:r>
      <w:r w:rsidR="00C849B7">
        <w:rPr>
          <w:rFonts w:hint="eastAsia"/>
        </w:rPr>
        <w:t>での除算が含まれていたため最後まで計算できなかったが、</w:t>
      </w:r>
      <w:r w:rsidR="004A47D5">
        <w:rPr>
          <w:rFonts w:hint="eastAsia"/>
        </w:rPr>
        <w:t>プログラムを実行した場合についても</w:t>
      </w:r>
      <w:r w:rsidR="004A47D5">
        <w:rPr>
          <w:lang w:val="en-GB"/>
        </w:rPr>
        <w:t>-inf, -nan(</w:t>
      </w:r>
      <w:proofErr w:type="spellStart"/>
      <w:r w:rsidR="004A47D5">
        <w:rPr>
          <w:lang w:val="en-GB"/>
        </w:rPr>
        <w:t>ind</w:t>
      </w:r>
      <w:proofErr w:type="spellEnd"/>
      <w:r w:rsidR="004A47D5">
        <w:rPr>
          <w:lang w:val="en-GB"/>
        </w:rPr>
        <w:t>)</w:t>
      </w:r>
      <w:r w:rsidR="004A47D5">
        <w:rPr>
          <w:rFonts w:hint="eastAsia"/>
          <w:lang w:val="en-GB"/>
        </w:rPr>
        <w:t>という文字が表示され、計算結果を見ることができなかった。</w:t>
      </w:r>
      <w:r w:rsidR="004A47D5">
        <w:rPr>
          <w:rFonts w:hint="eastAsia"/>
          <w:lang w:val="en-GB"/>
        </w:rPr>
        <w:t>0</w:t>
      </w:r>
      <w:r w:rsidR="004A47D5">
        <w:rPr>
          <w:rFonts w:hint="eastAsia"/>
          <w:lang w:val="en-GB"/>
        </w:rPr>
        <w:t>での除算はできないため、</w:t>
      </w:r>
      <w:r w:rsidR="001A6F9E">
        <w:rPr>
          <w:rFonts w:hint="eastAsia"/>
          <w:lang w:val="en-GB"/>
        </w:rPr>
        <w:t>この様な実行結果になったと考えられる。しかし、</w:t>
      </w:r>
      <w:r w:rsidR="00CC700C">
        <w:rPr>
          <w:rFonts w:hint="eastAsia"/>
          <w:lang w:val="en-GB"/>
        </w:rPr>
        <w:t>計算サイト</w:t>
      </w:r>
      <w:r w:rsidR="00E316EB">
        <w:rPr>
          <w:lang w:val="en-GB"/>
        </w:rPr>
        <w:t>[1]</w:t>
      </w:r>
      <w:r w:rsidR="00E316EB">
        <w:rPr>
          <w:rFonts w:hint="eastAsia"/>
          <w:lang w:val="en-GB"/>
        </w:rPr>
        <w:t>で計算してみたところ、以下の図</w:t>
      </w:r>
      <w:r w:rsidR="00E316EB">
        <w:rPr>
          <w:rFonts w:hint="eastAsia"/>
          <w:lang w:val="en-GB"/>
        </w:rPr>
        <w:t>5</w:t>
      </w:r>
      <w:r w:rsidR="00E316EB">
        <w:rPr>
          <w:rFonts w:hint="eastAsia"/>
          <w:lang w:val="en-GB"/>
        </w:rPr>
        <w:t>のように解を求めることができていた。</w:t>
      </w:r>
      <w:r w:rsidR="005A29AC">
        <w:rPr>
          <w:rFonts w:hint="eastAsia"/>
          <w:lang w:val="en-GB"/>
        </w:rPr>
        <w:t>計算方法を変えれば結果を求められると考えられる。</w:t>
      </w:r>
    </w:p>
    <w:p w14:paraId="116E2BAB" w14:textId="65059F4C" w:rsidR="005A29AC" w:rsidRPr="004A47D5" w:rsidRDefault="005A29AC" w:rsidP="005A29AC">
      <w:pPr>
        <w:ind w:left="420"/>
        <w:jc w:val="center"/>
        <w:rPr>
          <w:rFonts w:hint="eastAsia"/>
          <w:lang w:val="en-GB"/>
        </w:rPr>
      </w:pPr>
      <w:r w:rsidRPr="005A29AC">
        <w:rPr>
          <w:lang w:val="en-GB"/>
        </w:rPr>
        <w:drawing>
          <wp:inline distT="0" distB="0" distL="0" distR="0" wp14:anchorId="6D15A63E" wp14:editId="1586A874">
            <wp:extent cx="5056557" cy="4990214"/>
            <wp:effectExtent l="0" t="0" r="0" b="1270"/>
            <wp:docPr id="6164313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31390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4746" cy="499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rFonts w:hint="eastAsia"/>
          <w:lang w:val="en-GB"/>
        </w:rPr>
        <w:t>図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 xml:space="preserve">　計算サイトによるスイッチ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の実行結果</w:t>
      </w:r>
    </w:p>
    <w:p w14:paraId="5C657F60" w14:textId="77777777" w:rsidR="006A5628" w:rsidRPr="006A5628" w:rsidRDefault="006A5628" w:rsidP="006A5628">
      <w:pPr>
        <w:ind w:left="420"/>
        <w:rPr>
          <w:rFonts w:hint="eastAsia"/>
        </w:rPr>
      </w:pPr>
    </w:p>
    <w:p w14:paraId="24D70A31" w14:textId="77777777" w:rsidR="00AB5A2C" w:rsidRDefault="00AB5A2C" w:rsidP="00AB5A2C">
      <w:pPr>
        <w:pStyle w:val="Heading1"/>
        <w:numPr>
          <w:ilvl w:val="0"/>
          <w:numId w:val="28"/>
        </w:numPr>
      </w:pPr>
      <w:r>
        <w:rPr>
          <w:rFonts w:hint="eastAsia"/>
        </w:rPr>
        <w:t>オプション</w:t>
      </w:r>
      <w:r>
        <w:t>課題１</w:t>
      </w:r>
    </w:p>
    <w:p w14:paraId="11CCBC5D" w14:textId="5821021A" w:rsidR="00AB5A2C" w:rsidRPr="007E626A" w:rsidRDefault="007E626A" w:rsidP="007E626A">
      <w:pPr>
        <w:ind w:firstLine="420"/>
      </w:pPr>
      <w:r w:rsidRPr="007E626A">
        <w:rPr>
          <w:rFonts w:hint="eastAsia"/>
        </w:rPr>
        <w:t>未着手</w:t>
      </w:r>
    </w:p>
    <w:p w14:paraId="7662ED4F" w14:textId="77777777" w:rsidR="00AB5A2C" w:rsidRDefault="00AB5A2C" w:rsidP="00AB5A2C">
      <w:pPr>
        <w:pStyle w:val="Heading1"/>
        <w:numPr>
          <w:ilvl w:val="0"/>
          <w:numId w:val="28"/>
        </w:numPr>
      </w:pPr>
      <w:r>
        <w:rPr>
          <w:rFonts w:hint="eastAsia"/>
        </w:rPr>
        <w:t>オプション</w:t>
      </w:r>
      <w:r>
        <w:t>課題２</w:t>
      </w:r>
    </w:p>
    <w:p w14:paraId="72FD1E52" w14:textId="7C03D4BB" w:rsidR="00AB5A2C" w:rsidRPr="00B17828" w:rsidRDefault="007E626A" w:rsidP="007E626A">
      <w:pPr>
        <w:ind w:firstLine="420"/>
        <w:rPr>
          <w:rFonts w:hint="eastAsia"/>
          <w:color w:val="FF0000"/>
        </w:rPr>
      </w:pPr>
      <w:r w:rsidRPr="007E626A">
        <w:rPr>
          <w:rFonts w:hint="eastAsia"/>
        </w:rPr>
        <w:t>未着手</w:t>
      </w:r>
    </w:p>
    <w:p w14:paraId="73811AA2" w14:textId="77777777" w:rsidR="00AB5A2C" w:rsidRDefault="00AB5A2C" w:rsidP="006F6F29">
      <w:pPr>
        <w:pStyle w:val="Heading1"/>
        <w:numPr>
          <w:ilvl w:val="0"/>
          <w:numId w:val="0"/>
        </w:numPr>
        <w:ind w:left="425" w:hanging="425"/>
      </w:pPr>
      <w:r>
        <w:rPr>
          <w:rFonts w:hint="eastAsia"/>
        </w:rPr>
        <w:lastRenderedPageBreak/>
        <w:t>参考</w:t>
      </w:r>
      <w:r>
        <w:t>文献</w:t>
      </w:r>
    </w:p>
    <w:p w14:paraId="2C26056D" w14:textId="6F7358EE" w:rsidR="008A11B5" w:rsidRPr="00AB5A2C" w:rsidRDefault="008A29CC" w:rsidP="008A29CC">
      <w:pPr>
        <w:pStyle w:val="ListParagraph"/>
        <w:numPr>
          <w:ilvl w:val="0"/>
          <w:numId w:val="30"/>
        </w:numPr>
        <w:ind w:leftChars="0"/>
        <w:jc w:val="left"/>
        <w:rPr>
          <w:rFonts w:hint="eastAsia"/>
        </w:rPr>
      </w:pPr>
      <w:r w:rsidRPr="008A29CC">
        <w:rPr>
          <w:rFonts w:hint="eastAsia"/>
          <w:lang w:val="en-GB"/>
        </w:rPr>
        <w:t>連立方程式</w:t>
      </w:r>
      <w:r w:rsidRPr="008A29CC">
        <w:rPr>
          <w:rFonts w:hint="eastAsia"/>
          <w:lang w:val="en-GB"/>
        </w:rPr>
        <w:t xml:space="preserve"> - </w:t>
      </w:r>
      <w:r w:rsidRPr="008A29CC">
        <w:rPr>
          <w:rFonts w:hint="eastAsia"/>
          <w:lang w:val="en-GB"/>
        </w:rPr>
        <w:t>高精度計算サイト</w:t>
      </w:r>
      <w:r w:rsidRPr="008A29CC">
        <w:rPr>
          <w:rFonts w:hint="eastAsia"/>
          <w:lang w:val="en-GB"/>
        </w:rPr>
        <w:t xml:space="preserve"> - </w:t>
      </w:r>
      <w:proofErr w:type="spellStart"/>
      <w:r w:rsidRPr="008A29CC">
        <w:rPr>
          <w:rFonts w:hint="eastAsia"/>
          <w:lang w:val="en-GB"/>
        </w:rPr>
        <w:t>Keisan</w:t>
      </w:r>
      <w:proofErr w:type="spellEnd"/>
      <w:r>
        <w:rPr>
          <w:lang w:val="en-GB"/>
        </w:rPr>
        <w:t xml:space="preserve">, </w:t>
      </w:r>
      <w:r w:rsidRPr="008A29CC">
        <w:t>https://keisan.casio.jp/exec/system/1278931746</w:t>
      </w:r>
      <w:r>
        <w:t xml:space="preserve">, </w:t>
      </w:r>
      <w:r>
        <w:rPr>
          <w:rFonts w:hint="eastAsia"/>
        </w:rPr>
        <w:t>2023/06/29</w:t>
      </w:r>
      <w:r>
        <w:rPr>
          <w:rFonts w:hint="eastAsia"/>
        </w:rPr>
        <w:t>閲覧</w:t>
      </w:r>
    </w:p>
    <w:sectPr w:rsidR="008A11B5" w:rsidRPr="00AB5A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1418" w:right="1418" w:bottom="1418" w:left="1418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90A47" w14:textId="77777777" w:rsidR="008F755A" w:rsidRDefault="008F755A">
      <w:r>
        <w:separator/>
      </w:r>
    </w:p>
  </w:endnote>
  <w:endnote w:type="continuationSeparator" w:id="0">
    <w:p w14:paraId="78E07AAC" w14:textId="77777777" w:rsidR="008F755A" w:rsidRDefault="008F755A">
      <w:r>
        <w:continuationSeparator/>
      </w:r>
    </w:p>
  </w:endnote>
  <w:endnote w:type="continuationNotice" w:id="1">
    <w:p w14:paraId="603DFD57" w14:textId="77777777" w:rsidR="008F755A" w:rsidRDefault="008F75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09D2D" w14:textId="77777777" w:rsidR="006D5DBB" w:rsidRDefault="006D5D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A9FE9" w14:textId="77777777" w:rsidR="006D5DBB" w:rsidRDefault="006D5D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0837E" w14:textId="77777777" w:rsidR="006D5DBB" w:rsidRDefault="006D5D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2B8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DB16DF6" w14:textId="77777777" w:rsidR="006D5DBB" w:rsidRDefault="006D5D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8FD8F" w14:textId="77777777" w:rsidR="000756A0" w:rsidRDefault="00075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23317" w14:textId="77777777" w:rsidR="008F755A" w:rsidRDefault="008F755A">
      <w:r>
        <w:separator/>
      </w:r>
    </w:p>
  </w:footnote>
  <w:footnote w:type="continuationSeparator" w:id="0">
    <w:p w14:paraId="7A31A0D9" w14:textId="77777777" w:rsidR="008F755A" w:rsidRDefault="008F755A">
      <w:r>
        <w:continuationSeparator/>
      </w:r>
    </w:p>
  </w:footnote>
  <w:footnote w:type="continuationNotice" w:id="1">
    <w:p w14:paraId="2ED9AE20" w14:textId="77777777" w:rsidR="008F755A" w:rsidRDefault="008F75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C50E" w14:textId="77777777" w:rsidR="000756A0" w:rsidRDefault="000756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F221" w14:textId="77777777" w:rsidR="000756A0" w:rsidRDefault="000756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4D3D" w14:textId="77777777" w:rsidR="000756A0" w:rsidRDefault="00075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3C4"/>
    <w:multiLevelType w:val="multilevel"/>
    <w:tmpl w:val="2C843D82"/>
    <w:lvl w:ilvl="0">
      <w:start w:val="1"/>
      <w:numFmt w:val="decimal"/>
      <w:lvlText w:val="%1: "/>
      <w:lvlJc w:val="right"/>
      <w:pPr>
        <w:tabs>
          <w:tab w:val="num" w:pos="794"/>
        </w:tabs>
        <w:ind w:left="1200" w:hanging="803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0B2C1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 w15:restartNumberingAfterBreak="0">
    <w:nsid w:val="0A1326CE"/>
    <w:multiLevelType w:val="hybridMultilevel"/>
    <w:tmpl w:val="1F0C9804"/>
    <w:lvl w:ilvl="0" w:tplc="D062ED1E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MS Mincho" w:hAnsi="Wingdings" w:cs="Courier New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795E45"/>
    <w:multiLevelType w:val="multilevel"/>
    <w:tmpl w:val="EF1A7AF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E5B6890"/>
    <w:multiLevelType w:val="hybridMultilevel"/>
    <w:tmpl w:val="3CD0444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F2C2DB6"/>
    <w:multiLevelType w:val="hybridMultilevel"/>
    <w:tmpl w:val="D3504E22"/>
    <w:lvl w:ilvl="0" w:tplc="679668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21264B0"/>
    <w:multiLevelType w:val="hybridMultilevel"/>
    <w:tmpl w:val="074AFC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20"/>
        </w:tabs>
        <w:ind w:left="1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540"/>
        </w:tabs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60"/>
        </w:tabs>
        <w:ind w:left="9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380"/>
        </w:tabs>
        <w:ind w:left="13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1800"/>
        </w:tabs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20"/>
        </w:tabs>
        <w:ind w:left="22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640"/>
        </w:tabs>
        <w:ind w:left="26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060"/>
        </w:tabs>
        <w:ind w:left="3060" w:hanging="420"/>
      </w:pPr>
    </w:lvl>
  </w:abstractNum>
  <w:abstractNum w:abstractNumId="7" w15:restartNumberingAfterBreak="0">
    <w:nsid w:val="145E0D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62E161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1D9D4D85"/>
    <w:multiLevelType w:val="multilevel"/>
    <w:tmpl w:val="DF5C901C"/>
    <w:lvl w:ilvl="0">
      <w:start w:val="1"/>
      <w:numFmt w:val="decimal"/>
      <w:lvlText w:val="%1: "/>
      <w:lvlJc w:val="right"/>
      <w:pPr>
        <w:tabs>
          <w:tab w:val="num" w:pos="397"/>
        </w:tabs>
        <w:ind w:left="0" w:firstLine="397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FD558FE"/>
    <w:multiLevelType w:val="multilevel"/>
    <w:tmpl w:val="FC7E1794"/>
    <w:lvl w:ilvl="0">
      <w:start w:val="1"/>
      <w:numFmt w:val="decimal"/>
      <w:lvlText w:val="%1: "/>
      <w:lvlJc w:val="right"/>
      <w:pPr>
        <w:tabs>
          <w:tab w:val="num" w:pos="170"/>
        </w:tabs>
        <w:ind w:left="170" w:hanging="17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0594044"/>
    <w:multiLevelType w:val="multilevel"/>
    <w:tmpl w:val="EF985F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210F0310"/>
    <w:multiLevelType w:val="hybridMultilevel"/>
    <w:tmpl w:val="33B6278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5732C56"/>
    <w:multiLevelType w:val="hybridMultilevel"/>
    <w:tmpl w:val="0E8C9574"/>
    <w:lvl w:ilvl="0" w:tplc="43546B0A">
      <w:start w:val="1"/>
      <w:numFmt w:val="decimal"/>
      <w:pStyle w:val="a"/>
      <w:lvlText w:val="%1: "/>
      <w:lvlJc w:val="right"/>
      <w:pPr>
        <w:tabs>
          <w:tab w:val="num" w:pos="397"/>
        </w:tabs>
        <w:ind w:left="0" w:firstLine="51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1191648"/>
    <w:multiLevelType w:val="multilevel"/>
    <w:tmpl w:val="C8307BDE"/>
    <w:lvl w:ilvl="0">
      <w:start w:val="1"/>
      <w:numFmt w:val="decimal"/>
      <w:lvlText w:val="%1:"/>
      <w:lvlJc w:val="right"/>
      <w:pPr>
        <w:tabs>
          <w:tab w:val="num" w:pos="420"/>
        </w:tabs>
        <w:ind w:left="420" w:hanging="132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3832C44"/>
    <w:multiLevelType w:val="hybridMultilevel"/>
    <w:tmpl w:val="D77AE8C2"/>
    <w:lvl w:ilvl="0" w:tplc="21425D90">
      <w:start w:val="1"/>
      <w:numFmt w:val="decimal"/>
      <w:lvlText w:val="[%1]"/>
      <w:lvlJc w:val="left"/>
      <w:pPr>
        <w:tabs>
          <w:tab w:val="num" w:pos="420"/>
        </w:tabs>
        <w:ind w:left="454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5E7648D"/>
    <w:multiLevelType w:val="hybridMultilevel"/>
    <w:tmpl w:val="C8307BDE"/>
    <w:lvl w:ilvl="0" w:tplc="79C4B37A">
      <w:start w:val="1"/>
      <w:numFmt w:val="decimal"/>
      <w:lvlText w:val="%1:"/>
      <w:lvlJc w:val="right"/>
      <w:pPr>
        <w:tabs>
          <w:tab w:val="num" w:pos="420"/>
        </w:tabs>
        <w:ind w:left="420" w:hanging="132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EAE355E"/>
    <w:multiLevelType w:val="multilevel"/>
    <w:tmpl w:val="AD74CF5A"/>
    <w:lvl w:ilvl="0">
      <w:start w:val="1"/>
      <w:numFmt w:val="decimal"/>
      <w:lvlText w:val="%1: "/>
      <w:lvlJc w:val="right"/>
      <w:pPr>
        <w:tabs>
          <w:tab w:val="num" w:pos="340"/>
        </w:tabs>
        <w:ind w:left="0" w:firstLine="397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0761520"/>
    <w:multiLevelType w:val="hybridMultilevel"/>
    <w:tmpl w:val="1D1892B6"/>
    <w:lvl w:ilvl="0" w:tplc="2A566E1C">
      <w:start w:val="1"/>
      <w:numFmt w:val="decimal"/>
      <w:lvlText w:val="[%1]"/>
      <w:lvlJc w:val="left"/>
      <w:pPr>
        <w:ind w:left="86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7" w:tentative="1">
      <w:start w:val="1"/>
      <w:numFmt w:val="aiueoFullWidth"/>
      <w:lvlText w:val="(%5)"/>
      <w:lvlJc w:val="left"/>
      <w:pPr>
        <w:ind w:left="26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7" w:tentative="1">
      <w:start w:val="1"/>
      <w:numFmt w:val="aiueoFullWidth"/>
      <w:lvlText w:val="(%8)"/>
      <w:lvlJc w:val="left"/>
      <w:pPr>
        <w:ind w:left="39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40"/>
      </w:pPr>
    </w:lvl>
  </w:abstractNum>
  <w:abstractNum w:abstractNumId="19" w15:restartNumberingAfterBreak="0">
    <w:nsid w:val="5400533E"/>
    <w:multiLevelType w:val="hybridMultilevel"/>
    <w:tmpl w:val="AEA46094"/>
    <w:lvl w:ilvl="0" w:tplc="D35E39CC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0" w15:restartNumberingAfterBreak="0">
    <w:nsid w:val="58FB60A3"/>
    <w:multiLevelType w:val="hybridMultilevel"/>
    <w:tmpl w:val="AF840F36"/>
    <w:lvl w:ilvl="0" w:tplc="B7B2BBF8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1" w15:restartNumberingAfterBreak="0">
    <w:nsid w:val="5F563EF5"/>
    <w:multiLevelType w:val="multilevel"/>
    <w:tmpl w:val="EF1A7AF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633A02CB"/>
    <w:multiLevelType w:val="multilevel"/>
    <w:tmpl w:val="1750E182"/>
    <w:lvl w:ilvl="0">
      <w:start w:val="1"/>
      <w:numFmt w:val="decimal"/>
      <w:lvlText w:val="(%1)"/>
      <w:lvlJc w:val="left"/>
      <w:pPr>
        <w:tabs>
          <w:tab w:val="num" w:pos="420"/>
        </w:tabs>
        <w:ind w:left="454" w:hanging="454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3BB5BFD"/>
    <w:multiLevelType w:val="hybridMultilevel"/>
    <w:tmpl w:val="545A7B12"/>
    <w:lvl w:ilvl="0" w:tplc="855CA2D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C9B3B7A"/>
    <w:multiLevelType w:val="multilevel"/>
    <w:tmpl w:val="8C6EC3DC"/>
    <w:lvl w:ilvl="0">
      <w:start w:val="1"/>
      <w:numFmt w:val="decimal"/>
      <w:lvlText w:val="%1: "/>
      <w:lvlJc w:val="right"/>
      <w:pPr>
        <w:tabs>
          <w:tab w:val="num" w:pos="0"/>
        </w:tabs>
        <w:ind w:left="397" w:firstLine="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39C68F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750E5A46"/>
    <w:multiLevelType w:val="multilevel"/>
    <w:tmpl w:val="88CA13EE"/>
    <w:lvl w:ilvl="0">
      <w:start w:val="1"/>
      <w:numFmt w:val="decimal"/>
      <w:lvlText w:val="%1: "/>
      <w:lvlJc w:val="right"/>
      <w:pPr>
        <w:tabs>
          <w:tab w:val="num" w:pos="397"/>
        </w:tabs>
        <w:ind w:left="964" w:hanging="567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6C3747F"/>
    <w:multiLevelType w:val="hybridMultilevel"/>
    <w:tmpl w:val="1750E182"/>
    <w:lvl w:ilvl="0" w:tplc="77381E30">
      <w:start w:val="1"/>
      <w:numFmt w:val="decimal"/>
      <w:lvlText w:val="(%1)"/>
      <w:lvlJc w:val="left"/>
      <w:pPr>
        <w:tabs>
          <w:tab w:val="num" w:pos="420"/>
        </w:tabs>
        <w:ind w:left="454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AF01E57"/>
    <w:multiLevelType w:val="multilevel"/>
    <w:tmpl w:val="66A2DAEE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967054119">
    <w:abstractNumId w:val="8"/>
  </w:num>
  <w:num w:numId="2" w16cid:durableId="372534150">
    <w:abstractNumId w:val="28"/>
  </w:num>
  <w:num w:numId="3" w16cid:durableId="159589165">
    <w:abstractNumId w:val="25"/>
  </w:num>
  <w:num w:numId="4" w16cid:durableId="561867311">
    <w:abstractNumId w:val="3"/>
  </w:num>
  <w:num w:numId="5" w16cid:durableId="610164321">
    <w:abstractNumId w:val="21"/>
  </w:num>
  <w:num w:numId="6" w16cid:durableId="593437483">
    <w:abstractNumId w:val="27"/>
  </w:num>
  <w:num w:numId="7" w16cid:durableId="1900239791">
    <w:abstractNumId w:val="22"/>
  </w:num>
  <w:num w:numId="8" w16cid:durableId="1599753115">
    <w:abstractNumId w:val="15"/>
  </w:num>
  <w:num w:numId="9" w16cid:durableId="1539855077">
    <w:abstractNumId w:val="23"/>
  </w:num>
  <w:num w:numId="10" w16cid:durableId="372387900">
    <w:abstractNumId w:val="16"/>
  </w:num>
  <w:num w:numId="11" w16cid:durableId="130949215">
    <w:abstractNumId w:val="2"/>
  </w:num>
  <w:num w:numId="12" w16cid:durableId="36391150">
    <w:abstractNumId w:val="11"/>
  </w:num>
  <w:num w:numId="13" w16cid:durableId="728846492">
    <w:abstractNumId w:val="14"/>
  </w:num>
  <w:num w:numId="14" w16cid:durableId="1744259294">
    <w:abstractNumId w:val="13"/>
  </w:num>
  <w:num w:numId="15" w16cid:durableId="81297382">
    <w:abstractNumId w:val="0"/>
  </w:num>
  <w:num w:numId="16" w16cid:durableId="1919552826">
    <w:abstractNumId w:val="26"/>
  </w:num>
  <w:num w:numId="17" w16cid:durableId="731973661">
    <w:abstractNumId w:val="24"/>
  </w:num>
  <w:num w:numId="18" w16cid:durableId="1359085681">
    <w:abstractNumId w:val="1"/>
  </w:num>
  <w:num w:numId="19" w16cid:durableId="796413994">
    <w:abstractNumId w:val="17"/>
  </w:num>
  <w:num w:numId="20" w16cid:durableId="39016621">
    <w:abstractNumId w:val="10"/>
  </w:num>
  <w:num w:numId="21" w16cid:durableId="1307012927">
    <w:abstractNumId w:val="9"/>
  </w:num>
  <w:num w:numId="22" w16cid:durableId="1177886330">
    <w:abstractNumId w:val="13"/>
    <w:lvlOverride w:ilvl="0">
      <w:startOverride w:val="1"/>
    </w:lvlOverride>
  </w:num>
  <w:num w:numId="23" w16cid:durableId="1032271145">
    <w:abstractNumId w:val="12"/>
  </w:num>
  <w:num w:numId="24" w16cid:durableId="833691922">
    <w:abstractNumId w:val="4"/>
  </w:num>
  <w:num w:numId="25" w16cid:durableId="1291403389">
    <w:abstractNumId w:val="6"/>
  </w:num>
  <w:num w:numId="26" w16cid:durableId="1776170295">
    <w:abstractNumId w:val="19"/>
  </w:num>
  <w:num w:numId="27" w16cid:durableId="1561096254">
    <w:abstractNumId w:val="20"/>
  </w:num>
  <w:num w:numId="28" w16cid:durableId="1153910478">
    <w:abstractNumId w:val="7"/>
  </w:num>
  <w:num w:numId="29" w16cid:durableId="328603656">
    <w:abstractNumId w:val="5"/>
  </w:num>
  <w:num w:numId="30" w16cid:durableId="1562059519">
    <w:abstractNumId w:val="18"/>
  </w:num>
  <w:num w:numId="31" w16cid:durableId="1245186099">
    <w:abstractNumId w:val="13"/>
    <w:lvlOverride w:ilvl="0">
      <w:startOverride w:val="1"/>
    </w:lvlOverride>
  </w:num>
  <w:num w:numId="32" w16cid:durableId="1573272147">
    <w:abstractNumId w:val="13"/>
    <w:lvlOverride w:ilvl="0">
      <w:startOverride w:val="1"/>
    </w:lvlOverride>
  </w:num>
  <w:num w:numId="33" w16cid:durableId="255939836">
    <w:abstractNumId w:val="13"/>
    <w:lvlOverride w:ilvl="0">
      <w:startOverride w:val="1"/>
    </w:lvlOverride>
  </w:num>
  <w:num w:numId="34" w16cid:durableId="53311278">
    <w:abstractNumId w:val="13"/>
    <w:lvlOverride w:ilvl="0">
      <w:startOverride w:val="1"/>
    </w:lvlOverride>
  </w:num>
  <w:num w:numId="35" w16cid:durableId="1475020984">
    <w:abstractNumId w:val="13"/>
    <w:lvlOverride w:ilvl="0">
      <w:startOverride w:val="1"/>
    </w:lvlOverride>
  </w:num>
  <w:num w:numId="36" w16cid:durableId="9461612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1B5"/>
    <w:rsid w:val="00000875"/>
    <w:rsid w:val="00002AC7"/>
    <w:rsid w:val="00023CF5"/>
    <w:rsid w:val="00041F86"/>
    <w:rsid w:val="000756A0"/>
    <w:rsid w:val="0009538C"/>
    <w:rsid w:val="000A29AB"/>
    <w:rsid w:val="000A4331"/>
    <w:rsid w:val="000B31AB"/>
    <w:rsid w:val="000B57E0"/>
    <w:rsid w:val="000C39AB"/>
    <w:rsid w:val="000C64E7"/>
    <w:rsid w:val="000C695F"/>
    <w:rsid w:val="000D5590"/>
    <w:rsid w:val="000D7220"/>
    <w:rsid w:val="00112018"/>
    <w:rsid w:val="00131C6A"/>
    <w:rsid w:val="00143055"/>
    <w:rsid w:val="001752BF"/>
    <w:rsid w:val="00181F49"/>
    <w:rsid w:val="001A6F9E"/>
    <w:rsid w:val="001E15FC"/>
    <w:rsid w:val="001F4CF5"/>
    <w:rsid w:val="001F630E"/>
    <w:rsid w:val="001F7E55"/>
    <w:rsid w:val="0024430E"/>
    <w:rsid w:val="00244333"/>
    <w:rsid w:val="002537D3"/>
    <w:rsid w:val="00274D0B"/>
    <w:rsid w:val="00274FD7"/>
    <w:rsid w:val="0027537B"/>
    <w:rsid w:val="002811DB"/>
    <w:rsid w:val="0028667E"/>
    <w:rsid w:val="002C2C52"/>
    <w:rsid w:val="002D1BEA"/>
    <w:rsid w:val="002F123C"/>
    <w:rsid w:val="00303CAA"/>
    <w:rsid w:val="00307B50"/>
    <w:rsid w:val="0031731B"/>
    <w:rsid w:val="003241E6"/>
    <w:rsid w:val="00330BA1"/>
    <w:rsid w:val="00334DB1"/>
    <w:rsid w:val="00363131"/>
    <w:rsid w:val="00371F01"/>
    <w:rsid w:val="00375BAF"/>
    <w:rsid w:val="003768BF"/>
    <w:rsid w:val="003831D9"/>
    <w:rsid w:val="00392FCE"/>
    <w:rsid w:val="00395F71"/>
    <w:rsid w:val="003B34A5"/>
    <w:rsid w:val="003D5AF0"/>
    <w:rsid w:val="003E33D5"/>
    <w:rsid w:val="003F6A0A"/>
    <w:rsid w:val="00400C15"/>
    <w:rsid w:val="00404B97"/>
    <w:rsid w:val="004136E4"/>
    <w:rsid w:val="00413ACB"/>
    <w:rsid w:val="00415403"/>
    <w:rsid w:val="0042598B"/>
    <w:rsid w:val="00431C9A"/>
    <w:rsid w:val="00462249"/>
    <w:rsid w:val="00473150"/>
    <w:rsid w:val="00480B03"/>
    <w:rsid w:val="004A1F7E"/>
    <w:rsid w:val="004A47D5"/>
    <w:rsid w:val="004A5923"/>
    <w:rsid w:val="004B1093"/>
    <w:rsid w:val="004E0D1E"/>
    <w:rsid w:val="004E6DA1"/>
    <w:rsid w:val="00505009"/>
    <w:rsid w:val="00507FA4"/>
    <w:rsid w:val="005209CA"/>
    <w:rsid w:val="0052266C"/>
    <w:rsid w:val="00543B5B"/>
    <w:rsid w:val="00555487"/>
    <w:rsid w:val="00576C47"/>
    <w:rsid w:val="00576F5D"/>
    <w:rsid w:val="0059370D"/>
    <w:rsid w:val="00597034"/>
    <w:rsid w:val="005A29AC"/>
    <w:rsid w:val="005A5023"/>
    <w:rsid w:val="005F62F4"/>
    <w:rsid w:val="0063443F"/>
    <w:rsid w:val="006365AD"/>
    <w:rsid w:val="006454AB"/>
    <w:rsid w:val="00645C03"/>
    <w:rsid w:val="0064640D"/>
    <w:rsid w:val="00646EB5"/>
    <w:rsid w:val="00662503"/>
    <w:rsid w:val="00666509"/>
    <w:rsid w:val="00680793"/>
    <w:rsid w:val="006A5628"/>
    <w:rsid w:val="006A6C30"/>
    <w:rsid w:val="006B31F0"/>
    <w:rsid w:val="006C7BE5"/>
    <w:rsid w:val="006D53A7"/>
    <w:rsid w:val="006D5404"/>
    <w:rsid w:val="006D5DBB"/>
    <w:rsid w:val="006D5EDC"/>
    <w:rsid w:val="006F4548"/>
    <w:rsid w:val="006F6623"/>
    <w:rsid w:val="006F6F29"/>
    <w:rsid w:val="00701C8B"/>
    <w:rsid w:val="00707229"/>
    <w:rsid w:val="0071373C"/>
    <w:rsid w:val="00733CDB"/>
    <w:rsid w:val="00737D1D"/>
    <w:rsid w:val="00737E64"/>
    <w:rsid w:val="00757DCE"/>
    <w:rsid w:val="00773A4B"/>
    <w:rsid w:val="00774AA3"/>
    <w:rsid w:val="00775382"/>
    <w:rsid w:val="00776B67"/>
    <w:rsid w:val="0079748E"/>
    <w:rsid w:val="007D5310"/>
    <w:rsid w:val="007E3919"/>
    <w:rsid w:val="007E3E88"/>
    <w:rsid w:val="007E626A"/>
    <w:rsid w:val="00816EF3"/>
    <w:rsid w:val="00831294"/>
    <w:rsid w:val="00845BA5"/>
    <w:rsid w:val="00850DC5"/>
    <w:rsid w:val="00854C72"/>
    <w:rsid w:val="008553A0"/>
    <w:rsid w:val="00867CF0"/>
    <w:rsid w:val="00870F7B"/>
    <w:rsid w:val="00876B84"/>
    <w:rsid w:val="008833B7"/>
    <w:rsid w:val="008843A9"/>
    <w:rsid w:val="00896E47"/>
    <w:rsid w:val="008A11B5"/>
    <w:rsid w:val="008A29CC"/>
    <w:rsid w:val="008C41F7"/>
    <w:rsid w:val="008C4BE1"/>
    <w:rsid w:val="008C552B"/>
    <w:rsid w:val="008F546A"/>
    <w:rsid w:val="008F755A"/>
    <w:rsid w:val="0092646A"/>
    <w:rsid w:val="009369BB"/>
    <w:rsid w:val="00940B6C"/>
    <w:rsid w:val="0094114C"/>
    <w:rsid w:val="0095351C"/>
    <w:rsid w:val="00960B0A"/>
    <w:rsid w:val="00993CD7"/>
    <w:rsid w:val="009C0391"/>
    <w:rsid w:val="009D63C2"/>
    <w:rsid w:val="00A03A60"/>
    <w:rsid w:val="00A105DA"/>
    <w:rsid w:val="00A16FE1"/>
    <w:rsid w:val="00A23E84"/>
    <w:rsid w:val="00A46118"/>
    <w:rsid w:val="00A5315E"/>
    <w:rsid w:val="00A54113"/>
    <w:rsid w:val="00A97EEB"/>
    <w:rsid w:val="00AA0600"/>
    <w:rsid w:val="00AB5A2C"/>
    <w:rsid w:val="00AD71B0"/>
    <w:rsid w:val="00AF1BD0"/>
    <w:rsid w:val="00B03998"/>
    <w:rsid w:val="00B24A98"/>
    <w:rsid w:val="00B350E3"/>
    <w:rsid w:val="00B42B80"/>
    <w:rsid w:val="00B544F4"/>
    <w:rsid w:val="00B60120"/>
    <w:rsid w:val="00B82279"/>
    <w:rsid w:val="00BA43B9"/>
    <w:rsid w:val="00BB1A49"/>
    <w:rsid w:val="00BC01C1"/>
    <w:rsid w:val="00BD1D21"/>
    <w:rsid w:val="00BE41C7"/>
    <w:rsid w:val="00BE75BF"/>
    <w:rsid w:val="00C06A9F"/>
    <w:rsid w:val="00C116BD"/>
    <w:rsid w:val="00C2140E"/>
    <w:rsid w:val="00C246E7"/>
    <w:rsid w:val="00C2792C"/>
    <w:rsid w:val="00C30A11"/>
    <w:rsid w:val="00C330DD"/>
    <w:rsid w:val="00C44BA2"/>
    <w:rsid w:val="00C45877"/>
    <w:rsid w:val="00C65806"/>
    <w:rsid w:val="00C849B7"/>
    <w:rsid w:val="00CA412A"/>
    <w:rsid w:val="00CB0769"/>
    <w:rsid w:val="00CB44DF"/>
    <w:rsid w:val="00CC700C"/>
    <w:rsid w:val="00CD09B8"/>
    <w:rsid w:val="00CD5A1E"/>
    <w:rsid w:val="00CF36EF"/>
    <w:rsid w:val="00D20F94"/>
    <w:rsid w:val="00D24869"/>
    <w:rsid w:val="00D32ED8"/>
    <w:rsid w:val="00D418C2"/>
    <w:rsid w:val="00D66D84"/>
    <w:rsid w:val="00D84738"/>
    <w:rsid w:val="00D8489E"/>
    <w:rsid w:val="00D91ACE"/>
    <w:rsid w:val="00D9658F"/>
    <w:rsid w:val="00DA7E4B"/>
    <w:rsid w:val="00DB221C"/>
    <w:rsid w:val="00DD6BDE"/>
    <w:rsid w:val="00DE58C3"/>
    <w:rsid w:val="00DF418C"/>
    <w:rsid w:val="00E130AF"/>
    <w:rsid w:val="00E14AE7"/>
    <w:rsid w:val="00E316EB"/>
    <w:rsid w:val="00E41CEA"/>
    <w:rsid w:val="00E63027"/>
    <w:rsid w:val="00E64E8D"/>
    <w:rsid w:val="00E70499"/>
    <w:rsid w:val="00E8485D"/>
    <w:rsid w:val="00EA7828"/>
    <w:rsid w:val="00EB2D40"/>
    <w:rsid w:val="00EC5029"/>
    <w:rsid w:val="00EC5CCF"/>
    <w:rsid w:val="00F0427B"/>
    <w:rsid w:val="00F05EE5"/>
    <w:rsid w:val="00F136F0"/>
    <w:rsid w:val="00F35F45"/>
    <w:rsid w:val="00F51976"/>
    <w:rsid w:val="00F54290"/>
    <w:rsid w:val="00F56E61"/>
    <w:rsid w:val="00F839AE"/>
    <w:rsid w:val="00F93C0E"/>
    <w:rsid w:val="00FC0534"/>
    <w:rsid w:val="00FC1762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052951C"/>
  <w15:chartTrackingRefBased/>
  <w15:docId w15:val="{3FC57BF2-8BA1-4C4C-8579-66AA911A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662503"/>
    <w:pPr>
      <w:keepNext/>
      <w:numPr>
        <w:numId w:val="2"/>
      </w:numPr>
      <w:outlineLvl w:val="0"/>
    </w:pPr>
    <w:rPr>
      <w:rFonts w:ascii="Arial" w:eastAsia="MS Gothic" w:hAnsi="Arial"/>
      <w:b/>
      <w:sz w:val="24"/>
    </w:rPr>
  </w:style>
  <w:style w:type="paragraph" w:styleId="Heading2">
    <w:name w:val="heading 2"/>
    <w:basedOn w:val="Normal"/>
    <w:next w:val="Normal"/>
    <w:qFormat/>
    <w:rsid w:val="00662503"/>
    <w:pPr>
      <w:keepNext/>
      <w:numPr>
        <w:ilvl w:val="1"/>
        <w:numId w:val="2"/>
      </w:numPr>
      <w:outlineLvl w:val="1"/>
    </w:pPr>
    <w:rPr>
      <w:rFonts w:ascii="Arial" w:eastAsia="MS Gothic" w:hAnsi="Arial"/>
      <w:b/>
    </w:rPr>
  </w:style>
  <w:style w:type="paragraph" w:styleId="Heading3">
    <w:name w:val="heading 3"/>
    <w:basedOn w:val="Normal"/>
    <w:next w:val="Normal"/>
    <w:qFormat/>
    <w:rsid w:val="00662503"/>
    <w:pPr>
      <w:keepNext/>
      <w:numPr>
        <w:ilvl w:val="2"/>
        <w:numId w:val="2"/>
      </w:numPr>
      <w:outlineLvl w:val="2"/>
    </w:pPr>
    <w:rPr>
      <w:rFonts w:ascii="Arial" w:eastAsia="MS Gothic" w:hAnsi="Arial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Arial" w:eastAsia="MS Gothic" w:hAnsi="Aria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/>
      <w:bCs/>
      <w:sz w:val="20"/>
      <w:szCs w:val="21"/>
    </w:rPr>
  </w:style>
  <w:style w:type="paragraph" w:customStyle="1" w:styleId="a0">
    <w:name w:val="ソースコード"/>
    <w:basedOn w:val="Normal"/>
    <w:pPr>
      <w:tabs>
        <w:tab w:val="left" w:pos="420"/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  <w:tab w:val="left" w:pos="3780"/>
        <w:tab w:val="left" w:pos="4200"/>
      </w:tabs>
      <w:spacing w:line="0" w:lineRule="atLeast"/>
    </w:pPr>
    <w:rPr>
      <w:rFonts w:ascii="Courier New" w:hAnsi="Courier New" w:cs="Courier New"/>
      <w:sz w:val="18"/>
      <w:szCs w:val="18"/>
    </w:rPr>
  </w:style>
  <w:style w:type="paragraph" w:customStyle="1" w:styleId="a1">
    <w:name w:val="レポートタイトル"/>
    <w:basedOn w:val="Normal"/>
    <w:pPr>
      <w:jc w:val="center"/>
    </w:pPr>
    <w:rPr>
      <w:rFonts w:ascii="MS PGothic" w:eastAsia="MS PGothic" w:hAnsi="MS PGothic"/>
      <w:sz w:val="36"/>
      <w:szCs w:val="36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2">
    <w:name w:val="チェック項目"/>
    <w:rPr>
      <w:sz w:val="18"/>
    </w:rPr>
  </w:style>
  <w:style w:type="character" w:customStyle="1" w:styleId="a3">
    <w:name w:val="課題名"/>
    <w:rPr>
      <w:rFonts w:ascii="MS PGothic" w:eastAsia="MS PGothic" w:hAnsi="MS PGothic"/>
      <w:sz w:val="28"/>
      <w:u w:val="single"/>
    </w:rPr>
  </w:style>
  <w:style w:type="paragraph" w:customStyle="1" w:styleId="a">
    <w:name w:val="ソースコード（行番号付）"/>
    <w:basedOn w:val="a0"/>
    <w:pPr>
      <w:numPr>
        <w:numId w:val="14"/>
      </w:numPr>
    </w:pPr>
  </w:style>
  <w:style w:type="paragraph" w:customStyle="1" w:styleId="a4">
    <w:name w:val="実行結果"/>
    <w:basedOn w:val="Normal"/>
    <w:pPr>
      <w:spacing w:line="220" w:lineRule="exact"/>
      <w:ind w:leftChars="200" w:left="200" w:rightChars="200" w:right="200"/>
    </w:pPr>
    <w:rPr>
      <w:rFonts w:eastAsia="MS Gothic"/>
      <w:sz w:val="20"/>
    </w:rPr>
  </w:style>
  <w:style w:type="paragraph" w:styleId="NormalWeb">
    <w:name w:val="Normal (Web)"/>
    <w:basedOn w:val="Normal"/>
    <w:rsid w:val="00666509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756A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semiHidden/>
    <w:rsid w:val="000756A0"/>
    <w:rPr>
      <w:kern w:val="2"/>
      <w:sz w:val="21"/>
      <w:szCs w:val="24"/>
    </w:rPr>
  </w:style>
  <w:style w:type="table" w:styleId="TableGrid">
    <w:name w:val="Table Grid"/>
    <w:basedOn w:val="TableNormal"/>
    <w:uiPriority w:val="39"/>
    <w:rsid w:val="00AB5A2C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A2C"/>
    <w:pPr>
      <w:ind w:leftChars="400" w:left="840"/>
    </w:pPr>
    <w:rPr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5A2C"/>
    <w:pPr>
      <w:spacing w:before="240" w:after="120"/>
      <w:jc w:val="center"/>
      <w:outlineLvl w:val="0"/>
    </w:pPr>
    <w:rPr>
      <w:rFonts w:ascii="Arial" w:eastAsia="MS Gothic" w:hAnsi="Arial"/>
      <w:sz w:val="32"/>
      <w:szCs w:val="32"/>
    </w:rPr>
  </w:style>
  <w:style w:type="character" w:customStyle="1" w:styleId="TitleChar">
    <w:name w:val="Title Char"/>
    <w:link w:val="Title"/>
    <w:uiPriority w:val="10"/>
    <w:rsid w:val="00AB5A2C"/>
    <w:rPr>
      <w:rFonts w:ascii="Arial" w:eastAsia="MS Gothic" w:hAnsi="Arial"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A2C"/>
    <w:pPr>
      <w:jc w:val="center"/>
      <w:outlineLvl w:val="1"/>
    </w:pPr>
    <w:rPr>
      <w:rFonts w:ascii="Arial" w:eastAsia="MS Gothic" w:hAnsi="Arial"/>
      <w:sz w:val="24"/>
    </w:rPr>
  </w:style>
  <w:style w:type="character" w:customStyle="1" w:styleId="SubtitleChar">
    <w:name w:val="Subtitle Char"/>
    <w:link w:val="Subtitle"/>
    <w:uiPriority w:val="11"/>
    <w:rsid w:val="00AB5A2C"/>
    <w:rPr>
      <w:rFonts w:ascii="Arial" w:eastAsia="MS Gothic" w:hAnsi="Arial"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8227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A2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1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7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2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7359">
              <w:marLeft w:val="0"/>
              <w:marRight w:val="0"/>
              <w:marTop w:val="0"/>
              <w:marBottom w:val="0"/>
              <w:divBdr>
                <w:top w:val="single" w:sz="6" w:space="1" w:color="auto"/>
                <w:left w:val="single" w:sz="6" w:space="15" w:color="auto"/>
                <w:bottom w:val="single" w:sz="6" w:space="1" w:color="auto"/>
                <w:right w:val="single" w:sz="6" w:space="15" w:color="auto"/>
              </w:divBdr>
              <w:divsChild>
                <w:div w:id="18377638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304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402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75518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9752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0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73289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142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60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156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798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8670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520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34427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296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395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208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1823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tsuki\&#12487;&#12473;&#12463;&#12488;&#12483;&#12503;\&#28436;&#32722;_&#12524;&#12509;&#12540;&#12488;&#12486;&#12531;&#12503;&#12524;&#12540;&#12488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Settings\atsuki\デスクトップ\演習_レポートテンプレート.dot</Template>
  <TotalTime>212</TotalTime>
  <Pages>16</Pages>
  <Words>2152</Words>
  <Characters>12270</Characters>
  <Application>Microsoft Office Word</Application>
  <DocSecurity>0</DocSecurity>
  <Lines>102</Lines>
  <Paragraphs>28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目的・課題の概要</vt:lpstr>
      <vt:lpstr>目的・課題の概要</vt:lpstr>
    </vt:vector>
  </TitlesOfParts>
  <Company>Utsunomiya Univ.</Company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目的・課題の概要</dc:title>
  <dc:subject/>
  <dc:creator>Atsushi TSUKIKAWA</dc:creator>
  <cp:keywords/>
  <dc:description/>
  <cp:lastModifiedBy>高木 壱哲</cp:lastModifiedBy>
  <cp:revision>124</cp:revision>
  <cp:lastPrinted>2004-04-08T08:03:00Z</cp:lastPrinted>
  <dcterms:created xsi:type="dcterms:W3CDTF">2023-06-28T01:47:00Z</dcterms:created>
  <dcterms:modified xsi:type="dcterms:W3CDTF">2023-06-29T00:56:00Z</dcterms:modified>
</cp:coreProperties>
</file>